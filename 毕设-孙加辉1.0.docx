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right"/>
        <w:tblLayout w:type="fixed"/>
        <w:tblLook w:val="0000" w:firstRow="0" w:lastRow="0" w:firstColumn="0" w:lastColumn="0" w:noHBand="0" w:noVBand="0"/>
      </w:tblPr>
      <w:tblGrid>
        <w:gridCol w:w="943"/>
        <w:gridCol w:w="1949"/>
      </w:tblGrid>
      <w:tr w:rsidR="00030815" w:rsidRPr="00105D05" w:rsidTr="007D4B82">
        <w:trPr>
          <w:jc w:val="right"/>
        </w:trPr>
        <w:tc>
          <w:tcPr>
            <w:tcW w:w="943" w:type="dxa"/>
            <w:vAlign w:val="bottom"/>
          </w:tcPr>
          <w:p w:rsidR="00030815" w:rsidRPr="00105D05" w:rsidRDefault="00030815" w:rsidP="007D4B82">
            <w:pPr>
              <w:jc w:val="right"/>
              <w:rPr>
                <w:rFonts w:eastAsia="黑体"/>
              </w:rPr>
            </w:pPr>
            <w:bookmarkStart w:id="0" w:name="_Hlk479159539"/>
            <w:bookmarkEnd w:id="0"/>
            <w:r w:rsidRPr="00105D05">
              <w:rPr>
                <w:rFonts w:eastAsia="黑体"/>
              </w:rPr>
              <w:t>学号</w:t>
            </w:r>
          </w:p>
        </w:tc>
        <w:tc>
          <w:tcPr>
            <w:tcW w:w="1949" w:type="dxa"/>
            <w:tcBorders>
              <w:bottom w:val="single" w:sz="4" w:space="0" w:color="auto"/>
            </w:tcBorders>
            <w:vAlign w:val="bottom"/>
          </w:tcPr>
          <w:p w:rsidR="00030815" w:rsidRPr="00105D05" w:rsidRDefault="00030815" w:rsidP="007D4B82">
            <w:pPr>
              <w:jc w:val="center"/>
              <w:rPr>
                <w:rFonts w:eastAsia="黑体"/>
              </w:rPr>
            </w:pPr>
            <w:r>
              <w:rPr>
                <w:rFonts w:eastAsia="黑体"/>
              </w:rPr>
              <w:t>20</w:t>
            </w:r>
            <w:r w:rsidR="00D703DA">
              <w:rPr>
                <w:rFonts w:eastAsia="黑体" w:hint="eastAsia"/>
              </w:rPr>
              <w:t>1</w:t>
            </w:r>
            <w:r w:rsidR="00E17C9E">
              <w:rPr>
                <w:rFonts w:eastAsia="黑体"/>
              </w:rPr>
              <w:t>5</w:t>
            </w:r>
            <w:r w:rsidR="00586CE6">
              <w:rPr>
                <w:rFonts w:eastAsia="黑体" w:hint="eastAsia"/>
              </w:rPr>
              <w:t>301500</w:t>
            </w:r>
            <w:r w:rsidR="00E17C9E">
              <w:rPr>
                <w:rFonts w:eastAsia="黑体"/>
              </w:rPr>
              <w:t>092</w:t>
            </w:r>
          </w:p>
        </w:tc>
      </w:tr>
      <w:tr w:rsidR="00030815" w:rsidRPr="00105D05" w:rsidTr="007D4B82">
        <w:trPr>
          <w:jc w:val="right"/>
        </w:trPr>
        <w:tc>
          <w:tcPr>
            <w:tcW w:w="943" w:type="dxa"/>
            <w:vAlign w:val="bottom"/>
          </w:tcPr>
          <w:p w:rsidR="00030815" w:rsidRPr="00105D05" w:rsidRDefault="00030815" w:rsidP="007D4B82">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030815" w:rsidRPr="00105D05" w:rsidRDefault="00030815" w:rsidP="007D4B82">
            <w:pPr>
              <w:jc w:val="center"/>
              <w:rPr>
                <w:rFonts w:eastAsia="黑体"/>
              </w:rPr>
            </w:pPr>
          </w:p>
        </w:tc>
      </w:tr>
    </w:tbl>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jc w:val="left"/>
      </w:pPr>
    </w:p>
    <w:p w:rsidR="00030815" w:rsidRPr="00105D05" w:rsidRDefault="00030815" w:rsidP="00030815">
      <w:pPr>
        <w:spacing w:line="240" w:lineRule="auto"/>
        <w:jc w:val="center"/>
        <w:rPr>
          <w:b/>
          <w:sz w:val="52"/>
        </w:rPr>
      </w:pPr>
      <w:r w:rsidRPr="00105D05">
        <w:rPr>
          <w:b/>
          <w:sz w:val="52"/>
        </w:rPr>
        <w:t>武汉大学本科毕业论文</w:t>
      </w:r>
    </w:p>
    <w:p w:rsidR="00030815" w:rsidRPr="00105D05" w:rsidRDefault="00030815" w:rsidP="00030815">
      <w:pPr>
        <w:jc w:val="left"/>
      </w:pPr>
    </w:p>
    <w:p w:rsidR="00030815" w:rsidRPr="00105D05" w:rsidRDefault="00030815" w:rsidP="00030815">
      <w:pPr>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30815" w:rsidRPr="001B6EDE" w:rsidTr="007D4B82">
        <w:trPr>
          <w:trHeight w:val="1920"/>
        </w:trPr>
        <w:tc>
          <w:tcPr>
            <w:tcW w:w="8720" w:type="dxa"/>
          </w:tcPr>
          <w:p w:rsidR="00030815" w:rsidRPr="001B6EDE" w:rsidRDefault="005E5221" w:rsidP="007D4B82">
            <w:pPr>
              <w:spacing w:line="640" w:lineRule="exact"/>
              <w:jc w:val="center"/>
              <w:rPr>
                <w:rFonts w:eastAsia="黑体"/>
                <w:b/>
                <w:sz w:val="44"/>
              </w:rPr>
            </w:pPr>
            <w:r w:rsidRPr="005E5221">
              <w:rPr>
                <w:rFonts w:eastAsia="黑体" w:hint="eastAsia"/>
                <w:b/>
                <w:sz w:val="44"/>
              </w:rPr>
              <w:t>移动套餐智能检测系统的设计与实现</w:t>
            </w:r>
          </w:p>
        </w:tc>
      </w:tr>
    </w:tbl>
    <w:p w:rsidR="00030815" w:rsidRPr="00105D05" w:rsidRDefault="00030815" w:rsidP="00030815">
      <w:pPr>
        <w:jc w:val="left"/>
      </w:pPr>
    </w:p>
    <w:p w:rsidR="00030815" w:rsidRDefault="00030815" w:rsidP="00030815">
      <w:pPr>
        <w:jc w:val="left"/>
      </w:pPr>
    </w:p>
    <w:p w:rsidR="00030815" w:rsidRPr="00105D05" w:rsidRDefault="00030815" w:rsidP="00030815">
      <w:pPr>
        <w:jc w:val="left"/>
      </w:pPr>
    </w:p>
    <w:p w:rsidR="00030815" w:rsidRDefault="00030815" w:rsidP="00030815">
      <w:pPr>
        <w:jc w:val="left"/>
      </w:pPr>
    </w:p>
    <w:p w:rsidR="00030815" w:rsidRDefault="00030815" w:rsidP="00030815">
      <w:pPr>
        <w:jc w:val="left"/>
      </w:pPr>
    </w:p>
    <w:p w:rsidR="00030815" w:rsidRPr="00105D05" w:rsidRDefault="00030815" w:rsidP="00030815">
      <w:pPr>
        <w:jc w:val="left"/>
      </w:pPr>
    </w:p>
    <w:p w:rsidR="00030815" w:rsidRPr="00105D05" w:rsidRDefault="00030815" w:rsidP="00030815">
      <w:pPr>
        <w:jc w:val="left"/>
      </w:pPr>
    </w:p>
    <w:tbl>
      <w:tblPr>
        <w:tblW w:w="0" w:type="auto"/>
        <w:tblInd w:w="1914" w:type="dxa"/>
        <w:tblLayout w:type="fixed"/>
        <w:tblLook w:val="0000" w:firstRow="0" w:lastRow="0" w:firstColumn="0" w:lastColumn="0" w:noHBand="0" w:noVBand="0"/>
      </w:tblPr>
      <w:tblGrid>
        <w:gridCol w:w="2496"/>
        <w:gridCol w:w="3096"/>
      </w:tblGrid>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院</w:t>
            </w:r>
            <w:r>
              <w:rPr>
                <w:rFonts w:hint="eastAsia"/>
                <w:sz w:val="30"/>
              </w:rPr>
              <w:t>（</w:t>
            </w:r>
            <w:r w:rsidRPr="00105D05">
              <w:rPr>
                <w:sz w:val="30"/>
              </w:rPr>
              <w:t>系</w:t>
            </w:r>
            <w:r>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sidRPr="00105D05">
              <w:rPr>
                <w:sz w:val="30"/>
              </w:rPr>
              <w:t>计算机学院</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030815" w:rsidRPr="00105D05" w:rsidRDefault="00030815" w:rsidP="007D4B82">
            <w:pPr>
              <w:rPr>
                <w:sz w:val="30"/>
              </w:rPr>
            </w:pPr>
            <w:r>
              <w:rPr>
                <w:rFonts w:ascii="宋体" w:hAnsi="宋体" w:hint="eastAsia"/>
                <w:sz w:val="30"/>
              </w:rPr>
              <w:t>计算机科学与技术</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030815" w:rsidRPr="00105D05" w:rsidRDefault="00E17C9E" w:rsidP="007D4B82">
            <w:pPr>
              <w:rPr>
                <w:sz w:val="30"/>
              </w:rPr>
            </w:pPr>
            <w:r>
              <w:rPr>
                <w:rFonts w:ascii="宋体" w:hAnsi="宋体" w:hint="eastAsia"/>
                <w:sz w:val="30"/>
              </w:rPr>
              <w:t>孙加辉</w:t>
            </w:r>
          </w:p>
        </w:tc>
      </w:tr>
      <w:tr w:rsidR="00030815" w:rsidRPr="00105D05" w:rsidTr="007D4B82">
        <w:trPr>
          <w:trHeight w:val="567"/>
        </w:trPr>
        <w:tc>
          <w:tcPr>
            <w:tcW w:w="2496" w:type="dxa"/>
          </w:tcPr>
          <w:p w:rsidR="00030815" w:rsidRPr="00105D05" w:rsidRDefault="00030815" w:rsidP="007D4B82">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030815" w:rsidRDefault="00E17C9E" w:rsidP="007D4B82">
            <w:pPr>
              <w:rPr>
                <w:sz w:val="30"/>
              </w:rPr>
            </w:pPr>
            <w:r>
              <w:rPr>
                <w:rFonts w:ascii="宋体" w:hAnsi="宋体" w:hint="eastAsia"/>
                <w:sz w:val="30"/>
              </w:rPr>
              <w:t>喻丹丹</w:t>
            </w:r>
            <w:r w:rsidR="00030815">
              <w:rPr>
                <w:rFonts w:hint="eastAsia"/>
                <w:sz w:val="30"/>
              </w:rPr>
              <w:t xml:space="preserve">  </w:t>
            </w:r>
            <w:r w:rsidR="00EE34B4">
              <w:rPr>
                <w:rFonts w:hint="eastAsia"/>
                <w:sz w:val="30"/>
              </w:rPr>
              <w:t>副</w:t>
            </w:r>
            <w:r w:rsidR="00030815">
              <w:rPr>
                <w:rFonts w:hint="eastAsia"/>
                <w:sz w:val="30"/>
              </w:rPr>
              <w:t>教授</w:t>
            </w:r>
          </w:p>
          <w:p w:rsidR="00030815" w:rsidRPr="00105D05" w:rsidRDefault="00030815" w:rsidP="007D4B82">
            <w:pPr>
              <w:rPr>
                <w:sz w:val="30"/>
              </w:rPr>
            </w:pPr>
          </w:p>
        </w:tc>
      </w:tr>
    </w:tbl>
    <w:p w:rsidR="00030815" w:rsidRPr="00105D05" w:rsidRDefault="00030815" w:rsidP="00030815">
      <w:pPr>
        <w:jc w:val="left"/>
      </w:pPr>
    </w:p>
    <w:p w:rsidR="00030815" w:rsidRPr="00105D05" w:rsidRDefault="00030815" w:rsidP="00030815">
      <w:pPr>
        <w:jc w:val="center"/>
        <w:rPr>
          <w:sz w:val="36"/>
        </w:rPr>
      </w:pPr>
      <w:r>
        <w:rPr>
          <w:sz w:val="36"/>
        </w:rPr>
        <w:t>二〇一</w:t>
      </w:r>
      <w:r w:rsidR="00E17C9E">
        <w:rPr>
          <w:rFonts w:hint="eastAsia"/>
          <w:sz w:val="36"/>
        </w:rPr>
        <w:t>九</w:t>
      </w:r>
      <w:r w:rsidRPr="00105D05">
        <w:rPr>
          <w:sz w:val="36"/>
        </w:rPr>
        <w:t>年五月</w:t>
      </w:r>
    </w:p>
    <w:p w:rsidR="00030815" w:rsidRDefault="00030815" w:rsidP="00030815">
      <w:pPr>
        <w:widowControl/>
        <w:spacing w:line="240" w:lineRule="auto"/>
        <w:jc w:val="left"/>
        <w:rPr>
          <w:rFonts w:ascii="宋体" w:hAnsi="宋体"/>
          <w:b/>
          <w:sz w:val="44"/>
          <w:szCs w:val="44"/>
        </w:rPr>
      </w:pPr>
      <w:r>
        <w:rPr>
          <w:rFonts w:ascii="宋体" w:hAnsi="宋体"/>
          <w:b/>
          <w:sz w:val="44"/>
          <w:szCs w:val="44"/>
        </w:rPr>
        <w:br w:type="page"/>
      </w:r>
    </w:p>
    <w:p w:rsidR="00415BF4" w:rsidRDefault="00415BF4" w:rsidP="005426D4">
      <w:pPr>
        <w:widowControl/>
        <w:spacing w:beforeLines="400" w:before="1248" w:afterLines="200" w:after="624" w:line="240" w:lineRule="auto"/>
        <w:jc w:val="center"/>
        <w:rPr>
          <w:rFonts w:ascii="宋体" w:hAnsi="宋体"/>
          <w:b/>
          <w:sz w:val="44"/>
          <w:szCs w:val="44"/>
        </w:rPr>
      </w:pPr>
      <w:r>
        <w:rPr>
          <w:rFonts w:ascii="宋体" w:hAnsi="宋体" w:hint="eastAsia"/>
          <w:b/>
          <w:sz w:val="44"/>
          <w:szCs w:val="44"/>
        </w:rPr>
        <w:lastRenderedPageBreak/>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415BF4" w:rsidP="00415BF4">
      <w:pPr>
        <w:spacing w:line="360" w:lineRule="auto"/>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C35326" w:rsidRDefault="00C35326" w:rsidP="00667A12">
      <w:pPr>
        <w:pStyle w:val="a0"/>
        <w:ind w:firstLine="480"/>
      </w:pPr>
      <w:r w:rsidRPr="00C35326">
        <w:rPr>
          <w:rFonts w:hint="eastAsia"/>
        </w:rPr>
        <w:t>近年来，软件工程发展迅速，软件</w:t>
      </w:r>
      <w:r w:rsidR="00BD79F5">
        <w:rPr>
          <w:rFonts w:hint="eastAsia"/>
        </w:rPr>
        <w:t>开始充斥我们生活的每一个角落</w:t>
      </w:r>
      <w:r>
        <w:rPr>
          <w:rFonts w:hint="eastAsia"/>
        </w:rPr>
        <w:t>。</w:t>
      </w:r>
      <w:r w:rsidR="006164D9">
        <w:rPr>
          <w:rFonts w:hint="eastAsia"/>
        </w:rPr>
        <w:t>但是软件</w:t>
      </w:r>
      <w:r w:rsidR="007B4743">
        <w:rPr>
          <w:rFonts w:hint="eastAsia"/>
        </w:rPr>
        <w:t>由人工设计实现，这一特性</w:t>
      </w:r>
      <w:r w:rsidR="00FD4051">
        <w:rPr>
          <w:rFonts w:hint="eastAsia"/>
        </w:rPr>
        <w:t>使得</w:t>
      </w:r>
      <w:r w:rsidR="003309A0" w:rsidRPr="003309A0">
        <w:rPr>
          <w:rFonts w:hint="eastAsia"/>
        </w:rPr>
        <w:t>软件不可避免的存在着或多或少的缺陷。</w:t>
      </w:r>
      <w:r w:rsidR="00CA5389">
        <w:rPr>
          <w:rFonts w:hint="eastAsia"/>
        </w:rPr>
        <w:t>而随</w:t>
      </w:r>
      <w:r w:rsidR="000E2114">
        <w:rPr>
          <w:rFonts w:hint="eastAsia"/>
        </w:rPr>
        <w:t>着</w:t>
      </w:r>
      <w:r w:rsidR="00BE28F3" w:rsidRPr="00BE28F3">
        <w:rPr>
          <w:rFonts w:hint="eastAsia"/>
        </w:rPr>
        <w:t>近些年来</w:t>
      </w:r>
      <w:r w:rsidR="00BE28F3" w:rsidRPr="00BE28F3">
        <w:rPr>
          <w:rFonts w:hint="eastAsia"/>
        </w:rPr>
        <w:t>IT</w:t>
      </w:r>
      <w:r w:rsidR="00BE28F3" w:rsidRPr="00BE28F3">
        <w:rPr>
          <w:rFonts w:hint="eastAsia"/>
        </w:rPr>
        <w:t>行业的巨大发展，</w:t>
      </w:r>
      <w:r w:rsidR="002618D3">
        <w:rPr>
          <w:rFonts w:hint="eastAsia"/>
        </w:rPr>
        <w:t>越来越多的</w:t>
      </w:r>
      <w:r w:rsidR="00BE28F3" w:rsidRPr="00BE28F3">
        <w:rPr>
          <w:rFonts w:hint="eastAsia"/>
        </w:rPr>
        <w:t>领域与软件行业存在联系，对于软件的质量要求也越来越高</w:t>
      </w:r>
      <w:r w:rsidR="003F139A">
        <w:rPr>
          <w:rFonts w:hint="eastAsia"/>
        </w:rPr>
        <w:t>。</w:t>
      </w:r>
      <w:r w:rsidR="003F139A" w:rsidRPr="003F139A">
        <w:rPr>
          <w:rFonts w:hint="eastAsia"/>
        </w:rPr>
        <w:t>当前，中国移动（海南）创建套餐的方式是手动编辑上百行</w:t>
      </w:r>
      <w:r w:rsidR="003F139A" w:rsidRPr="003F139A">
        <w:rPr>
          <w:rFonts w:hint="eastAsia"/>
        </w:rPr>
        <w:t>SQL</w:t>
      </w:r>
      <w:r w:rsidR="003F139A" w:rsidRPr="003F139A">
        <w:rPr>
          <w:rFonts w:hint="eastAsia"/>
        </w:rPr>
        <w:t>语句之后插入到数据库中，</w:t>
      </w:r>
      <w:r w:rsidR="009E2B70">
        <w:rPr>
          <w:rFonts w:hint="eastAsia"/>
        </w:rPr>
        <w:t>一旦</w:t>
      </w:r>
      <w:r w:rsidR="003F139A">
        <w:rPr>
          <w:rFonts w:hint="eastAsia"/>
        </w:rPr>
        <w:t>SQL</w:t>
      </w:r>
      <w:r w:rsidR="003F139A">
        <w:rPr>
          <w:rFonts w:hint="eastAsia"/>
        </w:rPr>
        <w:t>语句中出现错误，</w:t>
      </w:r>
      <w:r w:rsidR="009E2B70">
        <w:rPr>
          <w:rFonts w:hint="eastAsia"/>
        </w:rPr>
        <w:t>将会导致</w:t>
      </w:r>
      <w:r w:rsidR="00734F0E">
        <w:rPr>
          <w:rFonts w:hint="eastAsia"/>
        </w:rPr>
        <w:t>重大</w:t>
      </w:r>
      <w:r w:rsidR="009E2B70">
        <w:rPr>
          <w:rFonts w:hint="eastAsia"/>
        </w:rPr>
        <w:t>损失，而人工</w:t>
      </w:r>
      <w:r w:rsidR="003F139A" w:rsidRPr="003F139A">
        <w:rPr>
          <w:rFonts w:hint="eastAsia"/>
        </w:rPr>
        <w:t>检测</w:t>
      </w:r>
      <w:r w:rsidR="003F139A" w:rsidRPr="003F139A">
        <w:rPr>
          <w:rFonts w:hint="eastAsia"/>
        </w:rPr>
        <w:t>SQL</w:t>
      </w:r>
      <w:r w:rsidR="003F139A" w:rsidRPr="003F139A">
        <w:rPr>
          <w:rFonts w:hint="eastAsia"/>
        </w:rPr>
        <w:t>语句</w:t>
      </w:r>
      <w:r w:rsidR="009E2B70">
        <w:rPr>
          <w:rFonts w:hint="eastAsia"/>
        </w:rPr>
        <w:t>十分依赖经验丰富的员工，且很难发现</w:t>
      </w:r>
      <w:r w:rsidR="009E2B70">
        <w:rPr>
          <w:rFonts w:hint="eastAsia"/>
        </w:rPr>
        <w:t>SQL</w:t>
      </w:r>
      <w:r w:rsidR="009E2B70">
        <w:rPr>
          <w:rFonts w:hint="eastAsia"/>
        </w:rPr>
        <w:t>语句中的所有错误，本文针对该问题提出了一种基于</w:t>
      </w:r>
      <w:r w:rsidR="00505C60">
        <w:rPr>
          <w:rFonts w:hint="eastAsia"/>
        </w:rPr>
        <w:t>数据</w:t>
      </w:r>
      <w:r w:rsidR="00DD6036">
        <w:rPr>
          <w:rFonts w:hint="eastAsia"/>
        </w:rPr>
        <w:t>挖掘</w:t>
      </w:r>
      <w:r w:rsidR="009E2B70">
        <w:rPr>
          <w:rFonts w:hint="eastAsia"/>
        </w:rPr>
        <w:t>的</w:t>
      </w:r>
      <w:r w:rsidR="000E2114">
        <w:rPr>
          <w:rFonts w:hint="eastAsia"/>
        </w:rPr>
        <w:t>自动化检测</w:t>
      </w:r>
      <w:r w:rsidR="00087C52">
        <w:rPr>
          <w:rFonts w:hint="eastAsia"/>
        </w:rPr>
        <w:t>SQL</w:t>
      </w:r>
      <w:r w:rsidR="008F6DCC">
        <w:rPr>
          <w:rFonts w:hint="eastAsia"/>
        </w:rPr>
        <w:t>语句</w:t>
      </w:r>
      <w:r w:rsidR="00087C52">
        <w:rPr>
          <w:rFonts w:hint="eastAsia"/>
        </w:rPr>
        <w:t>的</w:t>
      </w:r>
      <w:r w:rsidR="009E2B70">
        <w:rPr>
          <w:rFonts w:hint="eastAsia"/>
        </w:rPr>
        <w:t>解决方案</w:t>
      </w:r>
      <w:r w:rsidR="00DD6036">
        <w:rPr>
          <w:rFonts w:hint="eastAsia"/>
        </w:rPr>
        <w:t>。</w:t>
      </w:r>
    </w:p>
    <w:p w:rsidR="008D3BFE" w:rsidRDefault="00DD6036" w:rsidP="004E4FE8">
      <w:pPr>
        <w:pStyle w:val="a0"/>
        <w:ind w:firstLine="480"/>
      </w:pPr>
      <w:r>
        <w:rPr>
          <w:rFonts w:hint="eastAsia"/>
        </w:rPr>
        <w:t>本文</w:t>
      </w:r>
      <w:r w:rsidR="00505C60">
        <w:rPr>
          <w:rFonts w:hint="eastAsia"/>
        </w:rPr>
        <w:t>主要</w:t>
      </w:r>
      <w:r w:rsidR="00CE1BD9">
        <w:rPr>
          <w:rFonts w:hint="eastAsia"/>
        </w:rPr>
        <w:t>通</w:t>
      </w:r>
      <w:r w:rsidR="00812060">
        <w:rPr>
          <w:rFonts w:hint="eastAsia"/>
        </w:rPr>
        <w:t>过</w:t>
      </w:r>
      <w:r w:rsidR="00505C60">
        <w:rPr>
          <w:rFonts w:hint="eastAsia"/>
        </w:rPr>
        <w:t>协同过滤算法和关联规则挖掘算法</w:t>
      </w:r>
      <w:r w:rsidR="008D3BFE">
        <w:rPr>
          <w:rFonts w:hint="eastAsia"/>
        </w:rPr>
        <w:t>分析创建套餐的</w:t>
      </w:r>
      <w:r w:rsidR="008D3BFE">
        <w:rPr>
          <w:rFonts w:hint="eastAsia"/>
        </w:rPr>
        <w:t>SQL</w:t>
      </w:r>
      <w:r w:rsidR="008D3BFE">
        <w:rPr>
          <w:rFonts w:hint="eastAsia"/>
        </w:rPr>
        <w:t>语句，通过对大量历史套餐的</w:t>
      </w:r>
      <w:r w:rsidR="008D3BFE">
        <w:rPr>
          <w:rFonts w:hint="eastAsia"/>
        </w:rPr>
        <w:t>SQL</w:t>
      </w:r>
      <w:r w:rsidR="008D3BFE">
        <w:rPr>
          <w:rFonts w:hint="eastAsia"/>
        </w:rPr>
        <w:t>语句的分析，对</w:t>
      </w:r>
      <w:r w:rsidR="00CE1BD9">
        <w:rPr>
          <w:rFonts w:hint="eastAsia"/>
        </w:rPr>
        <w:t>创建新套餐的</w:t>
      </w:r>
      <w:r w:rsidR="00CE1BD9">
        <w:rPr>
          <w:rFonts w:hint="eastAsia"/>
        </w:rPr>
        <w:t>SQL</w:t>
      </w:r>
      <w:r w:rsidR="00CE1BD9">
        <w:rPr>
          <w:rFonts w:hint="eastAsia"/>
        </w:rPr>
        <w:t>语句是否存在错误进行预测。其中利用协同过滤算法</w:t>
      </w:r>
      <w:r w:rsidR="00812060">
        <w:rPr>
          <w:rFonts w:hint="eastAsia"/>
        </w:rPr>
        <w:t>分析套餐与</w:t>
      </w:r>
      <w:r w:rsidR="00DE2B85">
        <w:rPr>
          <w:rFonts w:hint="eastAsia"/>
        </w:rPr>
        <w:t>创建该套餐的</w:t>
      </w:r>
      <w:r w:rsidR="00DE2B85">
        <w:rPr>
          <w:rFonts w:hint="eastAsia"/>
        </w:rPr>
        <w:t>S</w:t>
      </w:r>
      <w:r w:rsidR="00812060">
        <w:rPr>
          <w:rFonts w:hint="eastAsia"/>
        </w:rPr>
        <w:t>QL</w:t>
      </w:r>
      <w:r w:rsidR="00812060">
        <w:rPr>
          <w:rFonts w:hint="eastAsia"/>
        </w:rPr>
        <w:t>语句中涉及到的数据库表</w:t>
      </w:r>
      <w:r w:rsidR="00087C52">
        <w:rPr>
          <w:rFonts w:hint="eastAsia"/>
        </w:rPr>
        <w:t>之间</w:t>
      </w:r>
      <w:r w:rsidR="00812060">
        <w:rPr>
          <w:rFonts w:hint="eastAsia"/>
        </w:rPr>
        <w:t>的关系</w:t>
      </w:r>
      <w:r w:rsidR="000223FE">
        <w:rPr>
          <w:rFonts w:hint="eastAsia"/>
        </w:rPr>
        <w:t>，</w:t>
      </w:r>
      <w:r w:rsidR="00E1542F">
        <w:rPr>
          <w:rFonts w:hint="eastAsia"/>
        </w:rPr>
        <w:t>通过</w:t>
      </w:r>
      <w:r w:rsidR="008F6DCC">
        <w:rPr>
          <w:rFonts w:hint="eastAsia"/>
        </w:rPr>
        <w:t>计算历史套餐的</w:t>
      </w:r>
      <w:r w:rsidR="008F6DCC">
        <w:rPr>
          <w:rFonts w:hint="eastAsia"/>
        </w:rPr>
        <w:t>SQL</w:t>
      </w:r>
      <w:r w:rsidR="008F6DCC">
        <w:rPr>
          <w:rFonts w:hint="eastAsia"/>
        </w:rPr>
        <w:t>语句与新创建的套餐的</w:t>
      </w:r>
      <w:r w:rsidR="008F6DCC">
        <w:rPr>
          <w:rFonts w:hint="eastAsia"/>
        </w:rPr>
        <w:t>SQL</w:t>
      </w:r>
      <w:r w:rsidR="008F6DCC">
        <w:rPr>
          <w:rFonts w:hint="eastAsia"/>
        </w:rPr>
        <w:t>语句之间的相似度</w:t>
      </w:r>
      <w:r w:rsidR="00E1542F">
        <w:rPr>
          <w:rFonts w:hint="eastAsia"/>
        </w:rPr>
        <w:t>找出与新创建的套餐相似的历史套餐</w:t>
      </w:r>
      <w:r w:rsidR="0048000A">
        <w:rPr>
          <w:rFonts w:hint="eastAsia"/>
        </w:rPr>
        <w:t>，并根据</w:t>
      </w:r>
      <w:r w:rsidR="00B6602B">
        <w:rPr>
          <w:rFonts w:hint="eastAsia"/>
        </w:rPr>
        <w:t>相似的历史套餐所涉及到的数据库表对新创建的套餐进行“推荐”，即错误预警。</w:t>
      </w:r>
      <w:r w:rsidR="00940ED5">
        <w:rPr>
          <w:rFonts w:hint="eastAsia"/>
        </w:rPr>
        <w:t>协同过滤算法只能检测新创建的套餐是否遗漏或多添加了某些数据库表，</w:t>
      </w:r>
      <w:r w:rsidR="00705869">
        <w:rPr>
          <w:rFonts w:hint="eastAsia"/>
        </w:rPr>
        <w:t>而对于</w:t>
      </w:r>
      <w:r w:rsidR="00940ED5">
        <w:rPr>
          <w:rFonts w:hint="eastAsia"/>
        </w:rPr>
        <w:t>数据库表内部错误</w:t>
      </w:r>
      <w:r w:rsidR="00705869">
        <w:rPr>
          <w:rFonts w:hint="eastAsia"/>
        </w:rPr>
        <w:t>却无能为力，为了能够检测数据库表内具体数值是否出错，本文通过关联规则挖掘算法进行进一步的检测。对于创建套餐涉及到</w:t>
      </w:r>
      <w:r w:rsidR="005A0666">
        <w:rPr>
          <w:rFonts w:hint="eastAsia"/>
        </w:rPr>
        <w:t>的</w:t>
      </w:r>
      <w:r w:rsidR="00705869">
        <w:rPr>
          <w:rFonts w:hint="eastAsia"/>
        </w:rPr>
        <w:t>数据库表，先找出其中的关键属性，</w:t>
      </w:r>
      <w:r w:rsidR="00394E51">
        <w:rPr>
          <w:rFonts w:hint="eastAsia"/>
        </w:rPr>
        <w:t>将数据库表名作为事务名，关键属性的具体数值作为事务内容就可以得到一条事务，将所有历史套餐中同一个表的事务组成事务集，并利用关联规则挖掘算法对该事务集进行关联分析，就可以得到</w:t>
      </w:r>
      <w:r w:rsidR="004E4FE8">
        <w:rPr>
          <w:rFonts w:hint="eastAsia"/>
        </w:rPr>
        <w:t>该事务集的数据库表的频繁项集和置信度关系，进一步可以对新创建套餐的</w:t>
      </w:r>
      <w:r w:rsidR="004E4FE8">
        <w:rPr>
          <w:rFonts w:hint="eastAsia"/>
        </w:rPr>
        <w:t>SQL</w:t>
      </w:r>
      <w:r w:rsidR="004E4FE8">
        <w:rPr>
          <w:rFonts w:hint="eastAsia"/>
        </w:rPr>
        <w:t>语句该数据库表的关键属性是否</w:t>
      </w:r>
      <w:r w:rsidR="006A5C0F">
        <w:rPr>
          <w:rFonts w:hint="eastAsia"/>
        </w:rPr>
        <w:t>有</w:t>
      </w:r>
      <w:r w:rsidR="004E4FE8">
        <w:rPr>
          <w:rFonts w:hint="eastAsia"/>
        </w:rPr>
        <w:t>错进行检测。</w:t>
      </w:r>
    </w:p>
    <w:p w:rsidR="00DB0520" w:rsidRDefault="004E4FE8" w:rsidP="00EF13A7">
      <w:pPr>
        <w:pStyle w:val="a0"/>
        <w:ind w:firstLine="480"/>
      </w:pPr>
      <w:r>
        <w:rPr>
          <w:rFonts w:hint="eastAsia"/>
        </w:rPr>
        <w:t>为了</w:t>
      </w:r>
      <w:r w:rsidR="00EA1209">
        <w:rPr>
          <w:rFonts w:hint="eastAsia"/>
        </w:rPr>
        <w:t>方便用户操作，提高用户体验，本文将通过</w:t>
      </w:r>
      <w:r w:rsidR="00EA1209">
        <w:rPr>
          <w:rFonts w:hint="eastAsia"/>
        </w:rPr>
        <w:t>Django</w:t>
      </w:r>
      <w:r w:rsidR="00EA1209">
        <w:rPr>
          <w:rFonts w:hint="eastAsia"/>
        </w:rPr>
        <w:t>框架搭建</w:t>
      </w:r>
      <w:r w:rsidR="00EA1209">
        <w:rPr>
          <w:rFonts w:hint="eastAsia"/>
        </w:rPr>
        <w:t>web</w:t>
      </w:r>
      <w:r w:rsidR="00EA1209">
        <w:rPr>
          <w:rFonts w:hint="eastAsia"/>
        </w:rPr>
        <w:t>应用</w:t>
      </w:r>
      <w:r w:rsidR="00EF13A7">
        <w:rPr>
          <w:rFonts w:hint="eastAsia"/>
        </w:rPr>
        <w:t>程序，其中包括用户登录、上传文件、扫描检测、生成检测报告等功能。</w:t>
      </w:r>
    </w:p>
    <w:p w:rsidR="0013238E" w:rsidRPr="00F47FF2" w:rsidRDefault="00EF13A7" w:rsidP="009C008D">
      <w:pPr>
        <w:pStyle w:val="a0"/>
        <w:ind w:firstLine="480"/>
      </w:pPr>
      <w:r>
        <w:rPr>
          <w:rFonts w:hint="eastAsia"/>
        </w:rPr>
        <w:t>本文</w:t>
      </w:r>
      <w:r w:rsidRPr="00EF13A7">
        <w:rPr>
          <w:rFonts w:hint="eastAsia"/>
        </w:rPr>
        <w:t>旨在充分利用数据挖掘技术，对</w:t>
      </w:r>
      <w:r w:rsidRPr="00EF13A7">
        <w:rPr>
          <w:rFonts w:hint="eastAsia"/>
        </w:rPr>
        <w:t>SQL</w:t>
      </w:r>
      <w:r w:rsidRPr="00EF13A7">
        <w:rPr>
          <w:rFonts w:hint="eastAsia"/>
        </w:rPr>
        <w:t>语句进行自动化处理分析，</w:t>
      </w:r>
      <w:r>
        <w:rPr>
          <w:rFonts w:hint="eastAsia"/>
        </w:rPr>
        <w:t>解决中国移动（海南）</w:t>
      </w:r>
      <w:r w:rsidRPr="00EF13A7">
        <w:rPr>
          <w:rFonts w:hint="eastAsia"/>
        </w:rPr>
        <w:t>人工检测</w:t>
      </w:r>
      <w:r w:rsidRPr="00EF13A7">
        <w:rPr>
          <w:rFonts w:hint="eastAsia"/>
        </w:rPr>
        <w:t>SQL</w:t>
      </w:r>
      <w:r w:rsidRPr="00EF13A7">
        <w:rPr>
          <w:rFonts w:hint="eastAsia"/>
        </w:rPr>
        <w:t>语句费时费力</w:t>
      </w:r>
      <w:r>
        <w:rPr>
          <w:rFonts w:hint="eastAsia"/>
        </w:rPr>
        <w:t>且容易出错</w:t>
      </w:r>
      <w:r w:rsidRPr="00EF13A7">
        <w:rPr>
          <w:rFonts w:hint="eastAsia"/>
        </w:rPr>
        <w:t>的现状</w:t>
      </w:r>
      <w:r w:rsidR="009C008D">
        <w:rPr>
          <w:rFonts w:hint="eastAsia"/>
        </w:rPr>
        <w:t>，并</w:t>
      </w:r>
      <w:r w:rsidR="00F47FF2">
        <w:rPr>
          <w:rFonts w:hint="eastAsia"/>
        </w:rPr>
        <w:t>以此推进</w:t>
      </w:r>
      <w:r w:rsidR="009C008D">
        <w:rPr>
          <w:rFonts w:hint="eastAsia"/>
        </w:rPr>
        <w:t>软件测试自动化</w:t>
      </w:r>
      <w:r w:rsidR="00F47FF2">
        <w:rPr>
          <w:rFonts w:hint="eastAsia"/>
        </w:rPr>
        <w:t>技术的研究。</w:t>
      </w:r>
    </w:p>
    <w:p w:rsidR="0013238E" w:rsidRDefault="0013238E" w:rsidP="00705869">
      <w:pPr>
        <w:rPr>
          <w:rFonts w:eastAsia="黑体"/>
          <w:sz w:val="36"/>
          <w:szCs w:val="36"/>
        </w:rPr>
      </w:pPr>
      <w:r w:rsidRPr="00415BF4">
        <w:rPr>
          <w:rFonts w:ascii="黑体" w:eastAsia="黑体" w:hAnsi="黑体" w:hint="eastAsia"/>
        </w:rPr>
        <w:t>关键</w:t>
      </w:r>
      <w:r w:rsidR="00417C56">
        <w:rPr>
          <w:rFonts w:ascii="黑体" w:eastAsia="黑体" w:hAnsi="黑体" w:hint="eastAsia"/>
        </w:rPr>
        <w:t>词</w:t>
      </w:r>
      <w:r w:rsidR="00F47FF2">
        <w:rPr>
          <w:rFonts w:hint="eastAsia"/>
        </w:rPr>
        <w:t>：</w:t>
      </w:r>
      <w:r w:rsidR="005E5221">
        <w:rPr>
          <w:rFonts w:hint="eastAsia"/>
        </w:rPr>
        <w:t>数据挖掘</w:t>
      </w:r>
      <w:r w:rsidR="00F47FF2">
        <w:rPr>
          <w:rFonts w:hint="eastAsia"/>
        </w:rPr>
        <w:t>；</w:t>
      </w:r>
      <w:r w:rsidR="005E5221">
        <w:rPr>
          <w:rFonts w:hint="eastAsia"/>
        </w:rPr>
        <w:t>关联规则</w:t>
      </w:r>
      <w:r w:rsidR="00DE3E7B">
        <w:rPr>
          <w:rFonts w:hint="eastAsia"/>
        </w:rPr>
        <w:t>挖掘</w:t>
      </w:r>
      <w:r w:rsidR="005E5221">
        <w:rPr>
          <w:rFonts w:hint="eastAsia"/>
        </w:rPr>
        <w:t>算法</w:t>
      </w:r>
      <w:r w:rsidR="00586CE6">
        <w:rPr>
          <w:rFonts w:hint="eastAsia"/>
        </w:rPr>
        <w:t>；</w:t>
      </w:r>
      <w:r w:rsidR="005E5221">
        <w:rPr>
          <w:rFonts w:hint="eastAsia"/>
        </w:rPr>
        <w:t>协同过滤</w:t>
      </w:r>
      <w:r w:rsidR="00586CE6">
        <w:rPr>
          <w:rFonts w:hint="eastAsia"/>
        </w:rPr>
        <w:t>算法</w:t>
      </w:r>
      <w:r w:rsidR="00DE3E7B">
        <w:rPr>
          <w:rFonts w:hint="eastAsia"/>
        </w:rPr>
        <w:t>；</w:t>
      </w:r>
      <w:r w:rsidR="00DE3E7B">
        <w:rPr>
          <w:rFonts w:hint="eastAsia"/>
        </w:rPr>
        <w:t>SQL</w:t>
      </w:r>
      <w:r w:rsidR="00DE3E7B">
        <w:rPr>
          <w:rFonts w:hint="eastAsia"/>
        </w:rPr>
        <w:t>检测</w:t>
      </w:r>
    </w:p>
    <w:p w:rsidR="0013238E" w:rsidRPr="00415BF4" w:rsidRDefault="0013238E" w:rsidP="00BB4AD3">
      <w:pPr>
        <w:pageBreakBefore/>
        <w:widowControl/>
        <w:spacing w:beforeLines="80" w:before="249" w:afterLines="50" w:after="156"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746AD4" w:rsidRDefault="00746AD4" w:rsidP="00746AD4">
      <w:pPr>
        <w:pStyle w:val="a0"/>
        <w:ind w:firstLine="480"/>
      </w:pPr>
      <w:r>
        <w:t>In recent years, with the rapid development of software engineering, software began to fill every corner of our lives. However, the software is designed and implemented by human beings, which makes the software have defects inevitably. With the great development of IT industry in recent years, more and more fields are related to the software industry, and the quality requirements of software are getting higher and higher. At present, China Mobile (Hainan) creates a package by editing hundreds of lines of SQL statements and inserting them into the database manually. Once an error occurs in the SQL statement, it will lead to great losses. However, manual detection of SQL statements is dependent on experienced employees heavily, and it is difficult for them to find all the errors in SQL statements. in order to solve this problem, this paper proposes an automatic solution of SQL statement detection based on data mining.</w:t>
      </w:r>
    </w:p>
    <w:p w:rsidR="00746AD4" w:rsidRDefault="00746AD4" w:rsidP="00746AD4">
      <w:pPr>
        <w:pStyle w:val="a0"/>
        <w:ind w:firstLine="480"/>
      </w:pPr>
      <w:r>
        <w:t xml:space="preserve">This paper mainly analyzes the SQL statements of creating packages through Collaborative Filtering Algorithm and Association Rules Mining Algorithm. Through the analysis of many SQL statements of historical packages, this paper predicts whether there are errors in the SQL statements of creating new packages. The Collaborative Filtering Algorithm is used to analyze the relationship between the package and the database tables involved in the SQL statement while creating the package. Find the historical packages which are like the newly created package by calculating the similarity between the SQL statement of the history package and the SQL statement of the newly created package. And according to the database tables in the similar historical package, “recommend” error warnings to the newly created package. The Collaborative Filtering Algorithm can only detect whether the newly created package omits or adds some database tables but can do nothing about the internal errors of the database tables, in order to detect whether the specific values in the database tables are wrong, the Association Rules Mining Algorithm is used for further detection in this paper. In order to check the database tables involved in creating the package, find out the key attributes firstly, take the database table name as the transaction name, and the specific value of the key attribute as the transaction content, you can get a transaction. The transaction set can be composed of transactions of the same table in all historical packages. The association analysis of the transaction set is carried </w:t>
      </w:r>
      <w:r>
        <w:lastRenderedPageBreak/>
        <w:t xml:space="preserve">out by using Association Rule Mining Algorithm, and the frequent itemset and confidence rules of the database table can be obtained, with which you can further detect the values of the key properties of the database table in the SQL statement for the newly created package. </w:t>
      </w:r>
    </w:p>
    <w:p w:rsidR="00746AD4" w:rsidRDefault="00746AD4" w:rsidP="00746AD4">
      <w:pPr>
        <w:pStyle w:val="a0"/>
        <w:ind w:firstLine="480"/>
      </w:pPr>
      <w:r>
        <w:t xml:space="preserve">In order to facilitate users’ operations and improve users’ experience, this paper will build a web application based on Django framework, including user login, file uploading, scanning detection, generation of detection reports and other functions. </w:t>
      </w:r>
    </w:p>
    <w:p w:rsidR="0013238E" w:rsidRDefault="00746AD4" w:rsidP="00333E2B">
      <w:pPr>
        <w:pStyle w:val="a0"/>
        <w:ind w:firstLine="480"/>
      </w:pPr>
      <w:r>
        <w:t>The purpose of this paper is to make full use of data mining technology to process and analyze SQL statements automatically</w:t>
      </w:r>
      <w:r w:rsidR="00333E2B">
        <w:t>. S</w:t>
      </w:r>
      <w:r>
        <w:t>olv</w:t>
      </w:r>
      <w:r w:rsidR="00333E2B">
        <w:t>ing</w:t>
      </w:r>
      <w:r>
        <w:t xml:space="preserve"> the problem that manual detection of SQL statements by China Mobile (Hainan) is time-consuming, laborious and error-prone</w:t>
      </w:r>
      <w:r w:rsidR="00333E2B">
        <w:t xml:space="preserve"> </w:t>
      </w:r>
      <w:r>
        <w:t>and to promot</w:t>
      </w:r>
      <w:r w:rsidR="00333E2B">
        <w:t>ing</w:t>
      </w:r>
      <w:r>
        <w:t xml:space="preserve"> the research of software test automation technology</w:t>
      </w:r>
      <w:r w:rsidR="00333E2B">
        <w:t xml:space="preserve"> are the purposes of this paper too.</w:t>
      </w:r>
    </w:p>
    <w:p w:rsidR="0013238E" w:rsidRDefault="0013238E" w:rsidP="00282AF9">
      <w:pPr>
        <w:rPr>
          <w:rFonts w:ascii="黑体" w:eastAsia="黑体" w:hAnsi="黑体"/>
          <w:sz w:val="36"/>
          <w:szCs w:val="36"/>
        </w:rPr>
      </w:pPr>
      <w:r w:rsidRPr="0013238E">
        <w:rPr>
          <w:rFonts w:hint="eastAsia"/>
          <w:b/>
        </w:rPr>
        <w:t>Key Words</w:t>
      </w:r>
      <w:r>
        <w:rPr>
          <w:rFonts w:hint="eastAsia"/>
        </w:rPr>
        <w:t xml:space="preserve">: </w:t>
      </w:r>
      <w:r w:rsidR="00950BD1" w:rsidRPr="00950BD1">
        <w:t>data mining</w:t>
      </w:r>
      <w:r w:rsidR="00282AF9" w:rsidRPr="00282AF9">
        <w:t xml:space="preserve">; </w:t>
      </w:r>
      <w:r w:rsidR="0072542E" w:rsidRPr="0072542E">
        <w:t>Association Rule Mining Algorithms</w:t>
      </w:r>
      <w:r w:rsidR="00282AF9" w:rsidRPr="00282AF9">
        <w:t xml:space="preserve">; </w:t>
      </w:r>
      <w:r w:rsidR="0072542E" w:rsidRPr="0072542E">
        <w:t xml:space="preserve">Collaborative </w:t>
      </w:r>
      <w:r w:rsidR="0072542E">
        <w:t>F</w:t>
      </w:r>
      <w:r w:rsidR="0072542E" w:rsidRPr="0072542E">
        <w:t xml:space="preserve">iltering </w:t>
      </w:r>
      <w:r w:rsidR="0072542E">
        <w:t>A</w:t>
      </w:r>
      <w:r w:rsidR="0072542E" w:rsidRPr="0072542E">
        <w:t>lgorithm</w:t>
      </w:r>
      <w:r w:rsidR="00282AF9">
        <w:t xml:space="preserve">; </w:t>
      </w:r>
      <w:r w:rsidR="004B6DFF" w:rsidRPr="004B6DFF">
        <w:t xml:space="preserve">SQL detection </w:t>
      </w:r>
      <w:r>
        <w:rPr>
          <w:rFonts w:ascii="黑体" w:eastAsia="黑体" w:hAnsi="黑体"/>
          <w:sz w:val="36"/>
          <w:szCs w:val="36"/>
        </w:rPr>
        <w:br w:type="page"/>
      </w:r>
    </w:p>
    <w:p w:rsidR="002A1A93"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55" w:history="1">
        <w:r w:rsidR="002A1A93" w:rsidRPr="00F02CFF">
          <w:rPr>
            <w:rStyle w:val="ab"/>
            <w:noProof/>
          </w:rPr>
          <w:t>1</w:t>
        </w:r>
        <w:r w:rsidR="002A1A93">
          <w:rPr>
            <w:rFonts w:asciiTheme="minorHAnsi" w:eastAsiaTheme="minorEastAsia" w:hAnsiTheme="minorHAnsi" w:cstheme="minorBidi"/>
            <w:noProof/>
            <w:sz w:val="21"/>
            <w:szCs w:val="22"/>
          </w:rPr>
          <w:tab/>
        </w:r>
        <w:r w:rsidR="002A1A93" w:rsidRPr="00F02CFF">
          <w:rPr>
            <w:rStyle w:val="ab"/>
            <w:rFonts w:ascii="黑体" w:hAnsi="黑体"/>
            <w:noProof/>
          </w:rPr>
          <w:t>概述</w:t>
        </w:r>
        <w:r w:rsidR="002A1A93">
          <w:rPr>
            <w:noProof/>
            <w:webHidden/>
          </w:rPr>
          <w:tab/>
        </w:r>
        <w:r w:rsidR="002A1A93">
          <w:rPr>
            <w:noProof/>
            <w:webHidden/>
          </w:rPr>
          <w:fldChar w:fldCharType="begin"/>
        </w:r>
        <w:r w:rsidR="002A1A93">
          <w:rPr>
            <w:noProof/>
            <w:webHidden/>
          </w:rPr>
          <w:instrText xml:space="preserve"> PAGEREF _Toc5796255 \h </w:instrText>
        </w:r>
        <w:r w:rsidR="002A1A93">
          <w:rPr>
            <w:noProof/>
            <w:webHidden/>
          </w:rPr>
        </w:r>
        <w:r w:rsidR="002A1A93">
          <w:rPr>
            <w:noProof/>
            <w:webHidden/>
          </w:rPr>
          <w:fldChar w:fldCharType="separate"/>
        </w:r>
        <w:r w:rsidR="002A1A93">
          <w:rPr>
            <w:noProof/>
            <w:webHidden/>
          </w:rPr>
          <w:t>1</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56" w:history="1">
        <w:r w:rsidR="002A1A93" w:rsidRPr="00F02CFF">
          <w:rPr>
            <w:rStyle w:val="ab"/>
            <w:noProof/>
          </w:rPr>
          <w:t xml:space="preserve">1.1 </w:t>
        </w:r>
        <w:r w:rsidR="002A1A93" w:rsidRPr="00F02CFF">
          <w:rPr>
            <w:rStyle w:val="ab"/>
            <w:noProof/>
          </w:rPr>
          <w:t>论文选题研究的背景及意义</w:t>
        </w:r>
        <w:r w:rsidR="002A1A93">
          <w:rPr>
            <w:noProof/>
            <w:webHidden/>
          </w:rPr>
          <w:tab/>
        </w:r>
        <w:r w:rsidR="002A1A93">
          <w:rPr>
            <w:noProof/>
            <w:webHidden/>
          </w:rPr>
          <w:fldChar w:fldCharType="begin"/>
        </w:r>
        <w:r w:rsidR="002A1A93">
          <w:rPr>
            <w:noProof/>
            <w:webHidden/>
          </w:rPr>
          <w:instrText xml:space="preserve"> PAGEREF _Toc5796256 \h </w:instrText>
        </w:r>
        <w:r w:rsidR="002A1A93">
          <w:rPr>
            <w:noProof/>
            <w:webHidden/>
          </w:rPr>
        </w:r>
        <w:r w:rsidR="002A1A93">
          <w:rPr>
            <w:noProof/>
            <w:webHidden/>
          </w:rPr>
          <w:fldChar w:fldCharType="separate"/>
        </w:r>
        <w:r w:rsidR="002A1A93">
          <w:rPr>
            <w:noProof/>
            <w:webHidden/>
          </w:rPr>
          <w:t>1</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57" w:history="1">
        <w:r w:rsidR="002A1A93" w:rsidRPr="00F02CFF">
          <w:rPr>
            <w:rStyle w:val="ab"/>
            <w:noProof/>
          </w:rPr>
          <w:t xml:space="preserve">1.2 </w:t>
        </w:r>
        <w:r w:rsidR="002A1A93" w:rsidRPr="00F02CFF">
          <w:rPr>
            <w:rStyle w:val="ab"/>
            <w:noProof/>
          </w:rPr>
          <w:t>国内外研究现状</w:t>
        </w:r>
        <w:r w:rsidR="002A1A93">
          <w:rPr>
            <w:noProof/>
            <w:webHidden/>
          </w:rPr>
          <w:tab/>
        </w:r>
        <w:r w:rsidR="002A1A93">
          <w:rPr>
            <w:noProof/>
            <w:webHidden/>
          </w:rPr>
          <w:fldChar w:fldCharType="begin"/>
        </w:r>
        <w:r w:rsidR="002A1A93">
          <w:rPr>
            <w:noProof/>
            <w:webHidden/>
          </w:rPr>
          <w:instrText xml:space="preserve"> PAGEREF _Toc5796257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58" w:history="1">
        <w:r w:rsidR="002A1A93" w:rsidRPr="00F02CFF">
          <w:rPr>
            <w:rStyle w:val="ab"/>
            <w:noProof/>
          </w:rPr>
          <w:t xml:space="preserve">1.2.1 </w:t>
        </w:r>
        <w:r w:rsidR="002A1A93" w:rsidRPr="00F02CFF">
          <w:rPr>
            <w:rStyle w:val="ab"/>
            <w:noProof/>
          </w:rPr>
          <w:t>国外状况</w:t>
        </w:r>
        <w:r w:rsidR="002A1A93">
          <w:rPr>
            <w:noProof/>
            <w:webHidden/>
          </w:rPr>
          <w:tab/>
        </w:r>
        <w:r w:rsidR="002A1A93">
          <w:rPr>
            <w:noProof/>
            <w:webHidden/>
          </w:rPr>
          <w:fldChar w:fldCharType="begin"/>
        </w:r>
        <w:r w:rsidR="002A1A93">
          <w:rPr>
            <w:noProof/>
            <w:webHidden/>
          </w:rPr>
          <w:instrText xml:space="preserve"> PAGEREF _Toc5796258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59" w:history="1">
        <w:r w:rsidR="002A1A93" w:rsidRPr="00F02CFF">
          <w:rPr>
            <w:rStyle w:val="ab"/>
            <w:noProof/>
          </w:rPr>
          <w:t xml:space="preserve">1.2.2 </w:t>
        </w:r>
        <w:r w:rsidR="002A1A93" w:rsidRPr="00F02CFF">
          <w:rPr>
            <w:rStyle w:val="ab"/>
            <w:noProof/>
          </w:rPr>
          <w:t>国内状况</w:t>
        </w:r>
        <w:r w:rsidR="002A1A93">
          <w:rPr>
            <w:noProof/>
            <w:webHidden/>
          </w:rPr>
          <w:tab/>
        </w:r>
        <w:r w:rsidR="002A1A93">
          <w:rPr>
            <w:noProof/>
            <w:webHidden/>
          </w:rPr>
          <w:fldChar w:fldCharType="begin"/>
        </w:r>
        <w:r w:rsidR="002A1A93">
          <w:rPr>
            <w:noProof/>
            <w:webHidden/>
          </w:rPr>
          <w:instrText xml:space="preserve"> PAGEREF _Toc5796259 \h </w:instrText>
        </w:r>
        <w:r w:rsidR="002A1A93">
          <w:rPr>
            <w:noProof/>
            <w:webHidden/>
          </w:rPr>
        </w:r>
        <w:r w:rsidR="002A1A93">
          <w:rPr>
            <w:noProof/>
            <w:webHidden/>
          </w:rPr>
          <w:fldChar w:fldCharType="separate"/>
        </w:r>
        <w:r w:rsidR="002A1A93">
          <w:rPr>
            <w:noProof/>
            <w:webHidden/>
          </w:rPr>
          <w:t>2</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60" w:history="1">
        <w:r w:rsidR="002A1A93" w:rsidRPr="00F02CFF">
          <w:rPr>
            <w:rStyle w:val="ab"/>
            <w:noProof/>
          </w:rPr>
          <w:t xml:space="preserve">1.3 </w:t>
        </w:r>
        <w:r w:rsidR="002A1A93" w:rsidRPr="00F02CFF">
          <w:rPr>
            <w:rStyle w:val="ab"/>
            <w:noProof/>
          </w:rPr>
          <w:t>本章小节及论文结构</w:t>
        </w:r>
        <w:r w:rsidR="002A1A93">
          <w:rPr>
            <w:noProof/>
            <w:webHidden/>
          </w:rPr>
          <w:tab/>
        </w:r>
        <w:r w:rsidR="002A1A93">
          <w:rPr>
            <w:noProof/>
            <w:webHidden/>
          </w:rPr>
          <w:fldChar w:fldCharType="begin"/>
        </w:r>
        <w:r w:rsidR="002A1A93">
          <w:rPr>
            <w:noProof/>
            <w:webHidden/>
          </w:rPr>
          <w:instrText xml:space="preserve"> PAGEREF _Toc5796260 \h </w:instrText>
        </w:r>
        <w:r w:rsidR="002A1A93">
          <w:rPr>
            <w:noProof/>
            <w:webHidden/>
          </w:rPr>
        </w:r>
        <w:r w:rsidR="002A1A93">
          <w:rPr>
            <w:noProof/>
            <w:webHidden/>
          </w:rPr>
          <w:fldChar w:fldCharType="separate"/>
        </w:r>
        <w:r w:rsidR="002A1A93">
          <w:rPr>
            <w:noProof/>
            <w:webHidden/>
          </w:rPr>
          <w:t>3</w:t>
        </w:r>
        <w:r w:rsidR="002A1A93">
          <w:rPr>
            <w:noProof/>
            <w:webHidden/>
          </w:rPr>
          <w:fldChar w:fldCharType="end"/>
        </w:r>
      </w:hyperlink>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61" w:history="1">
        <w:r w:rsidR="002A1A93" w:rsidRPr="00F02CFF">
          <w:rPr>
            <w:rStyle w:val="ab"/>
            <w:noProof/>
          </w:rPr>
          <w:t>2</w:t>
        </w:r>
        <w:r w:rsidR="002A1A93">
          <w:rPr>
            <w:rFonts w:asciiTheme="minorHAnsi" w:eastAsiaTheme="minorEastAsia" w:hAnsiTheme="minorHAnsi" w:cstheme="minorBidi"/>
            <w:noProof/>
            <w:sz w:val="21"/>
            <w:szCs w:val="22"/>
          </w:rPr>
          <w:tab/>
        </w:r>
        <w:r w:rsidR="002A1A93" w:rsidRPr="00F02CFF">
          <w:rPr>
            <w:rStyle w:val="ab"/>
            <w:noProof/>
          </w:rPr>
          <w:t>系统设计与实现</w:t>
        </w:r>
        <w:r w:rsidR="002A1A93">
          <w:rPr>
            <w:noProof/>
            <w:webHidden/>
          </w:rPr>
          <w:tab/>
        </w:r>
        <w:r w:rsidR="002A1A93">
          <w:rPr>
            <w:noProof/>
            <w:webHidden/>
          </w:rPr>
          <w:fldChar w:fldCharType="begin"/>
        </w:r>
        <w:r w:rsidR="002A1A93">
          <w:rPr>
            <w:noProof/>
            <w:webHidden/>
          </w:rPr>
          <w:instrText xml:space="preserve"> PAGEREF _Toc5796261 \h </w:instrText>
        </w:r>
        <w:r w:rsidR="002A1A93">
          <w:rPr>
            <w:noProof/>
            <w:webHidden/>
          </w:rPr>
        </w:r>
        <w:r w:rsidR="002A1A93">
          <w:rPr>
            <w:noProof/>
            <w:webHidden/>
          </w:rPr>
          <w:fldChar w:fldCharType="separate"/>
        </w:r>
        <w:r w:rsidR="002A1A93">
          <w:rPr>
            <w:noProof/>
            <w:webHidden/>
          </w:rPr>
          <w:t>4</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62" w:history="1">
        <w:r w:rsidR="002A1A93" w:rsidRPr="00F02CFF">
          <w:rPr>
            <w:rStyle w:val="ab"/>
            <w:noProof/>
          </w:rPr>
          <w:t xml:space="preserve">2.1 </w:t>
        </w:r>
        <w:r w:rsidR="002A1A93" w:rsidRPr="00F02CFF">
          <w:rPr>
            <w:rStyle w:val="ab"/>
            <w:noProof/>
          </w:rPr>
          <w:t>相关技术简介</w:t>
        </w:r>
        <w:r w:rsidR="002A1A93">
          <w:rPr>
            <w:noProof/>
            <w:webHidden/>
          </w:rPr>
          <w:tab/>
        </w:r>
        <w:r w:rsidR="002A1A93">
          <w:rPr>
            <w:noProof/>
            <w:webHidden/>
          </w:rPr>
          <w:fldChar w:fldCharType="begin"/>
        </w:r>
        <w:r w:rsidR="002A1A93">
          <w:rPr>
            <w:noProof/>
            <w:webHidden/>
          </w:rPr>
          <w:instrText xml:space="preserve"> PAGEREF _Toc5796262 \h </w:instrText>
        </w:r>
        <w:r w:rsidR="002A1A93">
          <w:rPr>
            <w:noProof/>
            <w:webHidden/>
          </w:rPr>
        </w:r>
        <w:r w:rsidR="002A1A93">
          <w:rPr>
            <w:noProof/>
            <w:webHidden/>
          </w:rPr>
          <w:fldChar w:fldCharType="separate"/>
        </w:r>
        <w:r w:rsidR="002A1A93">
          <w:rPr>
            <w:noProof/>
            <w:webHidden/>
          </w:rPr>
          <w:t>4</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3" w:history="1">
        <w:r w:rsidR="002A1A93" w:rsidRPr="00F02CFF">
          <w:rPr>
            <w:rStyle w:val="ab"/>
            <w:noProof/>
          </w:rPr>
          <w:t>2.1.1 Django</w:t>
        </w:r>
        <w:r w:rsidR="002A1A93">
          <w:rPr>
            <w:noProof/>
            <w:webHidden/>
          </w:rPr>
          <w:tab/>
        </w:r>
        <w:r w:rsidR="002A1A93">
          <w:rPr>
            <w:noProof/>
            <w:webHidden/>
          </w:rPr>
          <w:fldChar w:fldCharType="begin"/>
        </w:r>
        <w:r w:rsidR="002A1A93">
          <w:rPr>
            <w:noProof/>
            <w:webHidden/>
          </w:rPr>
          <w:instrText xml:space="preserve"> PAGEREF _Toc5796263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4" w:history="1">
        <w:r w:rsidR="002A1A93" w:rsidRPr="00F02CFF">
          <w:rPr>
            <w:rStyle w:val="ab"/>
            <w:noProof/>
          </w:rPr>
          <w:t>2.1.2 Nginx</w:t>
        </w:r>
        <w:r w:rsidR="002A1A93">
          <w:rPr>
            <w:noProof/>
            <w:webHidden/>
          </w:rPr>
          <w:tab/>
        </w:r>
        <w:r w:rsidR="002A1A93">
          <w:rPr>
            <w:noProof/>
            <w:webHidden/>
          </w:rPr>
          <w:fldChar w:fldCharType="begin"/>
        </w:r>
        <w:r w:rsidR="002A1A93">
          <w:rPr>
            <w:noProof/>
            <w:webHidden/>
          </w:rPr>
          <w:instrText xml:space="preserve"> PAGEREF _Toc5796264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5" w:history="1">
        <w:r w:rsidR="002A1A93" w:rsidRPr="00F02CFF">
          <w:rPr>
            <w:rStyle w:val="ab"/>
            <w:noProof/>
          </w:rPr>
          <w:t>2.1.3 uWSGI</w:t>
        </w:r>
        <w:r w:rsidR="002A1A93">
          <w:rPr>
            <w:noProof/>
            <w:webHidden/>
          </w:rPr>
          <w:tab/>
        </w:r>
        <w:r w:rsidR="002A1A93">
          <w:rPr>
            <w:noProof/>
            <w:webHidden/>
          </w:rPr>
          <w:fldChar w:fldCharType="begin"/>
        </w:r>
        <w:r w:rsidR="002A1A93">
          <w:rPr>
            <w:noProof/>
            <w:webHidden/>
          </w:rPr>
          <w:instrText xml:space="preserve"> PAGEREF _Toc5796265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6" w:history="1">
        <w:r w:rsidR="002A1A93" w:rsidRPr="00F02CFF">
          <w:rPr>
            <w:rStyle w:val="ab"/>
            <w:noProof/>
          </w:rPr>
          <w:t>2.1.4 MySQL</w:t>
        </w:r>
        <w:r w:rsidR="002A1A93">
          <w:rPr>
            <w:noProof/>
            <w:webHidden/>
          </w:rPr>
          <w:tab/>
        </w:r>
        <w:r w:rsidR="002A1A93">
          <w:rPr>
            <w:noProof/>
            <w:webHidden/>
          </w:rPr>
          <w:fldChar w:fldCharType="begin"/>
        </w:r>
        <w:r w:rsidR="002A1A93">
          <w:rPr>
            <w:noProof/>
            <w:webHidden/>
          </w:rPr>
          <w:instrText xml:space="preserve"> PAGEREF _Toc5796266 \h </w:instrText>
        </w:r>
        <w:r w:rsidR="002A1A93">
          <w:rPr>
            <w:noProof/>
            <w:webHidden/>
          </w:rPr>
        </w:r>
        <w:r w:rsidR="002A1A93">
          <w:rPr>
            <w:noProof/>
            <w:webHidden/>
          </w:rPr>
          <w:fldChar w:fldCharType="separate"/>
        </w:r>
        <w:r w:rsidR="002A1A93">
          <w:rPr>
            <w:noProof/>
            <w:webHidden/>
          </w:rPr>
          <w:t>5</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67" w:history="1">
        <w:r w:rsidR="002A1A93" w:rsidRPr="00F02CFF">
          <w:rPr>
            <w:rStyle w:val="ab"/>
            <w:noProof/>
          </w:rPr>
          <w:t xml:space="preserve">2.2 </w:t>
        </w:r>
        <w:r w:rsidR="002A1A93" w:rsidRPr="00F02CFF">
          <w:rPr>
            <w:rStyle w:val="ab"/>
            <w:noProof/>
          </w:rPr>
          <w:t>系统搭建步骤</w:t>
        </w:r>
        <w:r w:rsidR="002A1A93">
          <w:rPr>
            <w:noProof/>
            <w:webHidden/>
          </w:rPr>
          <w:tab/>
        </w:r>
        <w:r w:rsidR="002A1A93">
          <w:rPr>
            <w:noProof/>
            <w:webHidden/>
          </w:rPr>
          <w:fldChar w:fldCharType="begin"/>
        </w:r>
        <w:r w:rsidR="002A1A93">
          <w:rPr>
            <w:noProof/>
            <w:webHidden/>
          </w:rPr>
          <w:instrText xml:space="preserve"> PAGEREF _Toc5796267 \h </w:instrText>
        </w:r>
        <w:r w:rsidR="002A1A93">
          <w:rPr>
            <w:noProof/>
            <w:webHidden/>
          </w:rPr>
        </w:r>
        <w:r w:rsidR="002A1A93">
          <w:rPr>
            <w:noProof/>
            <w:webHidden/>
          </w:rPr>
          <w:fldChar w:fldCharType="separate"/>
        </w:r>
        <w:r w:rsidR="002A1A93">
          <w:rPr>
            <w:noProof/>
            <w:webHidden/>
          </w:rPr>
          <w:t>6</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8" w:history="1">
        <w:r w:rsidR="002A1A93" w:rsidRPr="00F02CFF">
          <w:rPr>
            <w:rStyle w:val="ab"/>
            <w:noProof/>
          </w:rPr>
          <w:t>2.2.1 Django</w:t>
        </w:r>
        <w:r w:rsidR="002A1A93" w:rsidRPr="00F02CFF">
          <w:rPr>
            <w:rStyle w:val="ab"/>
            <w:noProof/>
          </w:rPr>
          <w:t>项目创建</w:t>
        </w:r>
        <w:r w:rsidR="002A1A93">
          <w:rPr>
            <w:noProof/>
            <w:webHidden/>
          </w:rPr>
          <w:tab/>
        </w:r>
        <w:r w:rsidR="002A1A93">
          <w:rPr>
            <w:noProof/>
            <w:webHidden/>
          </w:rPr>
          <w:fldChar w:fldCharType="begin"/>
        </w:r>
        <w:r w:rsidR="002A1A93">
          <w:rPr>
            <w:noProof/>
            <w:webHidden/>
          </w:rPr>
          <w:instrText xml:space="preserve"> PAGEREF _Toc5796268 \h </w:instrText>
        </w:r>
        <w:r w:rsidR="002A1A93">
          <w:rPr>
            <w:noProof/>
            <w:webHidden/>
          </w:rPr>
        </w:r>
        <w:r w:rsidR="002A1A93">
          <w:rPr>
            <w:noProof/>
            <w:webHidden/>
          </w:rPr>
          <w:fldChar w:fldCharType="separate"/>
        </w:r>
        <w:r w:rsidR="002A1A93">
          <w:rPr>
            <w:noProof/>
            <w:webHidden/>
          </w:rPr>
          <w:t>6</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69" w:history="1">
        <w:r w:rsidR="002A1A93" w:rsidRPr="00F02CFF">
          <w:rPr>
            <w:rStyle w:val="ab"/>
            <w:noProof/>
          </w:rPr>
          <w:t>2.2.2 uWSGI</w:t>
        </w:r>
        <w:r w:rsidR="002A1A93" w:rsidRPr="00F02CFF">
          <w:rPr>
            <w:rStyle w:val="ab"/>
            <w:noProof/>
          </w:rPr>
          <w:t>环境配置</w:t>
        </w:r>
        <w:r w:rsidR="002A1A93">
          <w:rPr>
            <w:noProof/>
            <w:webHidden/>
          </w:rPr>
          <w:tab/>
        </w:r>
        <w:r w:rsidR="002A1A93">
          <w:rPr>
            <w:noProof/>
            <w:webHidden/>
          </w:rPr>
          <w:fldChar w:fldCharType="begin"/>
        </w:r>
        <w:r w:rsidR="002A1A93">
          <w:rPr>
            <w:noProof/>
            <w:webHidden/>
          </w:rPr>
          <w:instrText xml:space="preserve"> PAGEREF _Toc5796269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70" w:history="1">
        <w:r w:rsidR="002A1A93" w:rsidRPr="00F02CFF">
          <w:rPr>
            <w:rStyle w:val="ab"/>
            <w:noProof/>
          </w:rPr>
          <w:t>2.2.3 Nginx</w:t>
        </w:r>
        <w:r w:rsidR="002A1A93" w:rsidRPr="00F02CFF">
          <w:rPr>
            <w:rStyle w:val="ab"/>
            <w:noProof/>
          </w:rPr>
          <w:t>环境配置</w:t>
        </w:r>
        <w:r w:rsidR="002A1A93">
          <w:rPr>
            <w:noProof/>
            <w:webHidden/>
          </w:rPr>
          <w:tab/>
        </w:r>
        <w:r w:rsidR="002A1A93">
          <w:rPr>
            <w:noProof/>
            <w:webHidden/>
          </w:rPr>
          <w:fldChar w:fldCharType="begin"/>
        </w:r>
        <w:r w:rsidR="002A1A93">
          <w:rPr>
            <w:noProof/>
            <w:webHidden/>
          </w:rPr>
          <w:instrText xml:space="preserve"> PAGEREF _Toc5796270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71" w:history="1">
        <w:r w:rsidR="002A1A93" w:rsidRPr="00F02CFF">
          <w:rPr>
            <w:rStyle w:val="ab"/>
            <w:noProof/>
          </w:rPr>
          <w:t xml:space="preserve">2.2.4 </w:t>
        </w:r>
        <w:r w:rsidR="002A1A93" w:rsidRPr="00F02CFF">
          <w:rPr>
            <w:rStyle w:val="ab"/>
            <w:noProof/>
          </w:rPr>
          <w:t>数据库设计</w:t>
        </w:r>
        <w:r w:rsidR="002A1A93">
          <w:rPr>
            <w:noProof/>
            <w:webHidden/>
          </w:rPr>
          <w:tab/>
        </w:r>
        <w:r w:rsidR="002A1A93">
          <w:rPr>
            <w:noProof/>
            <w:webHidden/>
          </w:rPr>
          <w:fldChar w:fldCharType="begin"/>
        </w:r>
        <w:r w:rsidR="002A1A93">
          <w:rPr>
            <w:noProof/>
            <w:webHidden/>
          </w:rPr>
          <w:instrText xml:space="preserve"> PAGEREF _Toc5796271 \h </w:instrText>
        </w:r>
        <w:r w:rsidR="002A1A93">
          <w:rPr>
            <w:noProof/>
            <w:webHidden/>
          </w:rPr>
        </w:r>
        <w:r w:rsidR="002A1A93">
          <w:rPr>
            <w:noProof/>
            <w:webHidden/>
          </w:rPr>
          <w:fldChar w:fldCharType="separate"/>
        </w:r>
        <w:r w:rsidR="002A1A93">
          <w:rPr>
            <w:noProof/>
            <w:webHidden/>
          </w:rPr>
          <w:t>8</w:t>
        </w:r>
        <w:r w:rsidR="002A1A93">
          <w:rPr>
            <w:noProof/>
            <w:webHidden/>
          </w:rPr>
          <w:fldChar w:fldCharType="end"/>
        </w:r>
      </w:hyperlink>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72" w:history="1">
        <w:r w:rsidR="002A1A93" w:rsidRPr="00F02CFF">
          <w:rPr>
            <w:rStyle w:val="ab"/>
            <w:noProof/>
          </w:rPr>
          <w:t>3</w:t>
        </w:r>
        <w:r w:rsidR="002A1A93">
          <w:rPr>
            <w:rFonts w:asciiTheme="minorHAnsi" w:eastAsiaTheme="minorEastAsia" w:hAnsiTheme="minorHAnsi" w:cstheme="minorBidi"/>
            <w:noProof/>
            <w:sz w:val="21"/>
            <w:szCs w:val="22"/>
          </w:rPr>
          <w:tab/>
        </w:r>
        <w:r w:rsidR="002A1A93" w:rsidRPr="00F02CFF">
          <w:rPr>
            <w:rStyle w:val="ab"/>
            <w:noProof/>
          </w:rPr>
          <w:t>利用协同过滤算法检测错误</w:t>
        </w:r>
        <w:r w:rsidR="002A1A93">
          <w:rPr>
            <w:noProof/>
            <w:webHidden/>
          </w:rPr>
          <w:tab/>
        </w:r>
        <w:r w:rsidR="002A1A93">
          <w:rPr>
            <w:noProof/>
            <w:webHidden/>
          </w:rPr>
          <w:fldChar w:fldCharType="begin"/>
        </w:r>
        <w:r w:rsidR="002A1A93">
          <w:rPr>
            <w:noProof/>
            <w:webHidden/>
          </w:rPr>
          <w:instrText xml:space="preserve"> PAGEREF _Toc5796272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73" w:history="1">
        <w:r w:rsidR="002A1A93" w:rsidRPr="00F02CFF">
          <w:rPr>
            <w:rStyle w:val="ab"/>
            <w:noProof/>
          </w:rPr>
          <w:t xml:space="preserve">3.1 </w:t>
        </w:r>
        <w:r w:rsidR="002A1A93" w:rsidRPr="00F02CFF">
          <w:rPr>
            <w:rStyle w:val="ab"/>
            <w:noProof/>
          </w:rPr>
          <w:t>协同过滤算法简介</w:t>
        </w:r>
        <w:r w:rsidR="002A1A93">
          <w:rPr>
            <w:noProof/>
            <w:webHidden/>
          </w:rPr>
          <w:tab/>
        </w:r>
        <w:r w:rsidR="002A1A93">
          <w:rPr>
            <w:noProof/>
            <w:webHidden/>
          </w:rPr>
          <w:fldChar w:fldCharType="begin"/>
        </w:r>
        <w:r w:rsidR="002A1A93">
          <w:rPr>
            <w:noProof/>
            <w:webHidden/>
          </w:rPr>
          <w:instrText xml:space="preserve"> PAGEREF _Toc5796273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74" w:history="1">
        <w:r w:rsidR="002A1A93" w:rsidRPr="00F02CFF">
          <w:rPr>
            <w:rStyle w:val="ab"/>
            <w:noProof/>
          </w:rPr>
          <w:t xml:space="preserve">3.2 </w:t>
        </w:r>
        <w:r w:rsidR="002A1A93" w:rsidRPr="00F02CFF">
          <w:rPr>
            <w:rStyle w:val="ab"/>
            <w:noProof/>
          </w:rPr>
          <w:t>协同过滤算法基本步骤</w:t>
        </w:r>
        <w:r w:rsidR="002A1A93">
          <w:rPr>
            <w:noProof/>
            <w:webHidden/>
          </w:rPr>
          <w:tab/>
        </w:r>
        <w:r w:rsidR="002A1A93">
          <w:rPr>
            <w:noProof/>
            <w:webHidden/>
          </w:rPr>
          <w:fldChar w:fldCharType="begin"/>
        </w:r>
        <w:r w:rsidR="002A1A93">
          <w:rPr>
            <w:noProof/>
            <w:webHidden/>
          </w:rPr>
          <w:instrText xml:space="preserve"> PAGEREF _Toc5796274 \h </w:instrText>
        </w:r>
        <w:r w:rsidR="002A1A93">
          <w:rPr>
            <w:noProof/>
            <w:webHidden/>
          </w:rPr>
        </w:r>
        <w:r w:rsidR="002A1A93">
          <w:rPr>
            <w:noProof/>
            <w:webHidden/>
          </w:rPr>
          <w:fldChar w:fldCharType="separate"/>
        </w:r>
        <w:r w:rsidR="002A1A93">
          <w:rPr>
            <w:noProof/>
            <w:webHidden/>
          </w:rPr>
          <w:t>9</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75" w:history="1">
        <w:r w:rsidR="002A1A93" w:rsidRPr="00F02CFF">
          <w:rPr>
            <w:rStyle w:val="ab"/>
            <w:noProof/>
          </w:rPr>
          <w:t xml:space="preserve">3.3 </w:t>
        </w:r>
        <w:r w:rsidR="002A1A93" w:rsidRPr="00F02CFF">
          <w:rPr>
            <w:rStyle w:val="ab"/>
            <w:noProof/>
          </w:rPr>
          <w:t>利用协同过滤算法检测数据库表错误</w:t>
        </w:r>
        <w:r w:rsidR="002A1A93">
          <w:rPr>
            <w:noProof/>
            <w:webHidden/>
          </w:rPr>
          <w:tab/>
        </w:r>
        <w:r w:rsidR="002A1A93">
          <w:rPr>
            <w:noProof/>
            <w:webHidden/>
          </w:rPr>
          <w:fldChar w:fldCharType="begin"/>
        </w:r>
        <w:r w:rsidR="002A1A93">
          <w:rPr>
            <w:noProof/>
            <w:webHidden/>
          </w:rPr>
          <w:instrText xml:space="preserve"> PAGEREF _Toc5796275 \h </w:instrText>
        </w:r>
        <w:r w:rsidR="002A1A93">
          <w:rPr>
            <w:noProof/>
            <w:webHidden/>
          </w:rPr>
        </w:r>
        <w:r w:rsidR="002A1A93">
          <w:rPr>
            <w:noProof/>
            <w:webHidden/>
          </w:rPr>
          <w:fldChar w:fldCharType="separate"/>
        </w:r>
        <w:r w:rsidR="002A1A93">
          <w:rPr>
            <w:noProof/>
            <w:webHidden/>
          </w:rPr>
          <w:t>10</w:t>
        </w:r>
        <w:r w:rsidR="002A1A93">
          <w:rPr>
            <w:noProof/>
            <w:webHidden/>
          </w:rPr>
          <w:fldChar w:fldCharType="end"/>
        </w:r>
      </w:hyperlink>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76" w:history="1">
        <w:r w:rsidR="002A1A93" w:rsidRPr="00F02CFF">
          <w:rPr>
            <w:rStyle w:val="ab"/>
            <w:noProof/>
          </w:rPr>
          <w:t>4</w:t>
        </w:r>
        <w:r w:rsidR="002A1A93">
          <w:rPr>
            <w:rFonts w:asciiTheme="minorHAnsi" w:eastAsiaTheme="minorEastAsia" w:hAnsiTheme="minorHAnsi" w:cstheme="minorBidi"/>
            <w:noProof/>
            <w:sz w:val="21"/>
            <w:szCs w:val="22"/>
          </w:rPr>
          <w:tab/>
        </w:r>
        <w:r w:rsidR="002A1A93" w:rsidRPr="00F02CFF">
          <w:rPr>
            <w:rStyle w:val="ab"/>
            <w:noProof/>
          </w:rPr>
          <w:t>利用关联规则挖掘算法检测错误</w:t>
        </w:r>
        <w:r w:rsidR="002A1A93">
          <w:rPr>
            <w:noProof/>
            <w:webHidden/>
          </w:rPr>
          <w:tab/>
        </w:r>
        <w:r w:rsidR="002A1A93">
          <w:rPr>
            <w:noProof/>
            <w:webHidden/>
          </w:rPr>
          <w:fldChar w:fldCharType="begin"/>
        </w:r>
        <w:r w:rsidR="002A1A93">
          <w:rPr>
            <w:noProof/>
            <w:webHidden/>
          </w:rPr>
          <w:instrText xml:space="preserve"> PAGEREF _Toc5796276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77" w:history="1">
        <w:r w:rsidR="002A1A93" w:rsidRPr="00F02CFF">
          <w:rPr>
            <w:rStyle w:val="ab"/>
            <w:noProof/>
          </w:rPr>
          <w:t xml:space="preserve">4.1 </w:t>
        </w:r>
        <w:r w:rsidR="002A1A93" w:rsidRPr="00F02CFF">
          <w:rPr>
            <w:rStyle w:val="ab"/>
            <w:noProof/>
          </w:rPr>
          <w:t>关联规则挖掘算法简介</w:t>
        </w:r>
        <w:r w:rsidR="002A1A93">
          <w:rPr>
            <w:noProof/>
            <w:webHidden/>
          </w:rPr>
          <w:tab/>
        </w:r>
        <w:r w:rsidR="002A1A93">
          <w:rPr>
            <w:noProof/>
            <w:webHidden/>
          </w:rPr>
          <w:fldChar w:fldCharType="begin"/>
        </w:r>
        <w:r w:rsidR="002A1A93">
          <w:rPr>
            <w:noProof/>
            <w:webHidden/>
          </w:rPr>
          <w:instrText xml:space="preserve"> PAGEREF _Toc5796277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78" w:history="1">
        <w:r w:rsidR="002A1A93" w:rsidRPr="00F02CFF">
          <w:rPr>
            <w:rStyle w:val="ab"/>
            <w:noProof/>
          </w:rPr>
          <w:t xml:space="preserve">4.2 </w:t>
        </w:r>
        <w:r w:rsidR="002A1A93" w:rsidRPr="00F02CFF">
          <w:rPr>
            <w:rStyle w:val="ab"/>
            <w:noProof/>
          </w:rPr>
          <w:t>相关概念介绍</w:t>
        </w:r>
        <w:r w:rsidR="002A1A93">
          <w:rPr>
            <w:noProof/>
            <w:webHidden/>
          </w:rPr>
          <w:tab/>
        </w:r>
        <w:r w:rsidR="002A1A93">
          <w:rPr>
            <w:noProof/>
            <w:webHidden/>
          </w:rPr>
          <w:fldChar w:fldCharType="begin"/>
        </w:r>
        <w:r w:rsidR="002A1A93">
          <w:rPr>
            <w:noProof/>
            <w:webHidden/>
          </w:rPr>
          <w:instrText xml:space="preserve"> PAGEREF _Toc5796278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79" w:history="1">
        <w:r w:rsidR="002A1A93" w:rsidRPr="00F02CFF">
          <w:rPr>
            <w:rStyle w:val="ab"/>
            <w:noProof/>
          </w:rPr>
          <w:t xml:space="preserve">4.2.1 </w:t>
        </w:r>
        <w:r w:rsidR="002A1A93" w:rsidRPr="00F02CFF">
          <w:rPr>
            <w:rStyle w:val="ab"/>
            <w:noProof/>
          </w:rPr>
          <w:t>支持度</w:t>
        </w:r>
        <w:r w:rsidR="002A1A93">
          <w:rPr>
            <w:noProof/>
            <w:webHidden/>
          </w:rPr>
          <w:tab/>
        </w:r>
        <w:r w:rsidR="002A1A93">
          <w:rPr>
            <w:noProof/>
            <w:webHidden/>
          </w:rPr>
          <w:fldChar w:fldCharType="begin"/>
        </w:r>
        <w:r w:rsidR="002A1A93">
          <w:rPr>
            <w:noProof/>
            <w:webHidden/>
          </w:rPr>
          <w:instrText xml:space="preserve"> PAGEREF _Toc5796279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80" w:history="1">
        <w:r w:rsidR="002A1A93" w:rsidRPr="00F02CFF">
          <w:rPr>
            <w:rStyle w:val="ab"/>
            <w:noProof/>
          </w:rPr>
          <w:t xml:space="preserve">4.2.2 </w:t>
        </w:r>
        <w:r w:rsidR="002A1A93" w:rsidRPr="00F02CFF">
          <w:rPr>
            <w:rStyle w:val="ab"/>
            <w:noProof/>
          </w:rPr>
          <w:t>最小支持度</w:t>
        </w:r>
        <w:r w:rsidR="002A1A93">
          <w:rPr>
            <w:noProof/>
            <w:webHidden/>
          </w:rPr>
          <w:tab/>
        </w:r>
        <w:r w:rsidR="002A1A93">
          <w:rPr>
            <w:noProof/>
            <w:webHidden/>
          </w:rPr>
          <w:fldChar w:fldCharType="begin"/>
        </w:r>
        <w:r w:rsidR="002A1A93">
          <w:rPr>
            <w:noProof/>
            <w:webHidden/>
          </w:rPr>
          <w:instrText xml:space="preserve"> PAGEREF _Toc5796280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81" w:history="1">
        <w:r w:rsidR="002A1A93" w:rsidRPr="00F02CFF">
          <w:rPr>
            <w:rStyle w:val="ab"/>
            <w:noProof/>
          </w:rPr>
          <w:t xml:space="preserve">4.2.3 </w:t>
        </w:r>
        <w:r w:rsidR="002A1A93" w:rsidRPr="00F02CFF">
          <w:rPr>
            <w:rStyle w:val="ab"/>
            <w:noProof/>
          </w:rPr>
          <w:t>置信度</w:t>
        </w:r>
        <w:r w:rsidR="002A1A93">
          <w:rPr>
            <w:noProof/>
            <w:webHidden/>
          </w:rPr>
          <w:tab/>
        </w:r>
        <w:r w:rsidR="002A1A93">
          <w:rPr>
            <w:noProof/>
            <w:webHidden/>
          </w:rPr>
          <w:fldChar w:fldCharType="begin"/>
        </w:r>
        <w:r w:rsidR="002A1A93">
          <w:rPr>
            <w:noProof/>
            <w:webHidden/>
          </w:rPr>
          <w:instrText xml:space="preserve"> PAGEREF _Toc5796281 \h </w:instrText>
        </w:r>
        <w:r w:rsidR="002A1A93">
          <w:rPr>
            <w:noProof/>
            <w:webHidden/>
          </w:rPr>
        </w:r>
        <w:r w:rsidR="002A1A93">
          <w:rPr>
            <w:noProof/>
            <w:webHidden/>
          </w:rPr>
          <w:fldChar w:fldCharType="separate"/>
        </w:r>
        <w:r w:rsidR="002A1A93">
          <w:rPr>
            <w:noProof/>
            <w:webHidden/>
          </w:rPr>
          <w:t>14</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82" w:history="1">
        <w:r w:rsidR="002A1A93" w:rsidRPr="00F02CFF">
          <w:rPr>
            <w:rStyle w:val="ab"/>
            <w:noProof/>
          </w:rPr>
          <w:t xml:space="preserve">4.2.4 </w:t>
        </w:r>
        <w:r w:rsidR="002A1A93" w:rsidRPr="00F02CFF">
          <w:rPr>
            <w:rStyle w:val="ab"/>
            <w:noProof/>
          </w:rPr>
          <w:t>最小置信度</w:t>
        </w:r>
        <w:r w:rsidR="002A1A93">
          <w:rPr>
            <w:noProof/>
            <w:webHidden/>
          </w:rPr>
          <w:tab/>
        </w:r>
        <w:r w:rsidR="002A1A93">
          <w:rPr>
            <w:noProof/>
            <w:webHidden/>
          </w:rPr>
          <w:fldChar w:fldCharType="begin"/>
        </w:r>
        <w:r w:rsidR="002A1A93">
          <w:rPr>
            <w:noProof/>
            <w:webHidden/>
          </w:rPr>
          <w:instrText xml:space="preserve"> PAGEREF _Toc5796282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17566">
      <w:pPr>
        <w:pStyle w:val="TOC3"/>
        <w:rPr>
          <w:rFonts w:asciiTheme="minorHAnsi" w:eastAsiaTheme="minorEastAsia" w:hAnsiTheme="minorHAnsi" w:cstheme="minorBidi"/>
          <w:noProof/>
          <w:sz w:val="21"/>
          <w:szCs w:val="22"/>
        </w:rPr>
      </w:pPr>
      <w:hyperlink w:anchor="_Toc5796283" w:history="1">
        <w:r w:rsidR="002A1A93" w:rsidRPr="00F02CFF">
          <w:rPr>
            <w:rStyle w:val="ab"/>
            <w:noProof/>
          </w:rPr>
          <w:t xml:space="preserve">4.2.5 </w:t>
        </w:r>
        <w:r w:rsidR="002A1A93" w:rsidRPr="00F02CFF">
          <w:rPr>
            <w:rStyle w:val="ab"/>
            <w:noProof/>
          </w:rPr>
          <w:t>频繁项集</w:t>
        </w:r>
        <w:r w:rsidR="002A1A93">
          <w:rPr>
            <w:noProof/>
            <w:webHidden/>
          </w:rPr>
          <w:tab/>
        </w:r>
        <w:r w:rsidR="002A1A93">
          <w:rPr>
            <w:noProof/>
            <w:webHidden/>
          </w:rPr>
          <w:fldChar w:fldCharType="begin"/>
        </w:r>
        <w:r w:rsidR="002A1A93">
          <w:rPr>
            <w:noProof/>
            <w:webHidden/>
          </w:rPr>
          <w:instrText xml:space="preserve"> PAGEREF _Toc5796283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84" w:history="1">
        <w:r w:rsidR="002A1A93" w:rsidRPr="00F02CFF">
          <w:rPr>
            <w:rStyle w:val="ab"/>
            <w:noProof/>
          </w:rPr>
          <w:t xml:space="preserve">4.3 </w:t>
        </w:r>
        <w:r w:rsidR="002A1A93" w:rsidRPr="00F02CFF">
          <w:rPr>
            <w:rStyle w:val="ab"/>
            <w:noProof/>
          </w:rPr>
          <w:t>关联规则挖掘算法基本步骤</w:t>
        </w:r>
        <w:r w:rsidR="002A1A93">
          <w:rPr>
            <w:noProof/>
            <w:webHidden/>
          </w:rPr>
          <w:tab/>
        </w:r>
        <w:r w:rsidR="002A1A93">
          <w:rPr>
            <w:noProof/>
            <w:webHidden/>
          </w:rPr>
          <w:fldChar w:fldCharType="begin"/>
        </w:r>
        <w:r w:rsidR="002A1A93">
          <w:rPr>
            <w:noProof/>
            <w:webHidden/>
          </w:rPr>
          <w:instrText xml:space="preserve"> PAGEREF _Toc5796284 \h </w:instrText>
        </w:r>
        <w:r w:rsidR="002A1A93">
          <w:rPr>
            <w:noProof/>
            <w:webHidden/>
          </w:rPr>
        </w:r>
        <w:r w:rsidR="002A1A93">
          <w:rPr>
            <w:noProof/>
            <w:webHidden/>
          </w:rPr>
          <w:fldChar w:fldCharType="separate"/>
        </w:r>
        <w:r w:rsidR="002A1A93">
          <w:rPr>
            <w:noProof/>
            <w:webHidden/>
          </w:rPr>
          <w:t>15</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85" w:history="1">
        <w:r w:rsidR="002A1A93" w:rsidRPr="00F02CFF">
          <w:rPr>
            <w:rStyle w:val="ab"/>
            <w:noProof/>
          </w:rPr>
          <w:t xml:space="preserve">4.4 </w:t>
        </w:r>
        <w:r w:rsidR="002A1A93" w:rsidRPr="00F02CFF">
          <w:rPr>
            <w:rStyle w:val="ab"/>
            <w:noProof/>
          </w:rPr>
          <w:t>利用关联规则挖掘算法检测关键属性错误</w:t>
        </w:r>
        <w:r w:rsidR="002A1A93">
          <w:rPr>
            <w:noProof/>
            <w:webHidden/>
          </w:rPr>
          <w:tab/>
        </w:r>
        <w:r w:rsidR="002A1A93">
          <w:rPr>
            <w:noProof/>
            <w:webHidden/>
          </w:rPr>
          <w:fldChar w:fldCharType="begin"/>
        </w:r>
        <w:r w:rsidR="002A1A93">
          <w:rPr>
            <w:noProof/>
            <w:webHidden/>
          </w:rPr>
          <w:instrText xml:space="preserve"> PAGEREF _Toc5796285 \h </w:instrText>
        </w:r>
        <w:r w:rsidR="002A1A93">
          <w:rPr>
            <w:noProof/>
            <w:webHidden/>
          </w:rPr>
        </w:r>
        <w:r w:rsidR="002A1A93">
          <w:rPr>
            <w:noProof/>
            <w:webHidden/>
          </w:rPr>
          <w:fldChar w:fldCharType="separate"/>
        </w:r>
        <w:r w:rsidR="002A1A93">
          <w:rPr>
            <w:noProof/>
            <w:webHidden/>
          </w:rPr>
          <w:t>17</w:t>
        </w:r>
        <w:r w:rsidR="002A1A93">
          <w:rPr>
            <w:noProof/>
            <w:webHidden/>
          </w:rPr>
          <w:fldChar w:fldCharType="end"/>
        </w:r>
      </w:hyperlink>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86" w:history="1">
        <w:r w:rsidR="002A1A93" w:rsidRPr="00F02CFF">
          <w:rPr>
            <w:rStyle w:val="ab"/>
            <w:noProof/>
          </w:rPr>
          <w:t>5</w:t>
        </w:r>
        <w:r w:rsidR="002A1A93">
          <w:rPr>
            <w:rFonts w:asciiTheme="minorHAnsi" w:eastAsiaTheme="minorEastAsia" w:hAnsiTheme="minorHAnsi" w:cstheme="minorBidi"/>
            <w:noProof/>
            <w:sz w:val="21"/>
            <w:szCs w:val="22"/>
          </w:rPr>
          <w:tab/>
        </w:r>
        <w:r w:rsidR="002A1A93" w:rsidRPr="00F02CFF">
          <w:rPr>
            <w:rStyle w:val="ab"/>
            <w:noProof/>
          </w:rPr>
          <w:t>实验成果</w:t>
        </w:r>
        <w:r w:rsidR="002A1A93">
          <w:rPr>
            <w:noProof/>
            <w:webHidden/>
          </w:rPr>
          <w:tab/>
        </w:r>
        <w:r w:rsidR="002A1A93">
          <w:rPr>
            <w:noProof/>
            <w:webHidden/>
          </w:rPr>
          <w:fldChar w:fldCharType="begin"/>
        </w:r>
        <w:r w:rsidR="002A1A93">
          <w:rPr>
            <w:noProof/>
            <w:webHidden/>
          </w:rPr>
          <w:instrText xml:space="preserve"> PAGEREF _Toc5796286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87" w:history="1">
        <w:r w:rsidR="002A1A93" w:rsidRPr="00F02CFF">
          <w:rPr>
            <w:rStyle w:val="ab"/>
            <w:noProof/>
          </w:rPr>
          <w:t xml:space="preserve">5.1 </w:t>
        </w:r>
        <w:r w:rsidR="002A1A93" w:rsidRPr="00F02CFF">
          <w:rPr>
            <w:rStyle w:val="ab"/>
            <w:noProof/>
          </w:rPr>
          <w:t>实现效果描述</w:t>
        </w:r>
        <w:r w:rsidR="002A1A93">
          <w:rPr>
            <w:noProof/>
            <w:webHidden/>
          </w:rPr>
          <w:tab/>
        </w:r>
        <w:r w:rsidR="002A1A93">
          <w:rPr>
            <w:noProof/>
            <w:webHidden/>
          </w:rPr>
          <w:fldChar w:fldCharType="begin"/>
        </w:r>
        <w:r w:rsidR="002A1A93">
          <w:rPr>
            <w:noProof/>
            <w:webHidden/>
          </w:rPr>
          <w:instrText xml:space="preserve"> PAGEREF _Toc5796287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88" w:history="1">
        <w:r w:rsidR="002A1A93" w:rsidRPr="00F02CFF">
          <w:rPr>
            <w:rStyle w:val="ab"/>
            <w:noProof/>
          </w:rPr>
          <w:t xml:space="preserve">5.2 </w:t>
        </w:r>
        <w:r w:rsidR="002A1A93" w:rsidRPr="00F02CFF">
          <w:rPr>
            <w:rStyle w:val="ab"/>
            <w:noProof/>
          </w:rPr>
          <w:t>系统展示</w:t>
        </w:r>
        <w:r w:rsidR="002A1A93">
          <w:rPr>
            <w:noProof/>
            <w:webHidden/>
          </w:rPr>
          <w:tab/>
        </w:r>
        <w:r w:rsidR="002A1A93">
          <w:rPr>
            <w:noProof/>
            <w:webHidden/>
          </w:rPr>
          <w:fldChar w:fldCharType="begin"/>
        </w:r>
        <w:r w:rsidR="002A1A93">
          <w:rPr>
            <w:noProof/>
            <w:webHidden/>
          </w:rPr>
          <w:instrText xml:space="preserve"> PAGEREF _Toc5796288 \h </w:instrText>
        </w:r>
        <w:r w:rsidR="002A1A93">
          <w:rPr>
            <w:noProof/>
            <w:webHidden/>
          </w:rPr>
        </w:r>
        <w:r w:rsidR="002A1A93">
          <w:rPr>
            <w:noProof/>
            <w:webHidden/>
          </w:rPr>
          <w:fldChar w:fldCharType="separate"/>
        </w:r>
        <w:r w:rsidR="002A1A93">
          <w:rPr>
            <w:noProof/>
            <w:webHidden/>
          </w:rPr>
          <w:t>20</w:t>
        </w:r>
        <w:r w:rsidR="002A1A93">
          <w:rPr>
            <w:noProof/>
            <w:webHidden/>
          </w:rPr>
          <w:fldChar w:fldCharType="end"/>
        </w:r>
      </w:hyperlink>
    </w:p>
    <w:p w:rsidR="002A1A93" w:rsidRDefault="00917566">
      <w:pPr>
        <w:pStyle w:val="TOC2"/>
        <w:rPr>
          <w:rFonts w:asciiTheme="minorHAnsi" w:eastAsiaTheme="minorEastAsia" w:hAnsiTheme="minorHAnsi" w:cstheme="minorBidi"/>
          <w:noProof/>
          <w:sz w:val="21"/>
          <w:szCs w:val="22"/>
        </w:rPr>
      </w:pPr>
      <w:hyperlink w:anchor="_Toc5796289" w:history="1">
        <w:r w:rsidR="002A1A93" w:rsidRPr="00F02CFF">
          <w:rPr>
            <w:rStyle w:val="ab"/>
            <w:noProof/>
          </w:rPr>
          <w:t xml:space="preserve">5.3 </w:t>
        </w:r>
        <w:r w:rsidR="002A1A93" w:rsidRPr="00F02CFF">
          <w:rPr>
            <w:rStyle w:val="ab"/>
            <w:noProof/>
          </w:rPr>
          <w:t>结果分析</w:t>
        </w:r>
        <w:r w:rsidR="002A1A93">
          <w:rPr>
            <w:noProof/>
            <w:webHidden/>
          </w:rPr>
          <w:tab/>
        </w:r>
        <w:r w:rsidR="002A1A93">
          <w:rPr>
            <w:noProof/>
            <w:webHidden/>
          </w:rPr>
          <w:fldChar w:fldCharType="begin"/>
        </w:r>
        <w:r w:rsidR="002A1A93">
          <w:rPr>
            <w:noProof/>
            <w:webHidden/>
          </w:rPr>
          <w:instrText xml:space="preserve"> PAGEREF _Toc5796289 \h </w:instrText>
        </w:r>
        <w:r w:rsidR="002A1A93">
          <w:rPr>
            <w:noProof/>
            <w:webHidden/>
          </w:rPr>
        </w:r>
        <w:r w:rsidR="002A1A93">
          <w:rPr>
            <w:noProof/>
            <w:webHidden/>
          </w:rPr>
          <w:fldChar w:fldCharType="separate"/>
        </w:r>
        <w:r w:rsidR="002A1A93">
          <w:rPr>
            <w:noProof/>
            <w:webHidden/>
          </w:rPr>
          <w:t>23</w:t>
        </w:r>
        <w:r w:rsidR="002A1A93">
          <w:rPr>
            <w:noProof/>
            <w:webHidden/>
          </w:rPr>
          <w:fldChar w:fldCharType="end"/>
        </w:r>
      </w:hyperlink>
    </w:p>
    <w:p w:rsidR="002A1A93" w:rsidRDefault="00917566">
      <w:pPr>
        <w:pStyle w:val="TOC1"/>
        <w:tabs>
          <w:tab w:val="left" w:pos="480"/>
          <w:tab w:val="right" w:leader="dot" w:pos="8494"/>
        </w:tabs>
        <w:rPr>
          <w:rFonts w:asciiTheme="minorHAnsi" w:eastAsiaTheme="minorEastAsia" w:hAnsiTheme="minorHAnsi" w:cstheme="minorBidi"/>
          <w:noProof/>
          <w:sz w:val="21"/>
          <w:szCs w:val="22"/>
        </w:rPr>
      </w:pPr>
      <w:hyperlink w:anchor="_Toc5796290" w:history="1">
        <w:r w:rsidR="002A1A93" w:rsidRPr="00F02CFF">
          <w:rPr>
            <w:rStyle w:val="ab"/>
            <w:noProof/>
          </w:rPr>
          <w:t>6</w:t>
        </w:r>
        <w:r w:rsidR="002A1A93">
          <w:rPr>
            <w:rFonts w:asciiTheme="minorHAnsi" w:eastAsiaTheme="minorEastAsia" w:hAnsiTheme="minorHAnsi" w:cstheme="minorBidi"/>
            <w:noProof/>
            <w:sz w:val="21"/>
            <w:szCs w:val="22"/>
          </w:rPr>
          <w:tab/>
        </w:r>
        <w:r w:rsidR="002A1A93" w:rsidRPr="00F02CFF">
          <w:rPr>
            <w:rStyle w:val="ab"/>
            <w:noProof/>
          </w:rPr>
          <w:t>总结与展望</w:t>
        </w:r>
        <w:r w:rsidR="002A1A93">
          <w:rPr>
            <w:noProof/>
            <w:webHidden/>
          </w:rPr>
          <w:tab/>
        </w:r>
        <w:r w:rsidR="002A1A93">
          <w:rPr>
            <w:noProof/>
            <w:webHidden/>
          </w:rPr>
          <w:fldChar w:fldCharType="begin"/>
        </w:r>
        <w:r w:rsidR="002A1A93">
          <w:rPr>
            <w:noProof/>
            <w:webHidden/>
          </w:rPr>
          <w:instrText xml:space="preserve"> PAGEREF _Toc5796290 \h </w:instrText>
        </w:r>
        <w:r w:rsidR="002A1A93">
          <w:rPr>
            <w:noProof/>
            <w:webHidden/>
          </w:rPr>
        </w:r>
        <w:r w:rsidR="002A1A93">
          <w:rPr>
            <w:noProof/>
            <w:webHidden/>
          </w:rPr>
          <w:fldChar w:fldCharType="separate"/>
        </w:r>
        <w:r w:rsidR="002A1A93">
          <w:rPr>
            <w:noProof/>
            <w:webHidden/>
          </w:rPr>
          <w:t>24</w:t>
        </w:r>
        <w:r w:rsidR="002A1A93">
          <w:rPr>
            <w:noProof/>
            <w:webHidden/>
          </w:rPr>
          <w:fldChar w:fldCharType="end"/>
        </w:r>
      </w:hyperlink>
    </w:p>
    <w:p w:rsidR="002A1A93" w:rsidRDefault="00917566">
      <w:pPr>
        <w:pStyle w:val="TOC1"/>
        <w:tabs>
          <w:tab w:val="right" w:leader="dot" w:pos="8494"/>
        </w:tabs>
        <w:rPr>
          <w:rFonts w:asciiTheme="minorHAnsi" w:eastAsiaTheme="minorEastAsia" w:hAnsiTheme="minorHAnsi" w:cstheme="minorBidi"/>
          <w:noProof/>
          <w:sz w:val="21"/>
          <w:szCs w:val="22"/>
        </w:rPr>
      </w:pPr>
      <w:hyperlink w:anchor="_Toc5796291" w:history="1">
        <w:r w:rsidR="002A1A93" w:rsidRPr="00F02CFF">
          <w:rPr>
            <w:rStyle w:val="ab"/>
            <w:noProof/>
          </w:rPr>
          <w:t>参考文献</w:t>
        </w:r>
        <w:r w:rsidR="002A1A93">
          <w:rPr>
            <w:noProof/>
            <w:webHidden/>
          </w:rPr>
          <w:tab/>
        </w:r>
        <w:r w:rsidR="002A1A93">
          <w:rPr>
            <w:noProof/>
            <w:webHidden/>
          </w:rPr>
          <w:fldChar w:fldCharType="begin"/>
        </w:r>
        <w:r w:rsidR="002A1A93">
          <w:rPr>
            <w:noProof/>
            <w:webHidden/>
          </w:rPr>
          <w:instrText xml:space="preserve"> PAGEREF _Toc5796291 \h </w:instrText>
        </w:r>
        <w:r w:rsidR="002A1A93">
          <w:rPr>
            <w:noProof/>
            <w:webHidden/>
          </w:rPr>
        </w:r>
        <w:r w:rsidR="002A1A93">
          <w:rPr>
            <w:noProof/>
            <w:webHidden/>
          </w:rPr>
          <w:fldChar w:fldCharType="separate"/>
        </w:r>
        <w:r w:rsidR="002A1A93">
          <w:rPr>
            <w:noProof/>
            <w:webHidden/>
          </w:rPr>
          <w:t>25</w:t>
        </w:r>
        <w:r w:rsidR="002A1A93">
          <w:rPr>
            <w:noProof/>
            <w:webHidden/>
          </w:rPr>
          <w:fldChar w:fldCharType="end"/>
        </w:r>
      </w:hyperlink>
    </w:p>
    <w:p w:rsidR="002A1A93" w:rsidRDefault="00917566">
      <w:pPr>
        <w:pStyle w:val="TOC1"/>
        <w:tabs>
          <w:tab w:val="right" w:leader="dot" w:pos="8494"/>
        </w:tabs>
        <w:rPr>
          <w:rFonts w:asciiTheme="minorHAnsi" w:eastAsiaTheme="minorEastAsia" w:hAnsiTheme="minorHAnsi" w:cstheme="minorBidi"/>
          <w:noProof/>
          <w:sz w:val="21"/>
          <w:szCs w:val="22"/>
        </w:rPr>
      </w:pPr>
      <w:hyperlink w:anchor="_Toc5796292" w:history="1">
        <w:r w:rsidR="002A1A93" w:rsidRPr="00F02CFF">
          <w:rPr>
            <w:rStyle w:val="ab"/>
            <w:noProof/>
          </w:rPr>
          <w:t>致谢</w:t>
        </w:r>
        <w:r w:rsidR="002A1A93">
          <w:rPr>
            <w:noProof/>
            <w:webHidden/>
          </w:rPr>
          <w:tab/>
        </w:r>
        <w:r w:rsidR="002A1A93">
          <w:rPr>
            <w:noProof/>
            <w:webHidden/>
          </w:rPr>
          <w:fldChar w:fldCharType="begin"/>
        </w:r>
        <w:r w:rsidR="002A1A93">
          <w:rPr>
            <w:noProof/>
            <w:webHidden/>
          </w:rPr>
          <w:instrText xml:space="preserve"> PAGEREF _Toc5796292 \h </w:instrText>
        </w:r>
        <w:r w:rsidR="002A1A93">
          <w:rPr>
            <w:noProof/>
            <w:webHidden/>
          </w:rPr>
        </w:r>
        <w:r w:rsidR="002A1A93">
          <w:rPr>
            <w:noProof/>
            <w:webHidden/>
          </w:rPr>
          <w:fldChar w:fldCharType="separate"/>
        </w:r>
        <w:r w:rsidR="002A1A93">
          <w:rPr>
            <w:noProof/>
            <w:webHidden/>
          </w:rPr>
          <w:t>27</w:t>
        </w:r>
        <w:r w:rsidR="002A1A93">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1A62CA" w:rsidP="00727555">
      <w:pPr>
        <w:pStyle w:val="1"/>
        <w:spacing w:before="260" w:after="163"/>
      </w:pPr>
      <w:bookmarkStart w:id="1" w:name="_Toc5796255"/>
      <w:r>
        <w:rPr>
          <w:rFonts w:ascii="黑体" w:hAnsi="黑体" w:hint="eastAsia"/>
        </w:rPr>
        <w:lastRenderedPageBreak/>
        <w:t>概述</w:t>
      </w:r>
      <w:bookmarkEnd w:id="1"/>
    </w:p>
    <w:p w:rsidR="00BC1C5B" w:rsidRDefault="00F5351A" w:rsidP="00BC1C5B">
      <w:pPr>
        <w:pStyle w:val="2"/>
        <w:spacing w:before="163" w:after="163"/>
      </w:pPr>
      <w:bookmarkStart w:id="2" w:name="_Toc5796256"/>
      <w:r>
        <w:rPr>
          <w:rFonts w:hint="eastAsia"/>
        </w:rPr>
        <w:t>论文选题研究的背景及意义</w:t>
      </w:r>
      <w:bookmarkEnd w:id="2"/>
    </w:p>
    <w:p w:rsidR="00BC1C5B" w:rsidRDefault="00BC1C5B" w:rsidP="00BC1C5B">
      <w:pPr>
        <w:pStyle w:val="a0"/>
        <w:ind w:firstLine="480"/>
      </w:pPr>
      <w:bookmarkStart w:id="3" w:name="_Hlk5612785"/>
      <w:r>
        <w:rPr>
          <w:rFonts w:hint="eastAsia"/>
        </w:rPr>
        <w:t>近年来，软件工程发展迅速，软件无处不在</w:t>
      </w:r>
      <w:bookmarkEnd w:id="3"/>
      <w:r>
        <w:rPr>
          <w:rFonts w:hint="eastAsia"/>
        </w:rPr>
        <w:t>，充斥着我们生活的每个角落</w:t>
      </w:r>
      <w:r w:rsidR="00BB680B">
        <w:rPr>
          <w:rFonts w:hint="eastAsia"/>
        </w:rPr>
        <w:t>。但是由于软件</w:t>
      </w:r>
      <w:r w:rsidR="00634D72">
        <w:rPr>
          <w:rFonts w:hint="eastAsia"/>
        </w:rPr>
        <w:t>是人的大脑高度智力化的体现，这一特性使软件工程不同于其他科技和生产领域</w:t>
      </w:r>
      <w:r w:rsidR="00FB5934">
        <w:rPr>
          <w:rFonts w:hint="eastAsia"/>
        </w:rPr>
        <w:t>，</w:t>
      </w:r>
      <w:r w:rsidR="008F041C">
        <w:rPr>
          <w:rFonts w:hint="eastAsia"/>
        </w:rPr>
        <w:t>因此</w:t>
      </w:r>
      <w:bookmarkStart w:id="4" w:name="_Hlk5618089"/>
      <w:r w:rsidR="00E1649F">
        <w:rPr>
          <w:rFonts w:hint="eastAsia"/>
        </w:rPr>
        <w:t>软件不可避免的存在着或多或少的缺陷。</w:t>
      </w:r>
      <w:bookmarkEnd w:id="4"/>
      <w:r w:rsidR="00E1649F">
        <w:rPr>
          <w:rFonts w:hint="eastAsia"/>
        </w:rPr>
        <w:t>为了防止和减少这些缺陷，测试便成了软件生命周期中不可或缺的一</w:t>
      </w:r>
      <w:r w:rsidR="004A4988">
        <w:rPr>
          <w:rFonts w:hint="eastAsia"/>
        </w:rPr>
        <w:t>个</w:t>
      </w:r>
      <w:r w:rsidR="00E1649F">
        <w:rPr>
          <w:rFonts w:hint="eastAsia"/>
        </w:rPr>
        <w:t>环</w:t>
      </w:r>
      <w:r w:rsidR="007B32A8">
        <w:rPr>
          <w:rFonts w:hint="eastAsia"/>
        </w:rPr>
        <w:t>节</w:t>
      </w:r>
      <w:r w:rsidR="00E1649F">
        <w:rPr>
          <w:rFonts w:hint="eastAsia"/>
        </w:rPr>
        <w:t>。到目前为止，软件测试仍然是排除和防止软件缺陷的最有效的方法</w:t>
      </w:r>
      <w:r w:rsidR="00F43119">
        <w:rPr>
          <w:rFonts w:hint="eastAsia"/>
        </w:rPr>
        <w:t>。</w:t>
      </w:r>
    </w:p>
    <w:p w:rsidR="00CB38E1" w:rsidRDefault="00F43119" w:rsidP="007A2462">
      <w:pPr>
        <w:pStyle w:val="a0"/>
        <w:ind w:firstLine="480"/>
      </w:pPr>
      <w:r>
        <w:rPr>
          <w:rFonts w:hint="eastAsia"/>
        </w:rPr>
        <w:t>软件测试是使用人工或者自动化的手段来运行或测试某个系统的过程</w:t>
      </w:r>
      <w:r w:rsidR="00185BB6">
        <w:rPr>
          <w:rFonts w:hint="eastAsia"/>
        </w:rPr>
        <w:t>，是软件开发的重要组成部分</w:t>
      </w:r>
      <w:r>
        <w:rPr>
          <w:rFonts w:hint="eastAsia"/>
        </w:rPr>
        <w:t>，其目的在于检验</w:t>
      </w:r>
      <w:r w:rsidR="00F318F5">
        <w:rPr>
          <w:rFonts w:hint="eastAsia"/>
        </w:rPr>
        <w:t>软件</w:t>
      </w:r>
      <w:r>
        <w:rPr>
          <w:rFonts w:hint="eastAsia"/>
        </w:rPr>
        <w:t>是否满足规定的需求或弄清预期结果与实际结果的差别。</w:t>
      </w:r>
      <w:r w:rsidR="009C6B0A">
        <w:rPr>
          <w:rFonts w:hint="eastAsia"/>
        </w:rPr>
        <w:t>在软件测试的过程中，可以找出软件存在的缺陷以便修复</w:t>
      </w:r>
      <w:r w:rsidR="00876DEF">
        <w:rPr>
          <w:rFonts w:hint="eastAsia"/>
        </w:rPr>
        <w:t>。</w:t>
      </w:r>
      <w:r w:rsidR="0086375D">
        <w:rPr>
          <w:rFonts w:hint="eastAsia"/>
        </w:rPr>
        <w:t>随着近些年来</w:t>
      </w:r>
      <w:r w:rsidR="00CB38E1">
        <w:rPr>
          <w:rFonts w:hint="eastAsia"/>
        </w:rPr>
        <w:t>IT</w:t>
      </w:r>
      <w:r w:rsidR="00CB38E1">
        <w:rPr>
          <w:rFonts w:hint="eastAsia"/>
        </w:rPr>
        <w:t>行业的巨大发展，各个领域都与软件行业存在或多或少的联系，对于软件的质量要求也越来越高。为了提高软件测试的精度和可信度、提升测试的可靠性和稳定性，软件测试自动化技术正在被引入到越来越多的软件开发过程中。相比于常规的软件测试，自动化测试</w:t>
      </w:r>
      <w:r w:rsidR="00601F86">
        <w:rPr>
          <w:rFonts w:hint="eastAsia"/>
        </w:rPr>
        <w:t>将以人为中心的测试行为转化为机器执行，即模拟手工测试步骤通过执行程序语言编制的测试脚本自动的测试程序</w:t>
      </w:r>
      <w:r w:rsidR="00025C79">
        <w:rPr>
          <w:rFonts w:hint="eastAsia"/>
        </w:rPr>
        <w:t>，减少人工的参与</w:t>
      </w:r>
      <w:r w:rsidR="00EC34D7">
        <w:rPr>
          <w:rFonts w:hint="eastAsia"/>
        </w:rPr>
        <w:t>，</w:t>
      </w:r>
      <w:r w:rsidR="00717F2E">
        <w:rPr>
          <w:rFonts w:hint="eastAsia"/>
        </w:rPr>
        <w:t>提高了软件开发效率和准确性。自动化测试可以运行更加繁琐的测试，执行一些人工测试困难或者不可执行的测试，</w:t>
      </w:r>
      <w:r w:rsidR="00717F2E" w:rsidRPr="00717F2E">
        <w:rPr>
          <w:rFonts w:hint="eastAsia"/>
        </w:rPr>
        <w:t>例如模拟大量用户场景的压力测试</w:t>
      </w:r>
      <w:r w:rsidR="00717F2E">
        <w:rPr>
          <w:rFonts w:hint="eastAsia"/>
        </w:rPr>
        <w:t>。</w:t>
      </w:r>
      <w:r w:rsidR="008858C1">
        <w:rPr>
          <w:rFonts w:hint="eastAsia"/>
        </w:rPr>
        <w:t>由于</w:t>
      </w:r>
      <w:r w:rsidR="00717F2E">
        <w:rPr>
          <w:rFonts w:hint="eastAsia"/>
        </w:rPr>
        <w:t>在</w:t>
      </w:r>
      <w:r w:rsidR="008858C1">
        <w:rPr>
          <w:rFonts w:hint="eastAsia"/>
        </w:rPr>
        <w:t>自动化测试时不存在执行过程中的疏忽和错误，</w:t>
      </w:r>
      <w:r w:rsidR="008858C1" w:rsidRPr="008858C1">
        <w:rPr>
          <w:rFonts w:hint="eastAsia"/>
        </w:rPr>
        <w:t>一旦软件测试通过强有力的自动测试后，软件的信任度</w:t>
      </w:r>
      <w:r w:rsidR="008858C1">
        <w:rPr>
          <w:rFonts w:hint="eastAsia"/>
        </w:rPr>
        <w:t>便可以得到保证</w:t>
      </w:r>
      <w:r w:rsidR="008858C1" w:rsidRPr="008858C1">
        <w:rPr>
          <w:rFonts w:hint="eastAsia"/>
        </w:rPr>
        <w:t>。</w:t>
      </w:r>
    </w:p>
    <w:p w:rsidR="008858C1" w:rsidRDefault="0008121F" w:rsidP="00876DEF">
      <w:pPr>
        <w:pStyle w:val="a0"/>
        <w:ind w:firstLine="480"/>
      </w:pPr>
      <w:bookmarkStart w:id="5" w:name="_Hlk5620963"/>
      <w:r>
        <w:rPr>
          <w:rFonts w:hint="eastAsia"/>
        </w:rPr>
        <w:t>当前</w:t>
      </w:r>
      <w:r w:rsidR="007A2462">
        <w:rPr>
          <w:rFonts w:hint="eastAsia"/>
        </w:rPr>
        <w:t>，</w:t>
      </w:r>
      <w:r>
        <w:rPr>
          <w:rFonts w:hint="eastAsia"/>
        </w:rPr>
        <w:t>中国移动（海南）创建套餐的方式是手动编辑上百行</w:t>
      </w:r>
      <w:r>
        <w:rPr>
          <w:rFonts w:hint="eastAsia"/>
        </w:rPr>
        <w:t>SQL</w:t>
      </w:r>
      <w:r>
        <w:rPr>
          <w:rFonts w:hint="eastAsia"/>
        </w:rPr>
        <w:t>语句</w:t>
      </w:r>
      <w:r w:rsidR="00242796">
        <w:rPr>
          <w:rFonts w:hint="eastAsia"/>
        </w:rPr>
        <w:t>之后</w:t>
      </w:r>
      <w:r>
        <w:rPr>
          <w:rFonts w:hint="eastAsia"/>
        </w:rPr>
        <w:t>插入到数据库中，</w:t>
      </w:r>
      <w:bookmarkEnd w:id="5"/>
      <w:r>
        <w:rPr>
          <w:rFonts w:hint="eastAsia"/>
        </w:rPr>
        <w:t>该方式不仅依赖于经验丰富的</w:t>
      </w:r>
      <w:r w:rsidR="00945749">
        <w:rPr>
          <w:rFonts w:hint="eastAsia"/>
        </w:rPr>
        <w:t>业务员</w:t>
      </w:r>
      <w:r>
        <w:rPr>
          <w:rFonts w:hint="eastAsia"/>
        </w:rPr>
        <w:t>，</w:t>
      </w:r>
      <w:r w:rsidR="00242796">
        <w:rPr>
          <w:rFonts w:hint="eastAsia"/>
        </w:rPr>
        <w:t>而且非常容易出错。为</w:t>
      </w:r>
      <w:bookmarkStart w:id="6" w:name="_Hlk5621473"/>
      <w:r w:rsidR="00242796">
        <w:rPr>
          <w:rFonts w:hint="eastAsia"/>
        </w:rPr>
        <w:t>了检测</w:t>
      </w:r>
      <w:r w:rsidR="00242796">
        <w:rPr>
          <w:rFonts w:hint="eastAsia"/>
        </w:rPr>
        <w:t>SQL</w:t>
      </w:r>
      <w:r w:rsidR="00242796">
        <w:rPr>
          <w:rFonts w:hint="eastAsia"/>
        </w:rPr>
        <w:t>语句是否存在错误，需要花费大量的人力和时间。对于这样的大型企业而言，一旦套餐出现失误，便会导致极大的损失。</w:t>
      </w:r>
      <w:bookmarkEnd w:id="6"/>
      <w:r w:rsidR="009549EA">
        <w:rPr>
          <w:rFonts w:hint="eastAsia"/>
        </w:rPr>
        <w:t>在本系统设计以</w:t>
      </w:r>
      <w:r w:rsidR="00242796">
        <w:rPr>
          <w:rFonts w:hint="eastAsia"/>
        </w:rPr>
        <w:t>前，中国移动（海南）曾</w:t>
      </w:r>
      <w:r w:rsidR="009549EA">
        <w:rPr>
          <w:rFonts w:hint="eastAsia"/>
        </w:rPr>
        <w:t>针对通过</w:t>
      </w:r>
      <w:r w:rsidR="009549EA">
        <w:rPr>
          <w:rFonts w:hint="eastAsia"/>
        </w:rPr>
        <w:t>SQL</w:t>
      </w:r>
      <w:r w:rsidR="009549EA">
        <w:rPr>
          <w:rFonts w:hint="eastAsia"/>
        </w:rPr>
        <w:t>创建套餐容易出错的问题</w:t>
      </w:r>
      <w:r w:rsidR="00242796">
        <w:rPr>
          <w:rFonts w:hint="eastAsia"/>
        </w:rPr>
        <w:t>开发过可视化界面，然而由于套餐</w:t>
      </w:r>
      <w:r w:rsidR="008820FA">
        <w:rPr>
          <w:rFonts w:hint="eastAsia"/>
        </w:rPr>
        <w:t>种类繁多</w:t>
      </w:r>
      <w:r w:rsidR="009549EA">
        <w:rPr>
          <w:rFonts w:hint="eastAsia"/>
        </w:rPr>
        <w:t>，需要员工配置的项较多</w:t>
      </w:r>
      <w:r w:rsidR="00242796">
        <w:rPr>
          <w:rFonts w:hint="eastAsia"/>
        </w:rPr>
        <w:t>，</w:t>
      </w:r>
      <w:r w:rsidR="008820FA">
        <w:rPr>
          <w:rFonts w:hint="eastAsia"/>
        </w:rPr>
        <w:t>各套餐涉及到的业务也存在区别，整个可视化界面显得特别冗长，且当需要创建的套餐包含了之前没有的业务时，可视化界面便无法满足需求</w:t>
      </w:r>
      <w:r w:rsidR="007A2462">
        <w:rPr>
          <w:rFonts w:hint="eastAsia"/>
        </w:rPr>
        <w:t>。为了解决这一问题，本论文设计了基于</w:t>
      </w:r>
      <w:r w:rsidR="00EF13A7">
        <w:rPr>
          <w:rFonts w:hint="eastAsia"/>
        </w:rPr>
        <w:t>数据挖掘</w:t>
      </w:r>
      <w:r w:rsidR="007A2462">
        <w:rPr>
          <w:rFonts w:hint="eastAsia"/>
        </w:rPr>
        <w:t>的</w:t>
      </w:r>
      <w:r w:rsidR="00EF13A7">
        <w:rPr>
          <w:rFonts w:hint="eastAsia"/>
        </w:rPr>
        <w:t>SQL</w:t>
      </w:r>
      <w:r w:rsidR="00EF13A7">
        <w:rPr>
          <w:rFonts w:hint="eastAsia"/>
        </w:rPr>
        <w:t>语句</w:t>
      </w:r>
      <w:r w:rsidR="007A2462">
        <w:rPr>
          <w:rFonts w:hint="eastAsia"/>
        </w:rPr>
        <w:t>自动化测试系统。</w:t>
      </w:r>
    </w:p>
    <w:p w:rsidR="007A2462" w:rsidRPr="008858C1" w:rsidRDefault="00945749" w:rsidP="00876DEF">
      <w:pPr>
        <w:pStyle w:val="a0"/>
        <w:ind w:firstLine="480"/>
      </w:pPr>
      <w:r>
        <w:rPr>
          <w:rFonts w:hint="eastAsia"/>
        </w:rPr>
        <w:lastRenderedPageBreak/>
        <w:t>本系统</w:t>
      </w:r>
      <w:r w:rsidR="001762DD">
        <w:rPr>
          <w:rFonts w:hint="eastAsia"/>
        </w:rPr>
        <w:t>对</w:t>
      </w:r>
      <w:r w:rsidR="001762DD">
        <w:rPr>
          <w:rFonts w:hint="eastAsia"/>
        </w:rPr>
        <w:t>SQL</w:t>
      </w:r>
      <w:r w:rsidR="001762DD">
        <w:rPr>
          <w:rFonts w:hint="eastAsia"/>
        </w:rPr>
        <w:t>语句进行处理和分析，从中挖掘有效的数据，并利用协同过滤算法和关联规则挖掘算法对此进行分析，推断出</w:t>
      </w:r>
      <w:r w:rsidR="001762DD">
        <w:rPr>
          <w:rFonts w:hint="eastAsia"/>
        </w:rPr>
        <w:t>SQL</w:t>
      </w:r>
      <w:r w:rsidR="001762DD">
        <w:rPr>
          <w:rFonts w:hint="eastAsia"/>
        </w:rPr>
        <w:t>中可能存在的错误。本论文选题</w:t>
      </w:r>
      <w:bookmarkStart w:id="7" w:name="_Hlk5626680"/>
      <w:r w:rsidR="001762DD">
        <w:rPr>
          <w:rFonts w:hint="eastAsia"/>
        </w:rPr>
        <w:t>旨在充分利用数据挖掘技术，对</w:t>
      </w:r>
      <w:r w:rsidR="001762DD">
        <w:rPr>
          <w:rFonts w:hint="eastAsia"/>
        </w:rPr>
        <w:t>SQL</w:t>
      </w:r>
      <w:r w:rsidR="001762DD">
        <w:rPr>
          <w:rFonts w:hint="eastAsia"/>
        </w:rPr>
        <w:t>语句进行自动化处理分析，改变人工检测</w:t>
      </w:r>
      <w:r w:rsidR="001762DD">
        <w:rPr>
          <w:rFonts w:hint="eastAsia"/>
        </w:rPr>
        <w:t>SQL</w:t>
      </w:r>
      <w:r w:rsidR="001762DD">
        <w:rPr>
          <w:rFonts w:hint="eastAsia"/>
        </w:rPr>
        <w:t>语句费时费力的现状</w:t>
      </w:r>
      <w:bookmarkEnd w:id="7"/>
      <w:r w:rsidR="001762DD">
        <w:rPr>
          <w:rFonts w:hint="eastAsia"/>
        </w:rPr>
        <w:t>。</w:t>
      </w:r>
    </w:p>
    <w:p w:rsidR="00917278" w:rsidRDefault="008D4C1D" w:rsidP="00727555">
      <w:pPr>
        <w:pStyle w:val="2"/>
        <w:spacing w:before="163" w:after="163"/>
      </w:pPr>
      <w:bookmarkStart w:id="8" w:name="_Toc5796257"/>
      <w:r>
        <w:rPr>
          <w:rFonts w:hint="eastAsia"/>
        </w:rPr>
        <w:t>国内外研究现状</w:t>
      </w:r>
      <w:bookmarkEnd w:id="8"/>
    </w:p>
    <w:p w:rsidR="00D1173E" w:rsidRPr="00D1173E" w:rsidRDefault="004D329E" w:rsidP="00D1173E">
      <w:pPr>
        <w:pStyle w:val="a0"/>
        <w:ind w:firstLine="480"/>
      </w:pPr>
      <w:r>
        <w:rPr>
          <w:rFonts w:hint="eastAsia"/>
        </w:rPr>
        <w:t>软件测试</w:t>
      </w:r>
      <w:r w:rsidR="00B6745A">
        <w:rPr>
          <w:rFonts w:hint="eastAsia"/>
        </w:rPr>
        <w:t>的产生是伴随着软件的产生的，在软件开发之初，软件的规模较小，开发过程</w:t>
      </w:r>
      <w:r w:rsidR="00986984">
        <w:rPr>
          <w:rFonts w:hint="eastAsia"/>
        </w:rPr>
        <w:t>杂乱无章</w:t>
      </w:r>
      <w:r w:rsidR="007D4773">
        <w:rPr>
          <w:rFonts w:hint="eastAsia"/>
        </w:rPr>
        <w:t>，软件测试的定义几乎等同于程序调试，仅仅用于纠正</w:t>
      </w:r>
      <w:r w:rsidR="00673EE2">
        <w:rPr>
          <w:rFonts w:hint="eastAsia"/>
        </w:rPr>
        <w:t>软件开发时存在的已知问题</w:t>
      </w:r>
      <w:r w:rsidR="00034B7A">
        <w:rPr>
          <w:rFonts w:hint="eastAsia"/>
        </w:rPr>
        <w:t>。</w:t>
      </w:r>
      <w:r w:rsidR="00673EE2">
        <w:rPr>
          <w:rFonts w:hint="eastAsia"/>
        </w:rPr>
        <w:t>随着时间推移，软件测试的内涵也越来越丰富，人们对于软件测试的了解也越来越深入，软件测试在软件开发周期中开始扮演越来越重要的角色。</w:t>
      </w:r>
    </w:p>
    <w:p w:rsidR="00D1173E" w:rsidRPr="003F2945" w:rsidRDefault="00034B7A" w:rsidP="00D1173E">
      <w:pPr>
        <w:pStyle w:val="3"/>
        <w:spacing w:before="163" w:after="163"/>
      </w:pPr>
      <w:bookmarkStart w:id="9" w:name="_Toc5796258"/>
      <w:r>
        <w:rPr>
          <w:rFonts w:hint="eastAsia"/>
        </w:rPr>
        <w:t>国外状况</w:t>
      </w:r>
      <w:bookmarkEnd w:id="9"/>
    </w:p>
    <w:p w:rsidR="00662679" w:rsidRDefault="00663EC1" w:rsidP="00FC10A3">
      <w:pPr>
        <w:pStyle w:val="a0"/>
        <w:ind w:firstLine="480"/>
      </w:pPr>
      <w:r>
        <w:rPr>
          <w:rFonts w:hint="eastAsia"/>
        </w:rPr>
        <w:t>在国际上软件测试是一件非常重要的工作，测试也成为了一个相对独立的职业</w:t>
      </w:r>
      <w:r w:rsidR="00572E15">
        <w:rPr>
          <w:rFonts w:hint="eastAsia"/>
        </w:rPr>
        <w:t>。</w:t>
      </w:r>
      <w:r w:rsidR="00B42C78">
        <w:rPr>
          <w:rFonts w:hint="eastAsia"/>
        </w:rPr>
        <w:t>在很多软件开发公司中，测试人员的数量不低于开发人员的数量，</w:t>
      </w:r>
      <w:r>
        <w:rPr>
          <w:rFonts w:hint="eastAsia"/>
        </w:rPr>
        <w:t>在微软</w:t>
      </w:r>
      <w:r w:rsidR="00BA7298">
        <w:rPr>
          <w:rFonts w:hint="eastAsia"/>
        </w:rPr>
        <w:t>与</w:t>
      </w:r>
      <w:r>
        <w:rPr>
          <w:rFonts w:hint="eastAsia"/>
        </w:rPr>
        <w:t>IBM</w:t>
      </w:r>
      <w:r w:rsidR="00BA7298">
        <w:rPr>
          <w:rFonts w:hint="eastAsia"/>
        </w:rPr>
        <w:t>等</w:t>
      </w:r>
      <w:r w:rsidR="00B42C78">
        <w:rPr>
          <w:rFonts w:hint="eastAsia"/>
        </w:rPr>
        <w:t>这样的大型软件公司</w:t>
      </w:r>
      <w:r w:rsidR="00C000EB">
        <w:rPr>
          <w:rFonts w:hint="eastAsia"/>
        </w:rPr>
        <w:t>测试人员和开发人员的比例</w:t>
      </w:r>
      <w:r w:rsidR="00EB3F4A">
        <w:rPr>
          <w:rFonts w:hint="eastAsia"/>
        </w:rPr>
        <w:t>则</w:t>
      </w:r>
      <w:r w:rsidR="00C000EB">
        <w:rPr>
          <w:rFonts w:hint="eastAsia"/>
        </w:rPr>
        <w:t>达到了</w:t>
      </w:r>
      <w:r w:rsidR="00956F76">
        <w:rPr>
          <w:rFonts w:hint="eastAsia"/>
        </w:rPr>
        <w:t>2</w:t>
      </w:r>
      <w:r w:rsidR="00956F76">
        <w:rPr>
          <w:rFonts w:hint="eastAsia"/>
        </w:rPr>
        <w:t>比</w:t>
      </w:r>
      <w:r w:rsidR="00956F76">
        <w:rPr>
          <w:rFonts w:hint="eastAsia"/>
        </w:rPr>
        <w:t>1</w:t>
      </w:r>
      <w:r w:rsidR="00EB3F4A">
        <w:rPr>
          <w:rFonts w:hint="eastAsia"/>
        </w:rPr>
        <w:t>甚至</w:t>
      </w:r>
      <w:r w:rsidR="00956F76">
        <w:rPr>
          <w:rFonts w:hint="eastAsia"/>
        </w:rPr>
        <w:t>更高。在软件测试的技术方面，自动化测试被使用的越来越广泛，正在朝着通用化、标准化、智能化的方向迈进。</w:t>
      </w:r>
      <w:r w:rsidR="00723BD8">
        <w:rPr>
          <w:rFonts w:hint="eastAsia"/>
        </w:rPr>
        <w:t>近</w:t>
      </w:r>
      <w:r w:rsidR="00956F76">
        <w:rPr>
          <w:rFonts w:hint="eastAsia"/>
        </w:rPr>
        <w:t>年来，自动化软件测试</w:t>
      </w:r>
      <w:r w:rsidR="00723BD8">
        <w:rPr>
          <w:rFonts w:hint="eastAsia"/>
        </w:rPr>
        <w:t>技术</w:t>
      </w:r>
      <w:r w:rsidR="00126F9A">
        <w:rPr>
          <w:rFonts w:hint="eastAsia"/>
        </w:rPr>
        <w:t>发生重大变革</w:t>
      </w:r>
      <w:r w:rsidR="00EB3F4A">
        <w:rPr>
          <w:rFonts w:hint="eastAsia"/>
        </w:rPr>
        <w:t>，以综合通用的</w:t>
      </w:r>
      <w:r w:rsidR="00613030">
        <w:rPr>
          <w:rFonts w:hint="eastAsia"/>
        </w:rPr>
        <w:t>自动化软件测试思想代替单一的自动化测试思想，采用通用的软硬件平台以实现资源共享的思想被大多数软件开发企业采纳。</w:t>
      </w:r>
      <w:r w:rsidR="002061B6">
        <w:rPr>
          <w:rFonts w:hint="eastAsia"/>
        </w:rPr>
        <w:t>该思想认为，自动化测试应该采用共同的测试策略，从设计过程开始就通过“增值开发”的方式使当前阶段的开发成果能够被后一阶段的测试设备的研制所利用，测试程序集</w:t>
      </w:r>
      <w:r w:rsidR="003C739C">
        <w:rPr>
          <w:rFonts w:hint="eastAsia"/>
        </w:rPr>
        <w:t>可以</w:t>
      </w:r>
      <w:r w:rsidR="002061B6">
        <w:rPr>
          <w:rFonts w:hint="eastAsia"/>
        </w:rPr>
        <w:t>被移植，软件模块能够被复用，使用通用的标准，缩短测试的时间，且使软件模块方便扩展和升级，降低</w:t>
      </w:r>
      <w:r w:rsidR="00BF1C85">
        <w:rPr>
          <w:rFonts w:hint="eastAsia"/>
        </w:rPr>
        <w:t>软件</w:t>
      </w:r>
      <w:r w:rsidR="002061B6">
        <w:rPr>
          <w:rFonts w:hint="eastAsia"/>
        </w:rPr>
        <w:t>开发成本。</w:t>
      </w:r>
    </w:p>
    <w:p w:rsidR="00662679" w:rsidRPr="003F2945" w:rsidRDefault="00662679" w:rsidP="00662679">
      <w:pPr>
        <w:pStyle w:val="3"/>
        <w:spacing w:before="163" w:after="163"/>
      </w:pPr>
      <w:bookmarkStart w:id="10" w:name="_Toc5796259"/>
      <w:r>
        <w:rPr>
          <w:rFonts w:hint="eastAsia"/>
        </w:rPr>
        <w:t>国内状况</w:t>
      </w:r>
      <w:bookmarkEnd w:id="10"/>
    </w:p>
    <w:p w:rsidR="00D66A2E" w:rsidRDefault="00382808" w:rsidP="00FC10A3">
      <w:pPr>
        <w:pStyle w:val="a0"/>
        <w:ind w:firstLine="480"/>
      </w:pPr>
      <w:r>
        <w:rPr>
          <w:rFonts w:hint="eastAsia"/>
        </w:rPr>
        <w:t>由于</w:t>
      </w:r>
      <w:r w:rsidR="00B30C2B">
        <w:rPr>
          <w:rFonts w:hint="eastAsia"/>
        </w:rPr>
        <w:t>国内软件行业起步较晚，所以目前</w:t>
      </w:r>
      <w:r w:rsidR="008843B0">
        <w:rPr>
          <w:rFonts w:hint="eastAsia"/>
        </w:rPr>
        <w:t>软件测试在国内的地位并不高，大多数企业的软件测试仅停留在软件单元测试、集成测试和功能测试上</w:t>
      </w:r>
      <w:r w:rsidR="007E7BAA">
        <w:rPr>
          <w:rFonts w:hint="eastAsia"/>
        </w:rPr>
        <w:t>。</w:t>
      </w:r>
      <w:r w:rsidR="008843B0">
        <w:rPr>
          <w:rFonts w:hint="eastAsia"/>
        </w:rPr>
        <w:t>软件测试的标准化和规范化程度不够。测试人员的数量与软件开发过程中的实际需求</w:t>
      </w:r>
      <w:r w:rsidR="00EC4D9E">
        <w:rPr>
          <w:rFonts w:hint="eastAsia"/>
        </w:rPr>
        <w:t>存在</w:t>
      </w:r>
      <w:r w:rsidR="008843B0">
        <w:rPr>
          <w:rFonts w:hint="eastAsia"/>
        </w:rPr>
        <w:t>差距</w:t>
      </w:r>
      <w:r w:rsidR="003C739C">
        <w:rPr>
          <w:rFonts w:hint="eastAsia"/>
        </w:rPr>
        <w:t>，导致软件测试不够充分，软件中可能存在的问题无法得到解决。</w:t>
      </w:r>
      <w:r w:rsidR="006D6FCE">
        <w:rPr>
          <w:rFonts w:hint="eastAsia"/>
        </w:rPr>
        <w:t>目前国内缺乏商业化的操作机构</w:t>
      </w:r>
      <w:r w:rsidR="003536DB">
        <w:rPr>
          <w:rFonts w:hint="eastAsia"/>
        </w:rPr>
        <w:t>，软件测试产业化程度不高，与国外相比还存在差距</w:t>
      </w:r>
      <w:r w:rsidR="00B30C2B">
        <w:rPr>
          <w:rFonts w:hint="eastAsia"/>
        </w:rPr>
        <w:t>。国内大多互联网公司缺乏对自动化测试的认识，自动化测试前期高额的开发成本让这些公司望而</w:t>
      </w:r>
      <w:r w:rsidR="00B30C2B">
        <w:rPr>
          <w:rFonts w:hint="eastAsia"/>
        </w:rPr>
        <w:lastRenderedPageBreak/>
        <w:t>却步，而且相对于常规的手工测试，自动化测试的维护成本、工作量都会大很多，这些问题都大大阻碍了自动化测试在国内的发展。</w:t>
      </w:r>
    </w:p>
    <w:p w:rsidR="00D93A2E" w:rsidRPr="00D93A2E" w:rsidRDefault="007E7BAA" w:rsidP="00727555">
      <w:pPr>
        <w:pStyle w:val="2"/>
        <w:spacing w:before="163" w:after="163"/>
      </w:pPr>
      <w:bookmarkStart w:id="11" w:name="_Toc5796260"/>
      <w:r>
        <w:rPr>
          <w:rFonts w:hint="eastAsia"/>
        </w:rPr>
        <w:t>本章小节及论文结构</w:t>
      </w:r>
      <w:bookmarkEnd w:id="11"/>
    </w:p>
    <w:p w:rsidR="008D0163" w:rsidRDefault="005857AE" w:rsidP="005857AE">
      <w:pPr>
        <w:pStyle w:val="a0"/>
        <w:ind w:firstLine="480"/>
      </w:pPr>
      <w:r>
        <w:rPr>
          <w:rFonts w:hint="eastAsia"/>
        </w:rPr>
        <w:t>本章首先介绍了软件测试和软件自动化测试的研究背景和意义，这是本文的技术前提。接着对本项目将要实现的系统进行简单介绍。最后分别介绍了软件测试在国内外的发展状况，以便于了解软件测试在国内的处境及发展前景。</w:t>
      </w:r>
    </w:p>
    <w:p w:rsidR="009F6B51" w:rsidRDefault="008D0163" w:rsidP="003A16EB">
      <w:pPr>
        <w:pStyle w:val="a0"/>
        <w:ind w:firstLine="480"/>
      </w:pPr>
      <w:r>
        <w:rPr>
          <w:rFonts w:hint="eastAsia"/>
        </w:rPr>
        <w:t>第二章主要</w:t>
      </w:r>
      <w:r w:rsidR="003A16EB">
        <w:rPr>
          <w:rFonts w:hint="eastAsia"/>
        </w:rPr>
        <w:t>对本文</w:t>
      </w:r>
      <w:r w:rsidR="00736872">
        <w:rPr>
          <w:rFonts w:hint="eastAsia"/>
        </w:rPr>
        <w:t>所描述的系统实现</w:t>
      </w:r>
      <w:r w:rsidR="003A16EB">
        <w:rPr>
          <w:rFonts w:hint="eastAsia"/>
        </w:rPr>
        <w:t>需要使用到的技术进行介绍，并分析系统设计及实现详细过程</w:t>
      </w:r>
      <w:r w:rsidR="00A305A0">
        <w:rPr>
          <w:rFonts w:hint="eastAsia"/>
        </w:rPr>
        <w:t>。</w:t>
      </w:r>
    </w:p>
    <w:p w:rsidR="008D0163" w:rsidRDefault="008D0163" w:rsidP="00FC10A3">
      <w:pPr>
        <w:pStyle w:val="a0"/>
        <w:ind w:firstLine="480"/>
      </w:pPr>
      <w:r>
        <w:rPr>
          <w:rFonts w:hint="eastAsia"/>
        </w:rPr>
        <w:t>第</w:t>
      </w:r>
      <w:r w:rsidR="003A16EB">
        <w:rPr>
          <w:rFonts w:hint="eastAsia"/>
        </w:rPr>
        <w:t>三</w:t>
      </w:r>
      <w:r>
        <w:rPr>
          <w:rFonts w:hint="eastAsia"/>
        </w:rPr>
        <w:t>章着重介绍本文应用的第</w:t>
      </w:r>
      <w:r w:rsidR="0045722B">
        <w:rPr>
          <w:rFonts w:hint="eastAsia"/>
        </w:rPr>
        <w:t>一</w:t>
      </w:r>
      <w:r>
        <w:rPr>
          <w:rFonts w:hint="eastAsia"/>
        </w:rPr>
        <w:t>个关键算法</w:t>
      </w:r>
      <w:r w:rsidR="00594EB3">
        <w:rPr>
          <w:rFonts w:hint="eastAsia"/>
        </w:rPr>
        <w:t>--</w:t>
      </w:r>
      <w:r w:rsidR="0045722B">
        <w:rPr>
          <w:rFonts w:hint="eastAsia"/>
        </w:rPr>
        <w:t>协同</w:t>
      </w:r>
      <w:r w:rsidR="00594EB3">
        <w:rPr>
          <w:rFonts w:hint="eastAsia"/>
        </w:rPr>
        <w:t>过滤</w:t>
      </w:r>
      <w:r>
        <w:rPr>
          <w:rFonts w:hint="eastAsia"/>
        </w:rPr>
        <w:t>算法</w:t>
      </w:r>
      <w:r w:rsidR="0045722B">
        <w:rPr>
          <w:rFonts w:hint="eastAsia"/>
        </w:rPr>
        <w:t>，介绍了数据获取和数据处理</w:t>
      </w:r>
      <w:r w:rsidR="00594EB3">
        <w:rPr>
          <w:rFonts w:hint="eastAsia"/>
        </w:rPr>
        <w:t>方法</w:t>
      </w:r>
      <w:r w:rsidR="0045722B">
        <w:rPr>
          <w:rFonts w:hint="eastAsia"/>
        </w:rPr>
        <w:t>以及</w:t>
      </w:r>
      <w:r w:rsidR="003A16EB">
        <w:rPr>
          <w:rFonts w:hint="eastAsia"/>
        </w:rPr>
        <w:t>在本系统中</w:t>
      </w:r>
      <w:r w:rsidR="00594EB3">
        <w:rPr>
          <w:rFonts w:hint="eastAsia"/>
        </w:rPr>
        <w:t>如何</w:t>
      </w:r>
      <w:r w:rsidR="0045722B">
        <w:rPr>
          <w:rFonts w:hint="eastAsia"/>
        </w:rPr>
        <w:t>利用</w:t>
      </w:r>
      <w:r w:rsidR="00594EB3">
        <w:rPr>
          <w:rFonts w:hint="eastAsia"/>
        </w:rPr>
        <w:t>协同</w:t>
      </w:r>
      <w:r w:rsidR="0045722B">
        <w:rPr>
          <w:rFonts w:hint="eastAsia"/>
        </w:rPr>
        <w:t>算法</w:t>
      </w:r>
      <w:r w:rsidR="00594EB3">
        <w:rPr>
          <w:rFonts w:hint="eastAsia"/>
        </w:rPr>
        <w:t>生成工具对数据进行分析</w:t>
      </w:r>
      <w:r w:rsidR="00A305A0">
        <w:rPr>
          <w:rFonts w:hint="eastAsia"/>
        </w:rPr>
        <w:t>。</w:t>
      </w:r>
    </w:p>
    <w:p w:rsidR="008D0163" w:rsidRDefault="008D0163" w:rsidP="00FC10A3">
      <w:pPr>
        <w:pStyle w:val="a0"/>
        <w:ind w:firstLine="480"/>
      </w:pPr>
      <w:r>
        <w:rPr>
          <w:rFonts w:hint="eastAsia"/>
        </w:rPr>
        <w:t>第</w:t>
      </w:r>
      <w:r w:rsidR="003A16EB">
        <w:rPr>
          <w:rFonts w:hint="eastAsia"/>
        </w:rPr>
        <w:t>四</w:t>
      </w:r>
      <w:r>
        <w:rPr>
          <w:rFonts w:hint="eastAsia"/>
        </w:rPr>
        <w:t>章</w:t>
      </w:r>
      <w:r w:rsidR="00594EB3">
        <w:rPr>
          <w:rFonts w:hint="eastAsia"/>
        </w:rPr>
        <w:t>着重介绍本文应用的第二个关键算</w:t>
      </w:r>
      <w:r w:rsidR="00594EB3">
        <w:rPr>
          <w:rFonts w:hint="eastAsia"/>
        </w:rPr>
        <w:t>--</w:t>
      </w:r>
      <w:r w:rsidR="00594EB3">
        <w:rPr>
          <w:rFonts w:hint="eastAsia"/>
        </w:rPr>
        <w:t>关联规则</w:t>
      </w:r>
      <w:r w:rsidR="009B173A">
        <w:rPr>
          <w:rFonts w:hint="eastAsia"/>
        </w:rPr>
        <w:t>挖掘</w:t>
      </w:r>
      <w:r w:rsidR="00594EB3">
        <w:rPr>
          <w:rFonts w:hint="eastAsia"/>
        </w:rPr>
        <w:t>算法，介绍了数据获取和数据处理方法以及</w:t>
      </w:r>
      <w:r w:rsidR="003A16EB">
        <w:rPr>
          <w:rFonts w:hint="eastAsia"/>
        </w:rPr>
        <w:t>在本系统</w:t>
      </w:r>
      <w:r w:rsidR="00594EB3">
        <w:rPr>
          <w:rFonts w:hint="eastAsia"/>
        </w:rPr>
        <w:t>如何利用关联规则</w:t>
      </w:r>
      <w:r w:rsidR="001112AC">
        <w:rPr>
          <w:rFonts w:hint="eastAsia"/>
        </w:rPr>
        <w:t>挖掘</w:t>
      </w:r>
      <w:r w:rsidR="00594EB3">
        <w:rPr>
          <w:rFonts w:hint="eastAsia"/>
        </w:rPr>
        <w:t>算法生成工具对数据进行分析</w:t>
      </w:r>
      <w:r w:rsidR="00A305A0">
        <w:rPr>
          <w:rFonts w:hint="eastAsia"/>
        </w:rPr>
        <w:t>。</w:t>
      </w:r>
    </w:p>
    <w:p w:rsidR="002C0453" w:rsidRDefault="002C0453" w:rsidP="00FC10A3">
      <w:pPr>
        <w:pStyle w:val="a0"/>
        <w:ind w:firstLine="480"/>
      </w:pPr>
      <w:r>
        <w:rPr>
          <w:rFonts w:hint="eastAsia"/>
        </w:rPr>
        <w:t>第</w:t>
      </w:r>
      <w:r w:rsidR="003A16EB">
        <w:rPr>
          <w:rFonts w:hint="eastAsia"/>
        </w:rPr>
        <w:t>五章对系统的实现效果进行简单介绍，展示系统的相关页面，并对系统的测试结果进行分析</w:t>
      </w:r>
      <w:r>
        <w:rPr>
          <w:rFonts w:hint="eastAsia"/>
        </w:rPr>
        <w:t>。</w:t>
      </w:r>
    </w:p>
    <w:p w:rsidR="00935AC3" w:rsidRDefault="00935AC3" w:rsidP="00FC10A3">
      <w:pPr>
        <w:pStyle w:val="a0"/>
        <w:ind w:firstLine="480"/>
      </w:pPr>
      <w:r>
        <w:rPr>
          <w:rFonts w:hint="eastAsia"/>
        </w:rPr>
        <w:t>第</w:t>
      </w:r>
      <w:r w:rsidR="003A16EB">
        <w:rPr>
          <w:rFonts w:hint="eastAsia"/>
        </w:rPr>
        <w:t>六</w:t>
      </w:r>
      <w:r>
        <w:rPr>
          <w:rFonts w:hint="eastAsia"/>
        </w:rPr>
        <w:t>章对本文进行总结与展望，总结现有的不足并展望未来的工作。</w:t>
      </w:r>
    </w:p>
    <w:p w:rsidR="00DB6625" w:rsidRDefault="00137B01" w:rsidP="00DB6625">
      <w:pPr>
        <w:pStyle w:val="1"/>
        <w:spacing w:before="260" w:after="163"/>
      </w:pPr>
      <w:bookmarkStart w:id="12" w:name="_Toc5796261"/>
      <w:r>
        <w:rPr>
          <w:rFonts w:hint="eastAsia"/>
        </w:rPr>
        <w:lastRenderedPageBreak/>
        <w:t>系统</w:t>
      </w:r>
      <w:r w:rsidR="00E845AF">
        <w:rPr>
          <w:rFonts w:hint="eastAsia"/>
        </w:rPr>
        <w:t>设计与实现</w:t>
      </w:r>
      <w:bookmarkEnd w:id="12"/>
    </w:p>
    <w:p w:rsidR="006A55B5" w:rsidRDefault="00FC4857" w:rsidP="006A55B5">
      <w:pPr>
        <w:pStyle w:val="a0"/>
        <w:ind w:firstLine="480"/>
      </w:pPr>
      <w:r w:rsidRPr="00FC4857">
        <w:rPr>
          <w:noProof/>
        </w:rPr>
        <w:drawing>
          <wp:anchor distT="0" distB="0" distL="114300" distR="114300" simplePos="0" relativeHeight="251661312" behindDoc="0" locked="0" layoutInCell="1" allowOverlap="1">
            <wp:simplePos x="0" y="0"/>
            <wp:positionH relativeFrom="margin">
              <wp:posOffset>-19685</wp:posOffset>
            </wp:positionH>
            <wp:positionV relativeFrom="paragraph">
              <wp:posOffset>3590925</wp:posOffset>
            </wp:positionV>
            <wp:extent cx="5400040" cy="3255645"/>
            <wp:effectExtent l="0" t="0" r="0" b="0"/>
            <wp:wrapTopAndBottom/>
            <wp:docPr id="2" name="图片 2" descr="C:\Users\Sunjh\Desktop\系统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系统流程.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255645"/>
                    </a:xfrm>
                    <a:prstGeom prst="rect">
                      <a:avLst/>
                    </a:prstGeom>
                    <a:noFill/>
                    <a:ln>
                      <a:noFill/>
                    </a:ln>
                  </pic:spPr>
                </pic:pic>
              </a:graphicData>
            </a:graphic>
          </wp:anchor>
        </w:drawing>
      </w:r>
      <w:r w:rsidR="0046474A">
        <w:rPr>
          <w:rFonts w:hint="eastAsia"/>
        </w:rPr>
        <w:t>本系统</w:t>
      </w:r>
      <w:r w:rsidR="003A16EB">
        <w:rPr>
          <w:rFonts w:hint="eastAsia"/>
        </w:rPr>
        <w:t>旨</w:t>
      </w:r>
      <w:r w:rsidR="0046474A">
        <w:rPr>
          <w:rFonts w:hint="eastAsia"/>
        </w:rPr>
        <w:t>在搭建一个移动套餐智能检测平台，帮助使用者提高工作效率，</w:t>
      </w:r>
      <w:r w:rsidR="00EC106B">
        <w:rPr>
          <w:rFonts w:hint="eastAsia"/>
        </w:rPr>
        <w:t>降低</w:t>
      </w:r>
      <w:r w:rsidR="0046474A">
        <w:rPr>
          <w:rFonts w:hint="eastAsia"/>
        </w:rPr>
        <w:t>开发成本。</w:t>
      </w:r>
      <w:bookmarkStart w:id="13" w:name="_GoBack"/>
      <w:r w:rsidR="0075712C">
        <w:rPr>
          <w:rFonts w:hint="eastAsia"/>
        </w:rPr>
        <w:t>本</w:t>
      </w:r>
      <w:r w:rsidR="00AB7156">
        <w:rPr>
          <w:rFonts w:hint="eastAsia"/>
        </w:rPr>
        <w:t>系统</w:t>
      </w:r>
      <w:r w:rsidR="00EC106B">
        <w:rPr>
          <w:rFonts w:hint="eastAsia"/>
        </w:rPr>
        <w:t>主要</w:t>
      </w:r>
      <w:r w:rsidR="0075712C">
        <w:rPr>
          <w:rFonts w:hint="eastAsia"/>
        </w:rPr>
        <w:t>通过协同过滤算法和关联规则</w:t>
      </w:r>
      <w:r w:rsidR="001112AC">
        <w:rPr>
          <w:rFonts w:hint="eastAsia"/>
        </w:rPr>
        <w:t>挖掘</w:t>
      </w:r>
      <w:r w:rsidR="0075712C">
        <w:rPr>
          <w:rFonts w:hint="eastAsia"/>
        </w:rPr>
        <w:t>算法等数据挖掘方法对</w:t>
      </w:r>
      <w:r w:rsidR="00C44E3C">
        <w:rPr>
          <w:rFonts w:hint="eastAsia"/>
        </w:rPr>
        <w:t>数据进行分析，使用者通过</w:t>
      </w:r>
      <w:r w:rsidR="00EC106B">
        <w:rPr>
          <w:rFonts w:hint="eastAsia"/>
        </w:rPr>
        <w:t>浏览器</w:t>
      </w:r>
      <w:r w:rsidR="00C44E3C">
        <w:rPr>
          <w:rFonts w:hint="eastAsia"/>
        </w:rPr>
        <w:t>/</w:t>
      </w:r>
      <w:r w:rsidR="00EC106B">
        <w:rPr>
          <w:rFonts w:hint="eastAsia"/>
        </w:rPr>
        <w:t>服务器（</w:t>
      </w:r>
      <w:r w:rsidR="00EC106B">
        <w:rPr>
          <w:rFonts w:hint="eastAsia"/>
        </w:rPr>
        <w:t>B/S</w:t>
      </w:r>
      <w:r w:rsidR="00EC106B">
        <w:rPr>
          <w:rFonts w:hint="eastAsia"/>
        </w:rPr>
        <w:t>）</w:t>
      </w:r>
      <w:r w:rsidR="00C44E3C">
        <w:rPr>
          <w:rFonts w:hint="eastAsia"/>
        </w:rPr>
        <w:t>模式与系统进行交互</w:t>
      </w:r>
      <w:r w:rsidR="006A55B5">
        <w:rPr>
          <w:rFonts w:hint="eastAsia"/>
        </w:rPr>
        <w:t>。</w:t>
      </w:r>
      <w:bookmarkEnd w:id="13"/>
      <w:r w:rsidR="00C44E3C">
        <w:rPr>
          <w:rFonts w:hint="eastAsia"/>
        </w:rPr>
        <w:t>本系统将通过</w:t>
      </w:r>
      <w:r w:rsidR="00C44E3C">
        <w:rPr>
          <w:rFonts w:hint="eastAsia"/>
        </w:rPr>
        <w:t>Vue</w:t>
      </w:r>
      <w:r w:rsidR="00EC106B">
        <w:t>.</w:t>
      </w:r>
      <w:r w:rsidR="00EC106B">
        <w:rPr>
          <w:rFonts w:hint="eastAsia"/>
        </w:rPr>
        <w:t>js</w:t>
      </w:r>
      <w:r w:rsidR="00C44E3C">
        <w:rPr>
          <w:rFonts w:hint="eastAsia"/>
        </w:rPr>
        <w:t>和</w:t>
      </w:r>
      <w:r w:rsidR="00C44E3C">
        <w:rPr>
          <w:rFonts w:hint="eastAsia"/>
        </w:rPr>
        <w:t>Django</w:t>
      </w:r>
      <w:r w:rsidR="00C44E3C">
        <w:rPr>
          <w:rFonts w:hint="eastAsia"/>
        </w:rPr>
        <w:t>搭建，用户通过交互界面输入</w:t>
      </w:r>
      <w:r w:rsidR="00C44E3C">
        <w:rPr>
          <w:rFonts w:hint="eastAsia"/>
        </w:rPr>
        <w:t>SQL</w:t>
      </w:r>
      <w:r w:rsidR="00C44E3C">
        <w:rPr>
          <w:rFonts w:hint="eastAsia"/>
        </w:rPr>
        <w:t>，服务器端接收数据后</w:t>
      </w:r>
      <w:r w:rsidR="00E528DF">
        <w:rPr>
          <w:rFonts w:hint="eastAsia"/>
        </w:rPr>
        <w:t>调用使用</w:t>
      </w:r>
      <w:r w:rsidR="00E528DF">
        <w:rPr>
          <w:rFonts w:hint="eastAsia"/>
        </w:rPr>
        <w:t>Python</w:t>
      </w:r>
      <w:r w:rsidR="00E528DF">
        <w:rPr>
          <w:rFonts w:hint="eastAsia"/>
        </w:rPr>
        <w:t>编写的服务对数据进行处理，再通过利用协同过滤算法和关联规则</w:t>
      </w:r>
      <w:r w:rsidR="001112AC">
        <w:rPr>
          <w:rFonts w:hint="eastAsia"/>
        </w:rPr>
        <w:t>挖掘</w:t>
      </w:r>
      <w:r w:rsidR="00E528DF">
        <w:rPr>
          <w:rFonts w:hint="eastAsia"/>
        </w:rPr>
        <w:t>算法编写的服务进行分析，最后将分析结果生成报告，通过前端浏览器进行展示。</w:t>
      </w:r>
      <w:r w:rsidR="00AB7156">
        <w:rPr>
          <w:rFonts w:hint="eastAsia"/>
        </w:rPr>
        <w:t>本章将介绍系统框架的搭建</w:t>
      </w:r>
      <w:r w:rsidR="00EC106B">
        <w:rPr>
          <w:rFonts w:hint="eastAsia"/>
        </w:rPr>
        <w:t>所涉及的</w:t>
      </w:r>
      <w:r w:rsidR="00EB34C0">
        <w:rPr>
          <w:rFonts w:hint="eastAsia"/>
        </w:rPr>
        <w:t>技术</w:t>
      </w:r>
      <w:r w:rsidR="00EC106B">
        <w:rPr>
          <w:rFonts w:hint="eastAsia"/>
        </w:rPr>
        <w:t>以及系统搭建的详细步骤</w:t>
      </w:r>
      <w:r w:rsidR="00EB34C0">
        <w:rPr>
          <w:rFonts w:hint="eastAsia"/>
        </w:rPr>
        <w:t>。</w:t>
      </w:r>
      <w:r>
        <w:rPr>
          <w:rFonts w:hint="eastAsia"/>
        </w:rPr>
        <w:t>系统框架流程如图</w:t>
      </w:r>
      <w:r>
        <w:rPr>
          <w:rFonts w:hint="eastAsia"/>
        </w:rPr>
        <w:t>2</w:t>
      </w:r>
      <w:r>
        <w:t>.1</w:t>
      </w:r>
      <w:r>
        <w:rPr>
          <w:rFonts w:hint="eastAsia"/>
        </w:rPr>
        <w:t>所示，当有</w:t>
      </w:r>
      <w:r>
        <w:rPr>
          <w:rFonts w:hint="eastAsia"/>
        </w:rPr>
        <w:t>http</w:t>
      </w:r>
      <w:r>
        <w:rPr>
          <w:rFonts w:hint="eastAsia"/>
        </w:rPr>
        <w:t>请求访问服务器时，会被</w:t>
      </w:r>
      <w:r>
        <w:rPr>
          <w:rFonts w:hint="eastAsia"/>
        </w:rPr>
        <w:t>Nginx</w:t>
      </w:r>
      <w:r>
        <w:rPr>
          <w:rFonts w:hint="eastAsia"/>
        </w:rPr>
        <w:t>接收并处理，</w:t>
      </w:r>
      <w:r>
        <w:rPr>
          <w:rFonts w:hint="eastAsia"/>
        </w:rPr>
        <w:t>Nginx</w:t>
      </w:r>
      <w:r>
        <w:rPr>
          <w:rFonts w:hint="eastAsia"/>
        </w:rPr>
        <w:t>会判断该请求为静态请求还是动态请求。静态请求即访问静态文件的请求，动态请求即需要服务器对输入的数据进行处理并返回相应数据的请求。</w:t>
      </w:r>
      <w:r>
        <w:rPr>
          <w:rFonts w:hint="eastAsia"/>
        </w:rPr>
        <w:t>Nginx</w:t>
      </w:r>
      <w:r>
        <w:rPr>
          <w:rFonts w:hint="eastAsia"/>
        </w:rPr>
        <w:t>会将静态请求直接处理，而动态请求会被转发给</w:t>
      </w:r>
      <w:r>
        <w:rPr>
          <w:rFonts w:hint="eastAsia"/>
        </w:rPr>
        <w:t>uWSGI</w:t>
      </w:r>
      <w:r>
        <w:rPr>
          <w:rFonts w:hint="eastAsia"/>
        </w:rPr>
        <w:t>服务器进行处理，</w:t>
      </w:r>
      <w:r>
        <w:rPr>
          <w:rFonts w:hint="eastAsia"/>
        </w:rPr>
        <w:t>uWSGI</w:t>
      </w:r>
      <w:r>
        <w:rPr>
          <w:rFonts w:hint="eastAsia"/>
        </w:rPr>
        <w:t>服务器会对该请求进行相应的处理后再交给</w:t>
      </w:r>
      <w:r>
        <w:rPr>
          <w:rFonts w:hint="eastAsia"/>
        </w:rPr>
        <w:t>Django</w:t>
      </w:r>
      <w:r>
        <w:rPr>
          <w:rFonts w:hint="eastAsia"/>
        </w:rPr>
        <w:t>处理。</w:t>
      </w:r>
    </w:p>
    <w:p w:rsidR="00FC4857" w:rsidRPr="006A55B5" w:rsidRDefault="00FC4857" w:rsidP="00FC4857">
      <w:pPr>
        <w:pStyle w:val="a0"/>
        <w:ind w:firstLine="480"/>
        <w:jc w:val="center"/>
      </w:pPr>
      <w:r>
        <w:rPr>
          <w:rFonts w:hint="eastAsia"/>
        </w:rPr>
        <w:t>图</w:t>
      </w:r>
      <w:r>
        <w:rPr>
          <w:rFonts w:hint="eastAsia"/>
        </w:rPr>
        <w:t>2</w:t>
      </w:r>
      <w:r>
        <w:t xml:space="preserve">.1 </w:t>
      </w:r>
      <w:r>
        <w:rPr>
          <w:rFonts w:hint="eastAsia"/>
        </w:rPr>
        <w:t>系统框架流程</w:t>
      </w:r>
    </w:p>
    <w:p w:rsidR="005727F5" w:rsidRDefault="00137B01" w:rsidP="005727F5">
      <w:pPr>
        <w:pStyle w:val="2"/>
        <w:spacing w:before="163" w:after="163"/>
      </w:pPr>
      <w:bookmarkStart w:id="14" w:name="_Toc5796262"/>
      <w:r>
        <w:rPr>
          <w:rFonts w:hint="eastAsia"/>
        </w:rPr>
        <w:t>相关技术简介</w:t>
      </w:r>
      <w:bookmarkEnd w:id="14"/>
    </w:p>
    <w:p w:rsidR="008D0163" w:rsidRDefault="0002282C" w:rsidP="00FF5C9C">
      <w:pPr>
        <w:pStyle w:val="a0"/>
        <w:ind w:firstLine="480"/>
      </w:pPr>
      <w:r>
        <w:rPr>
          <w:rFonts w:hint="eastAsia"/>
        </w:rPr>
        <w:t>本</w:t>
      </w:r>
      <w:r w:rsidR="00AD1FAF">
        <w:rPr>
          <w:rFonts w:hint="eastAsia"/>
        </w:rPr>
        <w:t>系统采用</w:t>
      </w:r>
      <w:r>
        <w:rPr>
          <w:rFonts w:hint="eastAsia"/>
        </w:rPr>
        <w:t>B/S</w:t>
      </w:r>
      <w:r>
        <w:rPr>
          <w:rFonts w:hint="eastAsia"/>
        </w:rPr>
        <w:t>模式</w:t>
      </w:r>
      <w:r w:rsidR="00AD1FAF">
        <w:rPr>
          <w:rFonts w:hint="eastAsia"/>
        </w:rPr>
        <w:t>进行搭建，通过</w:t>
      </w:r>
      <w:r w:rsidR="00AD1FAF">
        <w:rPr>
          <w:rFonts w:hint="eastAsia"/>
        </w:rPr>
        <w:t>Django</w:t>
      </w:r>
      <w:r w:rsidR="00EC106B">
        <w:rPr>
          <w:rFonts w:hint="eastAsia"/>
        </w:rPr>
        <w:t>、</w:t>
      </w:r>
      <w:r w:rsidR="00AD1FAF">
        <w:rPr>
          <w:rFonts w:hint="eastAsia"/>
        </w:rPr>
        <w:t>Nginx</w:t>
      </w:r>
      <w:r w:rsidR="00AD1FAF">
        <w:rPr>
          <w:rFonts w:hint="eastAsia"/>
        </w:rPr>
        <w:t>、</w:t>
      </w:r>
      <w:r w:rsidR="00AD1FAF">
        <w:rPr>
          <w:rFonts w:hint="eastAsia"/>
        </w:rPr>
        <w:t>uWSGI</w:t>
      </w:r>
      <w:r w:rsidR="00EC106B">
        <w:rPr>
          <w:rFonts w:hint="eastAsia"/>
        </w:rPr>
        <w:t>等</w:t>
      </w:r>
      <w:r w:rsidR="00AD1FAF">
        <w:rPr>
          <w:rFonts w:hint="eastAsia"/>
        </w:rPr>
        <w:t>实现，数据库则采用</w:t>
      </w:r>
      <w:r w:rsidR="00180433">
        <w:rPr>
          <w:rFonts w:hint="eastAsia"/>
        </w:rPr>
        <w:t>较为常用的</w:t>
      </w:r>
      <w:r w:rsidR="00180433">
        <w:rPr>
          <w:rFonts w:hint="eastAsia"/>
        </w:rPr>
        <w:t>M</w:t>
      </w:r>
      <w:r w:rsidR="00AD1FAF">
        <w:rPr>
          <w:rFonts w:hint="eastAsia"/>
        </w:rPr>
        <w:t>y</w:t>
      </w:r>
      <w:r w:rsidR="00B57FA4">
        <w:rPr>
          <w:rFonts w:hint="eastAsia"/>
        </w:rPr>
        <w:t>SQL</w:t>
      </w:r>
      <w:r w:rsidR="0007560D">
        <w:rPr>
          <w:rFonts w:hint="eastAsia"/>
        </w:rPr>
        <w:t>。</w:t>
      </w:r>
      <w:r w:rsidR="00FD7094">
        <w:rPr>
          <w:rFonts w:hint="eastAsia"/>
        </w:rPr>
        <w:t>本系统涉及的相关技术大多数为开源项目，这些技术</w:t>
      </w:r>
      <w:r w:rsidR="00FD7094">
        <w:rPr>
          <w:rFonts w:hint="eastAsia"/>
        </w:rPr>
        <w:lastRenderedPageBreak/>
        <w:t>的稳定性和安全性</w:t>
      </w:r>
      <w:r w:rsidR="00FC4857">
        <w:rPr>
          <w:rFonts w:hint="eastAsia"/>
        </w:rPr>
        <w:t>可以得到</w:t>
      </w:r>
      <w:r w:rsidR="00FD7094">
        <w:rPr>
          <w:rFonts w:hint="eastAsia"/>
        </w:rPr>
        <w:t>保障，</w:t>
      </w:r>
      <w:r w:rsidR="00092C5A">
        <w:rPr>
          <w:rFonts w:hint="eastAsia"/>
        </w:rPr>
        <w:t>因此也可以</w:t>
      </w:r>
      <w:r w:rsidR="00FD7094">
        <w:rPr>
          <w:rFonts w:hint="eastAsia"/>
        </w:rPr>
        <w:t>提高了本系统的</w:t>
      </w:r>
      <w:r w:rsidR="00EF5A0F">
        <w:rPr>
          <w:rFonts w:hint="eastAsia"/>
        </w:rPr>
        <w:t>安全性和可信度。</w:t>
      </w:r>
    </w:p>
    <w:p w:rsidR="00EB34C0" w:rsidRDefault="00EB34C0" w:rsidP="00EB34C0">
      <w:pPr>
        <w:pStyle w:val="3"/>
        <w:spacing w:before="163" w:after="163"/>
      </w:pPr>
      <w:bookmarkStart w:id="15" w:name="_Toc5796263"/>
      <w:r>
        <w:rPr>
          <w:rFonts w:hint="eastAsia"/>
        </w:rPr>
        <w:t>Django</w:t>
      </w:r>
      <w:bookmarkEnd w:id="15"/>
    </w:p>
    <w:p w:rsidR="00CF2EBD" w:rsidRPr="00CF2EBD" w:rsidRDefault="0050048A" w:rsidP="00CF2EBD">
      <w:pPr>
        <w:pStyle w:val="a0"/>
        <w:ind w:firstLine="480"/>
      </w:pPr>
      <w:r>
        <w:rPr>
          <w:rFonts w:hint="eastAsia"/>
        </w:rPr>
        <w:t>Django</w:t>
      </w:r>
      <w:r>
        <w:rPr>
          <w:rFonts w:hint="eastAsia"/>
        </w:rPr>
        <w:t>是一个开源的</w:t>
      </w:r>
      <w:r>
        <w:rPr>
          <w:rFonts w:hint="eastAsia"/>
        </w:rPr>
        <w:t>web</w:t>
      </w:r>
      <w:r>
        <w:rPr>
          <w:rFonts w:hint="eastAsia"/>
        </w:rPr>
        <w:t>应用框架，</w:t>
      </w:r>
      <w:r w:rsidR="00993C25">
        <w:rPr>
          <w:rFonts w:hint="eastAsia"/>
        </w:rPr>
        <w:t>使用</w:t>
      </w:r>
      <w:r>
        <w:rPr>
          <w:rFonts w:hint="eastAsia"/>
        </w:rPr>
        <w:t>Python</w:t>
      </w:r>
      <w:r w:rsidR="00993C25">
        <w:rPr>
          <w:rFonts w:hint="eastAsia"/>
        </w:rPr>
        <w:t>语言进行开发</w:t>
      </w:r>
      <w:r w:rsidR="00993C25">
        <w:tab/>
      </w:r>
      <w:r w:rsidR="00993C25">
        <w:rPr>
          <w:rFonts w:hint="eastAsia"/>
        </w:rPr>
        <w:t>。采用</w:t>
      </w:r>
      <w:r w:rsidR="00A15E67">
        <w:rPr>
          <w:rFonts w:hint="eastAsia"/>
        </w:rPr>
        <w:t>MVC</w:t>
      </w:r>
      <w:r w:rsidR="00A15E67">
        <w:rPr>
          <w:rFonts w:hint="eastAsia"/>
        </w:rPr>
        <w:t>框架模式，即模型</w:t>
      </w:r>
      <w:r w:rsidR="00A15E67">
        <w:rPr>
          <w:rFonts w:hint="eastAsia"/>
        </w:rPr>
        <w:t>Model</w:t>
      </w:r>
      <w:r w:rsidR="00A15E67">
        <w:rPr>
          <w:rFonts w:hint="eastAsia"/>
        </w:rPr>
        <w:t>，视图</w:t>
      </w:r>
      <w:r w:rsidR="00A15E67">
        <w:rPr>
          <w:rFonts w:hint="eastAsia"/>
        </w:rPr>
        <w:t>View</w:t>
      </w:r>
      <w:r w:rsidR="00A15E67">
        <w:rPr>
          <w:rFonts w:hint="eastAsia"/>
        </w:rPr>
        <w:t>和控制器</w:t>
      </w:r>
      <w:r w:rsidR="00A15E67">
        <w:rPr>
          <w:rFonts w:hint="eastAsia"/>
        </w:rPr>
        <w:t>Controller</w:t>
      </w:r>
      <w:r w:rsidR="00A15E67">
        <w:rPr>
          <w:rFonts w:hint="eastAsia"/>
        </w:rPr>
        <w:t>。</w:t>
      </w:r>
      <w:r w:rsidR="002B0DDD">
        <w:rPr>
          <w:rFonts w:hint="eastAsia"/>
        </w:rPr>
        <w:t>作为一个开源的框架，</w:t>
      </w:r>
      <w:r w:rsidR="002B0DDD">
        <w:rPr>
          <w:rFonts w:hint="eastAsia"/>
        </w:rPr>
        <w:t>Django</w:t>
      </w:r>
      <w:r w:rsidR="002B0DDD">
        <w:rPr>
          <w:rFonts w:hint="eastAsia"/>
        </w:rPr>
        <w:t>最显著的优点就是有强大的社区和文档支持。</w:t>
      </w:r>
      <w:r w:rsidR="002B0DDD">
        <w:rPr>
          <w:rFonts w:hint="eastAsia"/>
        </w:rPr>
        <w:t>Django</w:t>
      </w:r>
      <w:r w:rsidR="002B0DDD">
        <w:rPr>
          <w:rFonts w:hint="eastAsia"/>
        </w:rPr>
        <w:t>还有强大的数据库功能，使用</w:t>
      </w:r>
      <w:r w:rsidR="002B0DDD">
        <w:rPr>
          <w:rFonts w:hint="eastAsia"/>
        </w:rPr>
        <w:t>Python</w:t>
      </w:r>
      <w:r w:rsidR="002B0DDD">
        <w:rPr>
          <w:rFonts w:hint="eastAsia"/>
        </w:rPr>
        <w:t>的类对应数据库中的表，实现了数据库和数据模型的解耦，即数据模型不依赖于特定的数据库。</w:t>
      </w:r>
      <w:r w:rsidR="002A48FC">
        <w:rPr>
          <w:rFonts w:hint="eastAsia"/>
        </w:rPr>
        <w:t>Django</w:t>
      </w:r>
      <w:r w:rsidR="002A48FC">
        <w:rPr>
          <w:rFonts w:hint="eastAsia"/>
        </w:rPr>
        <w:t>的设计目的是可以简便快捷的开发数据库驱动的网站，重视代码重用，组件可以以插件的形式服务于整个系统。同时，</w:t>
      </w:r>
      <w:r w:rsidR="002A48FC">
        <w:rPr>
          <w:rFonts w:hint="eastAsia"/>
        </w:rPr>
        <w:t>Django</w:t>
      </w:r>
      <w:r w:rsidR="002A48FC">
        <w:rPr>
          <w:rFonts w:hint="eastAsia"/>
        </w:rPr>
        <w:t>还有许多功能强大的第三方插件，</w:t>
      </w:r>
      <w:r w:rsidR="002A48FC">
        <w:rPr>
          <w:rFonts w:hint="eastAsia"/>
        </w:rPr>
        <w:t>Django</w:t>
      </w:r>
      <w:r w:rsidR="002A48FC">
        <w:rPr>
          <w:rFonts w:hint="eastAsia"/>
        </w:rPr>
        <w:t>的可扩展性也支持用户开发自己的工具包。</w:t>
      </w:r>
      <w:r w:rsidR="00774319">
        <w:rPr>
          <w:rFonts w:hint="eastAsia"/>
        </w:rPr>
        <w:t>Django</w:t>
      </w:r>
      <w:r w:rsidR="00774319">
        <w:rPr>
          <w:rFonts w:hint="eastAsia"/>
        </w:rPr>
        <w:t>可以</w:t>
      </w:r>
      <w:r w:rsidR="007B7265">
        <w:rPr>
          <w:rFonts w:hint="eastAsia"/>
        </w:rPr>
        <w:t>使用</w:t>
      </w:r>
      <w:r w:rsidR="00774319">
        <w:rPr>
          <w:rFonts w:hint="eastAsia"/>
        </w:rPr>
        <w:t>Redis</w:t>
      </w:r>
      <w:r w:rsidR="00774319">
        <w:rPr>
          <w:rFonts w:hint="eastAsia"/>
        </w:rPr>
        <w:t>等缓存系统</w:t>
      </w:r>
      <w:r w:rsidR="007B7265">
        <w:rPr>
          <w:rFonts w:hint="eastAsia"/>
        </w:rPr>
        <w:t>，网页的加载速度得到了保证，因此使用</w:t>
      </w:r>
      <w:r w:rsidR="007B7265">
        <w:rPr>
          <w:rFonts w:hint="eastAsia"/>
        </w:rPr>
        <w:t>Django</w:t>
      </w:r>
      <w:r w:rsidR="007B7265">
        <w:rPr>
          <w:rFonts w:hint="eastAsia"/>
        </w:rPr>
        <w:t>开发的</w:t>
      </w:r>
      <w:r w:rsidR="007B7265">
        <w:rPr>
          <w:rFonts w:hint="eastAsia"/>
        </w:rPr>
        <w:t>web</w:t>
      </w:r>
      <w:r w:rsidR="007B7265">
        <w:rPr>
          <w:rFonts w:hint="eastAsia"/>
        </w:rPr>
        <w:t>系统可以一定程度上保证用户体验。</w:t>
      </w:r>
    </w:p>
    <w:p w:rsidR="00EB34C0" w:rsidRDefault="00EB34C0" w:rsidP="00EB34C0">
      <w:pPr>
        <w:pStyle w:val="3"/>
        <w:spacing w:before="163" w:after="163"/>
      </w:pPr>
      <w:bookmarkStart w:id="16" w:name="_Toc5796264"/>
      <w:r>
        <w:rPr>
          <w:rFonts w:hint="eastAsia"/>
        </w:rPr>
        <w:t>Nginx</w:t>
      </w:r>
      <w:bookmarkEnd w:id="16"/>
    </w:p>
    <w:p w:rsidR="002A48FC" w:rsidRPr="002A48FC" w:rsidRDefault="00E06FB7" w:rsidP="002A48FC">
      <w:pPr>
        <w:pStyle w:val="a0"/>
        <w:ind w:firstLine="480"/>
      </w:pPr>
      <w:r>
        <w:rPr>
          <w:rFonts w:hint="eastAsia"/>
        </w:rPr>
        <w:t>Nginx</w:t>
      </w:r>
      <w:r>
        <w:rPr>
          <w:rFonts w:hint="eastAsia"/>
        </w:rPr>
        <w:t>是一的款开源的轻量级的</w:t>
      </w:r>
      <w:r>
        <w:rPr>
          <w:rFonts w:hint="eastAsia"/>
        </w:rPr>
        <w:t>Web</w:t>
      </w:r>
      <w:r>
        <w:rPr>
          <w:rFonts w:hint="eastAsia"/>
        </w:rPr>
        <w:t>服务器和反向代理服务器以及电子邮件服务器。</w:t>
      </w:r>
      <w:r w:rsidR="009F36FD">
        <w:rPr>
          <w:rFonts w:hint="eastAsia"/>
        </w:rPr>
        <w:t>反向代理的定义与正向代理相反，正向是通过代理服务器去访问已知的地址，而反向代理是指只知道代理服务器的地址，而</w:t>
      </w:r>
      <w:r w:rsidR="00127A2F">
        <w:rPr>
          <w:rFonts w:hint="eastAsia"/>
        </w:rPr>
        <w:t>实际上</w:t>
      </w:r>
      <w:r w:rsidR="009F36FD">
        <w:rPr>
          <w:rFonts w:hint="eastAsia"/>
        </w:rPr>
        <w:t>访问哪个服务器对于访问者来说是透明的，它代理的是服务端，</w:t>
      </w:r>
      <w:r w:rsidR="009F36FD" w:rsidRPr="009F36FD">
        <w:rPr>
          <w:rFonts w:hint="eastAsia"/>
        </w:rPr>
        <w:t>主要</w:t>
      </w:r>
      <w:r w:rsidR="009F36FD">
        <w:rPr>
          <w:rFonts w:hint="eastAsia"/>
        </w:rPr>
        <w:t>适</w:t>
      </w:r>
      <w:r w:rsidR="009F36FD" w:rsidRPr="009F36FD">
        <w:rPr>
          <w:rFonts w:hint="eastAsia"/>
        </w:rPr>
        <w:t>用于服务器集群分布式部署的情况，反向代理</w:t>
      </w:r>
      <w:r w:rsidR="009F36FD">
        <w:rPr>
          <w:rFonts w:hint="eastAsia"/>
        </w:rPr>
        <w:t>可以</w:t>
      </w:r>
      <w:r w:rsidR="009F36FD" w:rsidRPr="009F36FD">
        <w:rPr>
          <w:rFonts w:hint="eastAsia"/>
        </w:rPr>
        <w:t>隐藏服务器的信息</w:t>
      </w:r>
      <w:r w:rsidR="00410E28">
        <w:rPr>
          <w:rFonts w:hint="eastAsia"/>
        </w:rPr>
        <w:t>，保证内网的安全</w:t>
      </w:r>
      <w:r w:rsidR="009F36FD">
        <w:rPr>
          <w:rFonts w:hint="eastAsia"/>
        </w:rPr>
        <w:t>。</w:t>
      </w:r>
      <w:r>
        <w:rPr>
          <w:rFonts w:hint="eastAsia"/>
        </w:rPr>
        <w:t>Nginx</w:t>
      </w:r>
      <w:r>
        <w:rPr>
          <w:rFonts w:hint="eastAsia"/>
        </w:rPr>
        <w:t>基于</w:t>
      </w:r>
      <w:r>
        <w:rPr>
          <w:rFonts w:hint="eastAsia"/>
        </w:rPr>
        <w:t>REST</w:t>
      </w:r>
      <w:r>
        <w:rPr>
          <w:rFonts w:hint="eastAsia"/>
        </w:rPr>
        <w:t>架构风格，以</w:t>
      </w:r>
      <w:r>
        <w:rPr>
          <w:rFonts w:hint="eastAsia"/>
        </w:rPr>
        <w:t>URI</w:t>
      </w:r>
      <w:r>
        <w:rPr>
          <w:rFonts w:hint="eastAsia"/>
        </w:rPr>
        <w:t>和</w:t>
      </w:r>
      <w:r>
        <w:rPr>
          <w:rFonts w:hint="eastAsia"/>
        </w:rPr>
        <w:t>URL</w:t>
      </w:r>
      <w:r>
        <w:rPr>
          <w:rFonts w:hint="eastAsia"/>
        </w:rPr>
        <w:t>作为依据，通过</w:t>
      </w:r>
      <w:r>
        <w:rPr>
          <w:rFonts w:hint="eastAsia"/>
        </w:rPr>
        <w:t>http</w:t>
      </w:r>
      <w:r>
        <w:rPr>
          <w:rFonts w:hint="eastAsia"/>
        </w:rPr>
        <w:t>协议提供服务。与</w:t>
      </w:r>
      <w:r>
        <w:rPr>
          <w:rFonts w:hint="eastAsia"/>
        </w:rPr>
        <w:t>Apache</w:t>
      </w:r>
      <w:r w:rsidR="009F36FD">
        <w:rPr>
          <w:rFonts w:hint="eastAsia"/>
        </w:rPr>
        <w:t>不同的是，</w:t>
      </w:r>
      <w:r w:rsidR="009F36FD">
        <w:rPr>
          <w:rFonts w:hint="eastAsia"/>
        </w:rPr>
        <w:t>Nginx</w:t>
      </w:r>
      <w:r w:rsidR="009F36FD">
        <w:rPr>
          <w:rFonts w:hint="eastAsia"/>
        </w:rPr>
        <w:t>体积小，占用内存小，支持高并发的应用场景。由于</w:t>
      </w:r>
      <w:r w:rsidR="009F36FD" w:rsidRPr="009F36FD">
        <w:rPr>
          <w:rFonts w:hint="eastAsia"/>
        </w:rPr>
        <w:t>Nginx</w:t>
      </w:r>
      <w:r w:rsidR="009F36FD" w:rsidRPr="009F36FD">
        <w:rPr>
          <w:rFonts w:hint="eastAsia"/>
        </w:rPr>
        <w:t>使用基于事件驱动架构，</w:t>
      </w:r>
      <w:r w:rsidR="009F36FD">
        <w:rPr>
          <w:rFonts w:hint="eastAsia"/>
        </w:rPr>
        <w:t>所以</w:t>
      </w:r>
      <w:r w:rsidR="009F36FD" w:rsidRPr="009F36FD">
        <w:rPr>
          <w:rFonts w:hint="eastAsia"/>
        </w:rPr>
        <w:t>其可以支持数以百万级别的</w:t>
      </w:r>
      <w:r w:rsidR="009F36FD" w:rsidRPr="009F36FD">
        <w:rPr>
          <w:rFonts w:hint="eastAsia"/>
        </w:rPr>
        <w:t>TCP</w:t>
      </w:r>
      <w:r w:rsidR="009F36FD" w:rsidRPr="009F36FD">
        <w:rPr>
          <w:rFonts w:hint="eastAsia"/>
        </w:rPr>
        <w:t>连接</w:t>
      </w:r>
      <w:r w:rsidR="009F36FD">
        <w:rPr>
          <w:rFonts w:hint="eastAsia"/>
        </w:rPr>
        <w:t>，</w:t>
      </w:r>
      <w:r w:rsidR="009F36FD">
        <w:rPr>
          <w:rFonts w:hint="eastAsia"/>
        </w:rPr>
        <w:t>Nginx</w:t>
      </w:r>
      <w:r w:rsidR="009F36FD">
        <w:rPr>
          <w:rFonts w:hint="eastAsia"/>
        </w:rPr>
        <w:t>还是一个跨平台的服务器，可以运行在</w:t>
      </w:r>
      <w:r w:rsidR="009F36FD">
        <w:rPr>
          <w:rFonts w:hint="eastAsia"/>
        </w:rPr>
        <w:t>Windows</w:t>
      </w:r>
      <w:r w:rsidR="009F36FD">
        <w:rPr>
          <w:rFonts w:hint="eastAsia"/>
        </w:rPr>
        <w:t>、</w:t>
      </w:r>
      <w:r w:rsidR="009F36FD">
        <w:rPr>
          <w:rFonts w:hint="eastAsia"/>
        </w:rPr>
        <w:t>Linux</w:t>
      </w:r>
      <w:r w:rsidR="009F36FD">
        <w:rPr>
          <w:rFonts w:hint="eastAsia"/>
        </w:rPr>
        <w:t>及</w:t>
      </w:r>
      <w:r w:rsidR="009F36FD">
        <w:rPr>
          <w:rFonts w:hint="eastAsia"/>
        </w:rPr>
        <w:t>Mac</w:t>
      </w:r>
      <w:r w:rsidR="009F36FD">
        <w:rPr>
          <w:rFonts w:hint="eastAsia"/>
        </w:rPr>
        <w:t>等操作系统上。</w:t>
      </w:r>
    </w:p>
    <w:p w:rsidR="00EB34C0" w:rsidRDefault="00EB34C0" w:rsidP="00EB34C0">
      <w:pPr>
        <w:pStyle w:val="3"/>
        <w:spacing w:before="163" w:after="163"/>
      </w:pPr>
      <w:bookmarkStart w:id="17" w:name="_Toc5796265"/>
      <w:r>
        <w:rPr>
          <w:rFonts w:hint="eastAsia"/>
        </w:rPr>
        <w:t>uW</w:t>
      </w:r>
      <w:r w:rsidR="00AD1FAF">
        <w:rPr>
          <w:rFonts w:hint="eastAsia"/>
        </w:rPr>
        <w:t>SGI</w:t>
      </w:r>
      <w:bookmarkEnd w:id="17"/>
    </w:p>
    <w:p w:rsidR="00C57354" w:rsidRPr="00652C03" w:rsidRDefault="00652C03" w:rsidP="00C57354">
      <w:pPr>
        <w:pStyle w:val="a0"/>
        <w:ind w:firstLine="480"/>
      </w:pPr>
      <w:r>
        <w:rPr>
          <w:rFonts w:hint="eastAsia"/>
        </w:rPr>
        <w:t>uWSGI</w:t>
      </w:r>
      <w:r>
        <w:rPr>
          <w:rFonts w:hint="eastAsia"/>
        </w:rPr>
        <w:t>是一款实现了</w:t>
      </w:r>
      <w:r>
        <w:rPr>
          <w:rFonts w:hint="eastAsia"/>
        </w:rPr>
        <w:t>WSGI</w:t>
      </w:r>
      <w:r>
        <w:rPr>
          <w:rFonts w:hint="eastAsia"/>
        </w:rPr>
        <w:t>、</w:t>
      </w:r>
      <w:r>
        <w:rPr>
          <w:rFonts w:hint="eastAsia"/>
        </w:rPr>
        <w:t>uwsgi</w:t>
      </w:r>
      <w:r>
        <w:rPr>
          <w:rFonts w:hint="eastAsia"/>
        </w:rPr>
        <w:t>、</w:t>
      </w:r>
      <w:r>
        <w:rPr>
          <w:rFonts w:hint="eastAsia"/>
        </w:rPr>
        <w:t>http</w:t>
      </w:r>
      <w:r>
        <w:rPr>
          <w:rFonts w:hint="eastAsia"/>
        </w:rPr>
        <w:t>等协议的服务器</w:t>
      </w:r>
      <w:r w:rsidR="00425867">
        <w:rPr>
          <w:rFonts w:hint="eastAsia"/>
        </w:rPr>
        <w:t>，其中</w:t>
      </w:r>
      <w:r w:rsidR="00425867">
        <w:rPr>
          <w:rFonts w:hint="eastAsia"/>
        </w:rPr>
        <w:t>WSGI</w:t>
      </w:r>
      <w:r w:rsidR="00425867">
        <w:rPr>
          <w:rFonts w:hint="eastAsia"/>
        </w:rPr>
        <w:t>是一种通信协议，</w:t>
      </w:r>
      <w:r w:rsidR="00425867">
        <w:rPr>
          <w:rFonts w:hint="eastAsia"/>
        </w:rPr>
        <w:t>uwsgi</w:t>
      </w:r>
      <w:r w:rsidR="00425867">
        <w:rPr>
          <w:rFonts w:hint="eastAsia"/>
        </w:rPr>
        <w:t>是一种用来定义传输信息类型的线路协议</w:t>
      </w:r>
      <w:r w:rsidR="0067164B">
        <w:rPr>
          <w:rFonts w:hint="eastAsia"/>
        </w:rPr>
        <w:t>。</w:t>
      </w:r>
      <w:r w:rsidR="000B0317">
        <w:rPr>
          <w:rFonts w:hint="eastAsia"/>
        </w:rPr>
        <w:t>之所以要使用</w:t>
      </w:r>
      <w:r w:rsidR="000B0317">
        <w:rPr>
          <w:rFonts w:hint="eastAsia"/>
        </w:rPr>
        <w:t>uWSGI</w:t>
      </w:r>
      <w:r w:rsidR="000B0317">
        <w:rPr>
          <w:rFonts w:hint="eastAsia"/>
        </w:rPr>
        <w:t>服务器</w:t>
      </w:r>
      <w:r w:rsidR="00C57354">
        <w:rPr>
          <w:rFonts w:hint="eastAsia"/>
        </w:rPr>
        <w:t>，是因为</w:t>
      </w:r>
      <w:r w:rsidR="00C57354">
        <w:rPr>
          <w:rFonts w:hint="eastAsia"/>
        </w:rPr>
        <w:t>Python</w:t>
      </w:r>
      <w:r w:rsidR="00C57354">
        <w:rPr>
          <w:rFonts w:hint="eastAsia"/>
        </w:rPr>
        <w:t>并不可以快速的处理所有的请求，</w:t>
      </w:r>
      <w:r w:rsidR="00C57354">
        <w:rPr>
          <w:rFonts w:hint="eastAsia"/>
        </w:rPr>
        <w:t>Nginx</w:t>
      </w:r>
      <w:r w:rsidR="00C57354">
        <w:rPr>
          <w:rFonts w:hint="eastAsia"/>
        </w:rPr>
        <w:t>接收到动态请求时会将请求转发给</w:t>
      </w:r>
      <w:r w:rsidR="00C57354">
        <w:rPr>
          <w:rFonts w:hint="eastAsia"/>
        </w:rPr>
        <w:t>uWSGI</w:t>
      </w:r>
      <w:r w:rsidR="00C61906">
        <w:rPr>
          <w:rFonts w:hint="eastAsia"/>
        </w:rPr>
        <w:t>服务器，</w:t>
      </w:r>
      <w:r w:rsidR="00C61906">
        <w:rPr>
          <w:rFonts w:hint="eastAsia"/>
        </w:rPr>
        <w:t>uWSGI</w:t>
      </w:r>
      <w:r w:rsidR="00C61906">
        <w:rPr>
          <w:rFonts w:hint="eastAsia"/>
        </w:rPr>
        <w:t>收到后对请求进行处理，处理成</w:t>
      </w:r>
      <w:r w:rsidR="00C61906">
        <w:rPr>
          <w:rFonts w:hint="eastAsia"/>
        </w:rPr>
        <w:t>web</w:t>
      </w:r>
      <w:r w:rsidR="00C61906">
        <w:rPr>
          <w:rFonts w:hint="eastAsia"/>
        </w:rPr>
        <w:t>应用可以接受的形式，再调用对应的方法。</w:t>
      </w:r>
    </w:p>
    <w:p w:rsidR="00EB34C0" w:rsidRDefault="0002282C" w:rsidP="0002282C">
      <w:pPr>
        <w:pStyle w:val="3"/>
        <w:spacing w:before="163" w:after="163"/>
      </w:pPr>
      <w:bookmarkStart w:id="18" w:name="_Toc5796266"/>
      <w:r>
        <w:rPr>
          <w:rFonts w:hint="eastAsia"/>
        </w:rPr>
        <w:t>My</w:t>
      </w:r>
      <w:r w:rsidR="005709CB">
        <w:rPr>
          <w:rFonts w:hint="eastAsia"/>
        </w:rPr>
        <w:t>SQL</w:t>
      </w:r>
      <w:bookmarkEnd w:id="18"/>
    </w:p>
    <w:p w:rsidR="00736872" w:rsidRDefault="00C648C5" w:rsidP="001F5694">
      <w:pPr>
        <w:pStyle w:val="a0"/>
        <w:ind w:firstLine="480"/>
      </w:pPr>
      <w:r>
        <w:rPr>
          <w:rFonts w:hint="eastAsia"/>
        </w:rPr>
        <w:t>MySQL</w:t>
      </w:r>
      <w:r>
        <w:rPr>
          <w:rFonts w:hint="eastAsia"/>
        </w:rPr>
        <w:t>是</w:t>
      </w:r>
      <w:r w:rsidR="00202DA2">
        <w:rPr>
          <w:rFonts w:hint="eastAsia"/>
        </w:rPr>
        <w:t>一款开源</w:t>
      </w:r>
      <w:r w:rsidR="00C95A6F">
        <w:rPr>
          <w:rFonts w:hint="eastAsia"/>
        </w:rPr>
        <w:t>的</w:t>
      </w:r>
      <w:r w:rsidR="003A4D81">
        <w:rPr>
          <w:rFonts w:hint="eastAsia"/>
        </w:rPr>
        <w:t>高性能</w:t>
      </w:r>
      <w:r w:rsidR="00C95A6F">
        <w:rPr>
          <w:rFonts w:hint="eastAsia"/>
        </w:rPr>
        <w:t>关系型数据库管理系统</w:t>
      </w:r>
      <w:r w:rsidR="003A4D81">
        <w:rPr>
          <w:rFonts w:hint="eastAsia"/>
        </w:rPr>
        <w:t>，是一个多用户、多线程</w:t>
      </w:r>
      <w:r w:rsidR="003A4D81">
        <w:rPr>
          <w:rFonts w:hint="eastAsia"/>
        </w:rPr>
        <w:lastRenderedPageBreak/>
        <w:t>的</w:t>
      </w:r>
      <w:r w:rsidR="003A4D81">
        <w:rPr>
          <w:rFonts w:hint="eastAsia"/>
        </w:rPr>
        <w:t>SQL</w:t>
      </w:r>
      <w:r w:rsidR="003A4D81">
        <w:rPr>
          <w:rFonts w:hint="eastAsia"/>
        </w:rPr>
        <w:t>数据库服务器。</w:t>
      </w:r>
      <w:r w:rsidR="003A4D81">
        <w:rPr>
          <w:rFonts w:hint="eastAsia"/>
        </w:rPr>
        <w:t>MySQL</w:t>
      </w:r>
      <w:r w:rsidR="003A4D81">
        <w:rPr>
          <w:rFonts w:hint="eastAsia"/>
        </w:rPr>
        <w:t>以客户机</w:t>
      </w:r>
      <w:r w:rsidR="003A4D81">
        <w:rPr>
          <w:rFonts w:hint="eastAsia"/>
        </w:rPr>
        <w:t>/</w:t>
      </w:r>
      <w:r w:rsidR="003A4D81">
        <w:rPr>
          <w:rFonts w:hint="eastAsia"/>
        </w:rPr>
        <w:t>服务器的形式实现</w:t>
      </w:r>
      <w:r w:rsidR="00AC0E4D">
        <w:rPr>
          <w:rFonts w:hint="eastAsia"/>
        </w:rPr>
        <w:t>，由服务器守护进程和不同的客户程序和库组成，能够快捷、有效</w:t>
      </w:r>
      <w:r w:rsidR="00BA7298">
        <w:rPr>
          <w:rFonts w:hint="eastAsia"/>
        </w:rPr>
        <w:t>、</w:t>
      </w:r>
      <w:r w:rsidR="00AC0E4D">
        <w:rPr>
          <w:rFonts w:hint="eastAsia"/>
        </w:rPr>
        <w:t>安全的处理大量的数据。</w:t>
      </w:r>
      <w:r w:rsidR="00AC0E4D">
        <w:rPr>
          <w:rFonts w:hint="eastAsia"/>
        </w:rPr>
        <w:t>MySQL</w:t>
      </w:r>
      <w:r w:rsidR="00AC0E4D">
        <w:rPr>
          <w:rFonts w:hint="eastAsia"/>
        </w:rPr>
        <w:t>支持多平台，也支持多种语言开发，是当前软件开发使用的主流</w:t>
      </w:r>
      <w:r w:rsidR="00F32BA4">
        <w:rPr>
          <w:rFonts w:hint="eastAsia"/>
        </w:rPr>
        <w:t>数据库</w:t>
      </w:r>
      <w:r w:rsidR="00671637">
        <w:rPr>
          <w:rFonts w:hint="eastAsia"/>
        </w:rPr>
        <w:t>服务器之一</w:t>
      </w:r>
      <w:r w:rsidR="00AC0E4D">
        <w:rPr>
          <w:rFonts w:hint="eastAsia"/>
        </w:rPr>
        <w:t>。</w:t>
      </w:r>
    </w:p>
    <w:p w:rsidR="009B431A" w:rsidRDefault="00E61EAB" w:rsidP="00E61EAB">
      <w:pPr>
        <w:pStyle w:val="2"/>
        <w:spacing w:before="163" w:after="163"/>
      </w:pPr>
      <w:bookmarkStart w:id="19" w:name="_Toc5796267"/>
      <w:r>
        <w:rPr>
          <w:rFonts w:hint="eastAsia"/>
        </w:rPr>
        <w:t>系统</w:t>
      </w:r>
      <w:r w:rsidR="00736872">
        <w:rPr>
          <w:rFonts w:hint="eastAsia"/>
        </w:rPr>
        <w:t>实现</w:t>
      </w:r>
      <w:r>
        <w:rPr>
          <w:rFonts w:hint="eastAsia"/>
        </w:rPr>
        <w:t>步骤</w:t>
      </w:r>
      <w:bookmarkEnd w:id="19"/>
    </w:p>
    <w:p w:rsidR="003C2456" w:rsidRDefault="00D04901" w:rsidP="005907AC">
      <w:pPr>
        <w:pStyle w:val="a0"/>
        <w:ind w:firstLine="480"/>
      </w:pPr>
      <w:r>
        <w:rPr>
          <w:rFonts w:hint="eastAsia"/>
        </w:rPr>
        <w:t>为了保证系统的运行效率及稳定性，本系统选择</w:t>
      </w:r>
      <w:r>
        <w:rPr>
          <w:rFonts w:hint="eastAsia"/>
        </w:rPr>
        <w:t>Linux</w:t>
      </w:r>
      <w:r>
        <w:rPr>
          <w:rFonts w:hint="eastAsia"/>
        </w:rPr>
        <w:t>作为开发环境，操作系统的版本为</w:t>
      </w:r>
      <w:r>
        <w:rPr>
          <w:rFonts w:hint="eastAsia"/>
        </w:rPr>
        <w:t>Ubuntu</w:t>
      </w:r>
      <w:r>
        <w:t>16.04</w:t>
      </w:r>
      <w:r w:rsidR="005907AC">
        <w:rPr>
          <w:rFonts w:hint="eastAsia"/>
        </w:rPr>
        <w:t>。</w:t>
      </w:r>
    </w:p>
    <w:p w:rsidR="003B11A7" w:rsidRDefault="00157E69" w:rsidP="003B11A7">
      <w:pPr>
        <w:pStyle w:val="a0"/>
        <w:ind w:firstLine="480"/>
      </w:pPr>
      <w:r>
        <w:rPr>
          <w:noProof/>
        </w:rPr>
        <w:drawing>
          <wp:anchor distT="0" distB="0" distL="114300" distR="114300" simplePos="0" relativeHeight="251662336" behindDoc="0" locked="0" layoutInCell="1" allowOverlap="1" wp14:anchorId="215199B1">
            <wp:simplePos x="0" y="0"/>
            <wp:positionH relativeFrom="margin">
              <wp:posOffset>878840</wp:posOffset>
            </wp:positionH>
            <wp:positionV relativeFrom="paragraph">
              <wp:posOffset>923290</wp:posOffset>
            </wp:positionV>
            <wp:extent cx="3641725" cy="30302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1725" cy="3030220"/>
                    </a:xfrm>
                    <a:prstGeom prst="rect">
                      <a:avLst/>
                    </a:prstGeom>
                    <a:noFill/>
                  </pic:spPr>
                </pic:pic>
              </a:graphicData>
            </a:graphic>
            <wp14:sizeRelH relativeFrom="margin">
              <wp14:pctWidth>0</wp14:pctWidth>
            </wp14:sizeRelH>
            <wp14:sizeRelV relativeFrom="margin">
              <wp14:pctHeight>0</wp14:pctHeight>
            </wp14:sizeRelV>
          </wp:anchor>
        </w:drawing>
      </w:r>
      <w:r w:rsidR="007C196B">
        <w:rPr>
          <w:rFonts w:hint="eastAsia"/>
        </w:rPr>
        <w:t>本系统虽然没有将前端和后端分成两个项目实现，但是前端所有的数据处理工作都是由</w:t>
      </w:r>
      <w:r w:rsidR="007C196B">
        <w:rPr>
          <w:rFonts w:hint="eastAsia"/>
        </w:rPr>
        <w:t>JavaScript</w:t>
      </w:r>
      <w:r w:rsidR="007C196B">
        <w:rPr>
          <w:rFonts w:hint="eastAsia"/>
        </w:rPr>
        <w:t>实现，极大的减少了服务器的压力</w:t>
      </w:r>
      <w:r w:rsidR="00E50A25">
        <w:rPr>
          <w:rFonts w:hint="eastAsia"/>
        </w:rPr>
        <w:t>，</w:t>
      </w:r>
      <w:r w:rsidR="007C196B">
        <w:rPr>
          <w:rFonts w:hint="eastAsia"/>
        </w:rPr>
        <w:t>现了</w:t>
      </w:r>
      <w:r w:rsidR="00E0276F" w:rsidRPr="00E0276F">
        <w:rPr>
          <w:rFonts w:hint="eastAsia"/>
        </w:rPr>
        <w:t>动态资源和静态资源分离，提高了性能和扩展性</w:t>
      </w:r>
      <w:r w:rsidR="00C9380A">
        <w:rPr>
          <w:rFonts w:hint="eastAsia"/>
        </w:rPr>
        <w:t>。</w:t>
      </w:r>
    </w:p>
    <w:p w:rsidR="00157E69" w:rsidRDefault="00157E69" w:rsidP="00157E69">
      <w:pPr>
        <w:pStyle w:val="a0"/>
        <w:ind w:firstLineChars="0" w:firstLine="0"/>
        <w:jc w:val="center"/>
      </w:pPr>
      <w:r>
        <w:rPr>
          <w:rFonts w:hint="eastAsia"/>
        </w:rPr>
        <w:t>图</w:t>
      </w:r>
      <w:r>
        <w:rPr>
          <w:rFonts w:hint="eastAsia"/>
        </w:rPr>
        <w:t>2</w:t>
      </w:r>
      <w:r>
        <w:t xml:space="preserve">.2 </w:t>
      </w:r>
      <w:r>
        <w:rPr>
          <w:rFonts w:hint="eastAsia"/>
        </w:rPr>
        <w:t>系统操作流程</w:t>
      </w:r>
    </w:p>
    <w:p w:rsidR="005C6F64" w:rsidRDefault="005C6F64" w:rsidP="003B11A7">
      <w:pPr>
        <w:pStyle w:val="a0"/>
        <w:ind w:firstLine="480"/>
      </w:pPr>
      <w:r>
        <w:rPr>
          <w:rFonts w:hint="eastAsia"/>
        </w:rPr>
        <w:t>在搭建系统之前需要考虑系统的</w:t>
      </w:r>
      <w:r w:rsidR="00D056A9">
        <w:rPr>
          <w:rFonts w:hint="eastAsia"/>
        </w:rPr>
        <w:t>操作流程，本系统的操作流程如图</w:t>
      </w:r>
      <w:r w:rsidR="00D056A9">
        <w:rPr>
          <w:rFonts w:hint="eastAsia"/>
        </w:rPr>
        <w:t>2</w:t>
      </w:r>
      <w:r w:rsidR="00D056A9">
        <w:t>.2</w:t>
      </w:r>
      <w:r w:rsidR="00D056A9">
        <w:rPr>
          <w:rFonts w:hint="eastAsia"/>
        </w:rPr>
        <w:t>所示</w:t>
      </w:r>
      <w:r w:rsidR="00474FFC">
        <w:rPr>
          <w:rFonts w:hint="eastAsia"/>
        </w:rPr>
        <w:t>，首先需要验证用户的身份</w:t>
      </w:r>
      <w:r w:rsidR="00287F17">
        <w:rPr>
          <w:rFonts w:hint="eastAsia"/>
        </w:rPr>
        <w:t>，用户的密码通过</w:t>
      </w:r>
      <w:r w:rsidR="00287F17">
        <w:rPr>
          <w:rFonts w:hint="eastAsia"/>
        </w:rPr>
        <w:t>MD</w:t>
      </w:r>
      <w:r w:rsidR="00287F17">
        <w:t>5</w:t>
      </w:r>
      <w:r w:rsidR="00287F17">
        <w:rPr>
          <w:rFonts w:hint="eastAsia"/>
        </w:rPr>
        <w:t>加密方式进行加密</w:t>
      </w:r>
      <w:r w:rsidR="00D27B83">
        <w:rPr>
          <w:rFonts w:hint="eastAsia"/>
        </w:rPr>
        <w:t>，提高系统的</w:t>
      </w:r>
      <w:r w:rsidR="00DB6BF1">
        <w:rPr>
          <w:rFonts w:hint="eastAsia"/>
        </w:rPr>
        <w:t>安全性</w:t>
      </w:r>
      <w:r w:rsidR="00E84286">
        <w:rPr>
          <w:rFonts w:hint="eastAsia"/>
        </w:rPr>
        <w:t>，用户登录之后</w:t>
      </w:r>
      <w:r w:rsidR="003A04AA">
        <w:rPr>
          <w:rFonts w:hint="eastAsia"/>
        </w:rPr>
        <w:t>在主页中</w:t>
      </w:r>
      <w:r w:rsidR="00E84286">
        <w:rPr>
          <w:rFonts w:hint="eastAsia"/>
        </w:rPr>
        <w:t>上传需要检测的文件，系统接收用户上传的文件并对该文件创建任务，</w:t>
      </w:r>
      <w:r w:rsidR="00101CC1">
        <w:rPr>
          <w:rFonts w:hint="eastAsia"/>
        </w:rPr>
        <w:t>通过任务信息</w:t>
      </w:r>
      <w:r w:rsidR="00E84286">
        <w:rPr>
          <w:rFonts w:hint="eastAsia"/>
        </w:rPr>
        <w:t>调用系统的扫描检测服务</w:t>
      </w:r>
      <w:r w:rsidR="00101CC1">
        <w:rPr>
          <w:rFonts w:hint="eastAsia"/>
        </w:rPr>
        <w:t>，最后将扫描结果保存到数据库并生成测试报告</w:t>
      </w:r>
      <w:r w:rsidR="003A04AA">
        <w:rPr>
          <w:rFonts w:hint="eastAsia"/>
        </w:rPr>
        <w:t>，用户可以通过浏览器在线查看测试报告</w:t>
      </w:r>
      <w:r w:rsidR="00101CC1">
        <w:rPr>
          <w:rFonts w:hint="eastAsia"/>
        </w:rPr>
        <w:t>。</w:t>
      </w:r>
    </w:p>
    <w:p w:rsidR="005907AC" w:rsidRDefault="005907AC" w:rsidP="005907AC">
      <w:pPr>
        <w:pStyle w:val="3"/>
        <w:spacing w:before="163" w:after="163"/>
      </w:pPr>
      <w:bookmarkStart w:id="20" w:name="_Toc5796268"/>
      <w:r>
        <w:rPr>
          <w:rFonts w:hint="eastAsia"/>
        </w:rPr>
        <w:t>Django</w:t>
      </w:r>
      <w:r>
        <w:rPr>
          <w:rFonts w:hint="eastAsia"/>
        </w:rPr>
        <w:t>项目创建</w:t>
      </w:r>
      <w:bookmarkEnd w:id="20"/>
    </w:p>
    <w:p w:rsidR="009F21FB" w:rsidRDefault="00C9380A" w:rsidP="009F21FB">
      <w:pPr>
        <w:pStyle w:val="a0"/>
        <w:ind w:firstLine="480"/>
      </w:pPr>
      <w:r>
        <w:rPr>
          <w:rFonts w:hint="eastAsia"/>
        </w:rPr>
        <w:t>在创建</w:t>
      </w:r>
      <w:r>
        <w:rPr>
          <w:rFonts w:hint="eastAsia"/>
        </w:rPr>
        <w:t>Django</w:t>
      </w:r>
      <w:r>
        <w:rPr>
          <w:rFonts w:hint="eastAsia"/>
        </w:rPr>
        <w:t>项目之前需要先安装</w:t>
      </w:r>
      <w:r>
        <w:rPr>
          <w:rFonts w:hint="eastAsia"/>
        </w:rPr>
        <w:t>Python</w:t>
      </w:r>
      <w:r>
        <w:rPr>
          <w:rFonts w:hint="eastAsia"/>
        </w:rPr>
        <w:t>环境，本系统所使用到的</w:t>
      </w:r>
      <w:r>
        <w:rPr>
          <w:rFonts w:hint="eastAsia"/>
        </w:rPr>
        <w:t>Python</w:t>
      </w:r>
      <w:r>
        <w:rPr>
          <w:rFonts w:hint="eastAsia"/>
        </w:rPr>
        <w:t>版本为</w:t>
      </w:r>
      <w:r>
        <w:rPr>
          <w:rFonts w:hint="eastAsia"/>
        </w:rPr>
        <w:t>Python</w:t>
      </w:r>
      <w:r w:rsidR="00C071C6">
        <w:tab/>
      </w:r>
      <w:r>
        <w:rPr>
          <w:rFonts w:hint="eastAsia"/>
        </w:rPr>
        <w:t>3</w:t>
      </w:r>
      <w:r>
        <w:t>.6</w:t>
      </w:r>
      <w:r w:rsidR="00C071C6">
        <w:rPr>
          <w:rFonts w:hint="eastAsia"/>
        </w:rPr>
        <w:t>，安装完</w:t>
      </w:r>
      <w:r w:rsidR="00C071C6">
        <w:rPr>
          <w:rFonts w:hint="eastAsia"/>
        </w:rPr>
        <w:t>Python</w:t>
      </w:r>
      <w:r w:rsidR="00C071C6">
        <w:rPr>
          <w:rFonts w:hint="eastAsia"/>
        </w:rPr>
        <w:t>后将安装路径配置到系统环境变量中。创建</w:t>
      </w:r>
      <w:r w:rsidR="00C071C6">
        <w:rPr>
          <w:rFonts w:hint="eastAsia"/>
        </w:rPr>
        <w:lastRenderedPageBreak/>
        <w:t>Django</w:t>
      </w:r>
      <w:r w:rsidR="00C071C6">
        <w:rPr>
          <w:rFonts w:hint="eastAsia"/>
        </w:rPr>
        <w:t>项目可以从其官网上下载对应版本的项目压缩包，或者使用</w:t>
      </w:r>
      <w:r w:rsidR="00C071C6">
        <w:rPr>
          <w:rFonts w:hint="eastAsia"/>
        </w:rPr>
        <w:t>pip</w:t>
      </w:r>
      <w:r w:rsidR="00C071C6">
        <w:rPr>
          <w:rFonts w:hint="eastAsia"/>
        </w:rPr>
        <w:t>命令进行安装，两种途径创建的结果并无太大区别</w:t>
      </w:r>
      <w:r w:rsidR="00D63966">
        <w:rPr>
          <w:rFonts w:hint="eastAsia"/>
        </w:rPr>
        <w:t>。</w:t>
      </w:r>
      <w:r w:rsidR="0057120D">
        <w:rPr>
          <w:rFonts w:hint="eastAsia"/>
        </w:rPr>
        <w:t>项目创建完成后</w:t>
      </w:r>
      <w:r w:rsidR="00C129B5">
        <w:rPr>
          <w:rFonts w:hint="eastAsia"/>
        </w:rPr>
        <w:t>通过</w:t>
      </w:r>
      <w:r w:rsidR="00C129B5">
        <w:rPr>
          <w:rFonts w:hint="eastAsia"/>
        </w:rPr>
        <w:t>pip</w:t>
      </w:r>
      <w:r w:rsidR="00C129B5">
        <w:rPr>
          <w:rFonts w:hint="eastAsia"/>
        </w:rPr>
        <w:t>命令安装</w:t>
      </w:r>
      <w:r w:rsidR="00C129B5">
        <w:rPr>
          <w:rFonts w:hint="eastAsia"/>
        </w:rPr>
        <w:t>mysqlclient</w:t>
      </w:r>
      <w:r w:rsidR="00BA7298">
        <w:rPr>
          <w:rFonts w:hint="eastAsia"/>
        </w:rPr>
        <w:t>与</w:t>
      </w:r>
      <w:r w:rsidR="00C129B5">
        <w:rPr>
          <w:rFonts w:hint="eastAsia"/>
        </w:rPr>
        <w:t>numpy</w:t>
      </w:r>
      <w:r w:rsidR="00C129B5">
        <w:rPr>
          <w:rFonts w:hint="eastAsia"/>
        </w:rPr>
        <w:t>等模块，所有模块导入之后</w:t>
      </w:r>
      <w:r w:rsidR="0057120D">
        <w:rPr>
          <w:rFonts w:hint="eastAsia"/>
        </w:rPr>
        <w:t>新建一个应用。</w:t>
      </w:r>
      <w:r w:rsidR="004827EE">
        <w:rPr>
          <w:rFonts w:hint="eastAsia"/>
        </w:rPr>
        <w:t>Django</w:t>
      </w:r>
      <w:r w:rsidR="004827EE">
        <w:rPr>
          <w:rFonts w:hint="eastAsia"/>
        </w:rPr>
        <w:t>的一个项目中可以创建多个</w:t>
      </w:r>
      <w:r w:rsidR="009F21FB">
        <w:rPr>
          <w:rFonts w:hint="eastAsia"/>
        </w:rPr>
        <w:t>App</w:t>
      </w:r>
      <w:r w:rsidR="004827EE">
        <w:rPr>
          <w:rFonts w:hint="eastAsia"/>
        </w:rPr>
        <w:t>，每个</w:t>
      </w:r>
      <w:r w:rsidR="009F21FB">
        <w:rPr>
          <w:rFonts w:hint="eastAsia"/>
        </w:rPr>
        <w:t>App</w:t>
      </w:r>
      <w:r w:rsidR="003B07F4">
        <w:rPr>
          <w:rFonts w:hint="eastAsia"/>
        </w:rPr>
        <w:t>都是相互独立的，可以移植的</w:t>
      </w:r>
      <w:r w:rsidR="009F21FB">
        <w:rPr>
          <w:rFonts w:hint="eastAsia"/>
        </w:rPr>
        <w:t>业务。</w:t>
      </w:r>
    </w:p>
    <w:p w:rsidR="005907AC" w:rsidRDefault="00C129B5" w:rsidP="005907AC">
      <w:pPr>
        <w:pStyle w:val="a0"/>
        <w:ind w:firstLine="480"/>
      </w:pPr>
      <w:r>
        <w:rPr>
          <w:rFonts w:hint="eastAsia"/>
        </w:rPr>
        <w:t>A</w:t>
      </w:r>
      <w:r>
        <w:t>pp</w:t>
      </w:r>
      <w:r w:rsidR="00D63966">
        <w:rPr>
          <w:rFonts w:hint="eastAsia"/>
        </w:rPr>
        <w:t>创建</w:t>
      </w:r>
      <w:r w:rsidR="0057120D">
        <w:rPr>
          <w:rFonts w:hint="eastAsia"/>
        </w:rPr>
        <w:t>完成后</w:t>
      </w:r>
      <w:r>
        <w:rPr>
          <w:rFonts w:hint="eastAsia"/>
        </w:rPr>
        <w:t>需要进行配置，首先需要配置静态文件存放的位置，其次是指定所使用的数据库为</w:t>
      </w:r>
      <w:r>
        <w:rPr>
          <w:rFonts w:hint="eastAsia"/>
        </w:rPr>
        <w:t>MySQL</w:t>
      </w:r>
      <w:r>
        <w:rPr>
          <w:rFonts w:hint="eastAsia"/>
        </w:rPr>
        <w:t>，并配置数据库名称</w:t>
      </w:r>
      <w:r w:rsidR="00BA7298">
        <w:rPr>
          <w:rFonts w:hint="eastAsia"/>
        </w:rPr>
        <w:t>和</w:t>
      </w:r>
      <w:r>
        <w:rPr>
          <w:rFonts w:hint="eastAsia"/>
        </w:rPr>
        <w:t>密码等参数</w:t>
      </w:r>
      <w:r w:rsidR="006A100B">
        <w:rPr>
          <w:rFonts w:hint="eastAsia"/>
        </w:rPr>
        <w:t>，最后对</w:t>
      </w:r>
      <w:r w:rsidR="006A100B">
        <w:rPr>
          <w:rFonts w:hint="eastAsia"/>
        </w:rPr>
        <w:t>MySQL</w:t>
      </w:r>
      <w:r w:rsidR="006A100B">
        <w:rPr>
          <w:rFonts w:hint="eastAsia"/>
        </w:rPr>
        <w:t>数据库进行初始化操作，将需要使用到的数据表在</w:t>
      </w:r>
      <w:r w:rsidR="006A100B">
        <w:rPr>
          <w:rFonts w:hint="eastAsia"/>
        </w:rPr>
        <w:t>MySQL</w:t>
      </w:r>
      <w:r w:rsidR="006A100B">
        <w:rPr>
          <w:rFonts w:hint="eastAsia"/>
        </w:rPr>
        <w:t>中生成</w:t>
      </w:r>
      <w:r>
        <w:rPr>
          <w:rFonts w:hint="eastAsia"/>
        </w:rPr>
        <w:t>。本项目采用的</w:t>
      </w:r>
      <w:r>
        <w:rPr>
          <w:rFonts w:hint="eastAsia"/>
        </w:rPr>
        <w:t>MVC</w:t>
      </w:r>
      <w:r>
        <w:rPr>
          <w:rFonts w:hint="eastAsia"/>
        </w:rPr>
        <w:t>架构，</w:t>
      </w:r>
      <w:r w:rsidR="003B11A7">
        <w:rPr>
          <w:rFonts w:hint="eastAsia"/>
        </w:rPr>
        <w:t>将控制层、服务层、模型层分开，在应用根目录下新建</w:t>
      </w:r>
      <w:r w:rsidR="003B11A7">
        <w:rPr>
          <w:rFonts w:hint="eastAsia"/>
        </w:rPr>
        <w:t>service</w:t>
      </w:r>
      <w:r w:rsidR="00BA7298">
        <w:rPr>
          <w:rFonts w:hint="eastAsia"/>
        </w:rPr>
        <w:t>和</w:t>
      </w:r>
      <w:r w:rsidR="003B11A7">
        <w:rPr>
          <w:rFonts w:hint="eastAsia"/>
        </w:rPr>
        <w:t>model</w:t>
      </w:r>
      <w:r w:rsidR="003B11A7">
        <w:rPr>
          <w:rFonts w:hint="eastAsia"/>
        </w:rPr>
        <w:t>等</w:t>
      </w:r>
      <w:r w:rsidR="003B11A7">
        <w:rPr>
          <w:rFonts w:hint="eastAsia"/>
        </w:rPr>
        <w:t>Python</w:t>
      </w:r>
      <w:r w:rsidR="003B11A7">
        <w:rPr>
          <w:rFonts w:hint="eastAsia"/>
        </w:rPr>
        <w:t>包用来存放相应的</w:t>
      </w:r>
      <w:r w:rsidR="003B11A7">
        <w:rPr>
          <w:rFonts w:hint="eastAsia"/>
        </w:rPr>
        <w:t>python</w:t>
      </w:r>
      <w:r w:rsidR="003B11A7">
        <w:rPr>
          <w:rFonts w:hint="eastAsia"/>
        </w:rPr>
        <w:t>文件，当接收到前端发送的请求时会先通过</w:t>
      </w:r>
      <w:r w:rsidR="003B11A7">
        <w:rPr>
          <w:rFonts w:hint="eastAsia"/>
        </w:rPr>
        <w:t>urls</w:t>
      </w:r>
      <w:r w:rsidR="003B11A7">
        <w:t>.py</w:t>
      </w:r>
      <w:r w:rsidR="003B11A7">
        <w:rPr>
          <w:rFonts w:hint="eastAsia"/>
        </w:rPr>
        <w:t>中的接口配置访问指定的</w:t>
      </w:r>
      <w:r w:rsidR="003B11A7">
        <w:rPr>
          <w:rFonts w:hint="eastAsia"/>
        </w:rPr>
        <w:t>Controller</w:t>
      </w:r>
      <w:r w:rsidR="00685768">
        <w:rPr>
          <w:rFonts w:hint="eastAsia"/>
        </w:rPr>
        <w:t>函数，</w:t>
      </w:r>
      <w:r w:rsidR="00685768">
        <w:rPr>
          <w:rFonts w:hint="eastAsia"/>
        </w:rPr>
        <w:t>Controller</w:t>
      </w:r>
      <w:r w:rsidR="00685768">
        <w:rPr>
          <w:rFonts w:hint="eastAsia"/>
        </w:rPr>
        <w:t>函数对请求进行处理后调用</w:t>
      </w:r>
      <w:r w:rsidR="00685768">
        <w:rPr>
          <w:rFonts w:hint="eastAsia"/>
        </w:rPr>
        <w:t>service</w:t>
      </w:r>
      <w:r w:rsidR="00685768">
        <w:rPr>
          <w:rFonts w:hint="eastAsia"/>
        </w:rPr>
        <w:t>层中的方法，关联规则挖掘方法、协同过滤方法、数据处理方法等服务的函数都是在这一层实现的，当需要对数据库进行操作的时候，</w:t>
      </w:r>
      <w:r w:rsidR="00685768">
        <w:rPr>
          <w:rFonts w:hint="eastAsia"/>
        </w:rPr>
        <w:t>service</w:t>
      </w:r>
      <w:r w:rsidR="00685768">
        <w:rPr>
          <w:rFonts w:hint="eastAsia"/>
        </w:rPr>
        <w:t>层会通过</w:t>
      </w:r>
      <w:r w:rsidR="00685768">
        <w:rPr>
          <w:rFonts w:hint="eastAsia"/>
        </w:rPr>
        <w:t>model</w:t>
      </w:r>
      <w:r w:rsidR="00685768">
        <w:rPr>
          <w:rFonts w:hint="eastAsia"/>
        </w:rPr>
        <w:t>层</w:t>
      </w:r>
      <w:r w:rsidR="00883664">
        <w:rPr>
          <w:rFonts w:hint="eastAsia"/>
        </w:rPr>
        <w:t>相应的</w:t>
      </w:r>
      <w:r w:rsidR="00685768">
        <w:rPr>
          <w:rFonts w:hint="eastAsia"/>
        </w:rPr>
        <w:t>类对数据库进行操作。</w:t>
      </w:r>
    </w:p>
    <w:p w:rsidR="00FF40D6" w:rsidRDefault="00FF40D6" w:rsidP="00FF40D6">
      <w:pPr>
        <w:pStyle w:val="a0"/>
        <w:ind w:firstLine="480"/>
      </w:pPr>
      <w:r>
        <w:rPr>
          <w:noProof/>
        </w:rPr>
        <w:drawing>
          <wp:anchor distT="0" distB="0" distL="114300" distR="114300" simplePos="0" relativeHeight="251671552" behindDoc="0" locked="0" layoutInCell="1" allowOverlap="1" wp14:anchorId="2B2E73B5">
            <wp:simplePos x="0" y="0"/>
            <wp:positionH relativeFrom="margin">
              <wp:posOffset>1771650</wp:posOffset>
            </wp:positionH>
            <wp:positionV relativeFrom="paragraph">
              <wp:posOffset>1231900</wp:posOffset>
            </wp:positionV>
            <wp:extent cx="2010410" cy="3681095"/>
            <wp:effectExtent l="0" t="0" r="889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0410" cy="3681095"/>
                    </a:xfrm>
                    <a:prstGeom prst="rect">
                      <a:avLst/>
                    </a:prstGeom>
                  </pic:spPr>
                </pic:pic>
              </a:graphicData>
            </a:graphic>
            <wp14:sizeRelH relativeFrom="margin">
              <wp14:pctWidth>0</wp14:pctWidth>
            </wp14:sizeRelH>
            <wp14:sizeRelV relativeFrom="margin">
              <wp14:pctHeight>0</wp14:pctHeight>
            </wp14:sizeRelV>
          </wp:anchor>
        </w:drawing>
      </w:r>
      <w:r w:rsidR="00EC2834">
        <w:rPr>
          <w:rFonts w:hint="eastAsia"/>
        </w:rPr>
        <w:t>虽然前后端分离有利于系统的并行开发和降低系统的耦合度，但是</w:t>
      </w:r>
      <w:r w:rsidR="007B36EA">
        <w:rPr>
          <w:rFonts w:hint="eastAsia"/>
        </w:rPr>
        <w:t>由于本系统的业务较少</w:t>
      </w:r>
      <w:r w:rsidR="00EC2834">
        <w:rPr>
          <w:rFonts w:hint="eastAsia"/>
        </w:rPr>
        <w:t>，前后端分离开发的必要性不是很高</w:t>
      </w:r>
      <w:r w:rsidR="007B36EA">
        <w:rPr>
          <w:rFonts w:hint="eastAsia"/>
        </w:rPr>
        <w:t>，因此没有选择前后端</w:t>
      </w:r>
      <w:r w:rsidR="004E295D">
        <w:rPr>
          <w:rFonts w:hint="eastAsia"/>
        </w:rPr>
        <w:t>完全</w:t>
      </w:r>
      <w:r w:rsidR="007B36EA">
        <w:rPr>
          <w:rFonts w:hint="eastAsia"/>
        </w:rPr>
        <w:t>分离的设计模式</w:t>
      </w:r>
      <w:r w:rsidR="00EC2834">
        <w:rPr>
          <w:rFonts w:hint="eastAsia"/>
        </w:rPr>
        <w:t>。</w:t>
      </w:r>
      <w:r w:rsidR="00806E94">
        <w:rPr>
          <w:rFonts w:hint="eastAsia"/>
        </w:rPr>
        <w:t>本系统的</w:t>
      </w:r>
      <w:r w:rsidR="00806E94">
        <w:rPr>
          <w:rFonts w:hint="eastAsia"/>
        </w:rPr>
        <w:t>html</w:t>
      </w:r>
      <w:r w:rsidR="00806E94">
        <w:rPr>
          <w:rFonts w:hint="eastAsia"/>
        </w:rPr>
        <w:t>页面放置在系统的</w:t>
      </w:r>
      <w:r w:rsidR="00806E94">
        <w:rPr>
          <w:rFonts w:hint="eastAsia"/>
        </w:rPr>
        <w:t>template</w:t>
      </w:r>
      <w:r w:rsidR="00806E94">
        <w:rPr>
          <w:rFonts w:hint="eastAsia"/>
        </w:rPr>
        <w:t>路径下，</w:t>
      </w:r>
      <w:r w:rsidR="00806E94">
        <w:rPr>
          <w:rFonts w:hint="eastAsia"/>
        </w:rPr>
        <w:t>css</w:t>
      </w:r>
      <w:r w:rsidR="00806E94">
        <w:rPr>
          <w:rFonts w:hint="eastAsia"/>
        </w:rPr>
        <w:t>及</w:t>
      </w:r>
      <w:r w:rsidR="00806E94">
        <w:rPr>
          <w:rFonts w:hint="eastAsia"/>
        </w:rPr>
        <w:t>js</w:t>
      </w:r>
      <w:r w:rsidR="00806E94">
        <w:rPr>
          <w:rFonts w:hint="eastAsia"/>
        </w:rPr>
        <w:t>等静态文件存放在系统是</w:t>
      </w:r>
      <w:r w:rsidR="00806E94">
        <w:rPr>
          <w:rFonts w:hint="eastAsia"/>
        </w:rPr>
        <w:t>static</w:t>
      </w:r>
      <w:r w:rsidR="00806E94">
        <w:rPr>
          <w:rFonts w:hint="eastAsia"/>
        </w:rPr>
        <w:t>路径下。</w:t>
      </w:r>
      <w:r>
        <w:rPr>
          <w:rFonts w:hint="eastAsia"/>
        </w:rPr>
        <w:t>Django</w:t>
      </w:r>
      <w:r>
        <w:rPr>
          <w:rFonts w:hint="eastAsia"/>
        </w:rPr>
        <w:t>项目结构如图</w:t>
      </w:r>
      <w:r>
        <w:rPr>
          <w:rFonts w:hint="eastAsia"/>
        </w:rPr>
        <w:t>2</w:t>
      </w:r>
      <w:r>
        <w:t>.3</w:t>
      </w:r>
      <w:r>
        <w:rPr>
          <w:rFonts w:hint="eastAsia"/>
        </w:rPr>
        <w:t>所示。</w:t>
      </w:r>
    </w:p>
    <w:p w:rsidR="00FF40D6" w:rsidRDefault="00FF40D6" w:rsidP="00FF40D6">
      <w:pPr>
        <w:pStyle w:val="a0"/>
        <w:ind w:firstLineChars="0" w:firstLine="0"/>
        <w:jc w:val="center"/>
      </w:pPr>
      <w:r>
        <w:rPr>
          <w:rFonts w:hint="eastAsia"/>
        </w:rPr>
        <w:t>图</w:t>
      </w:r>
      <w:r>
        <w:rPr>
          <w:rFonts w:hint="eastAsia"/>
        </w:rPr>
        <w:t>2</w:t>
      </w:r>
      <w:r>
        <w:t xml:space="preserve">.3 </w:t>
      </w:r>
      <w:r>
        <w:rPr>
          <w:rFonts w:hint="eastAsia"/>
        </w:rPr>
        <w:t>Django</w:t>
      </w:r>
      <w:r>
        <w:rPr>
          <w:rFonts w:hint="eastAsia"/>
        </w:rPr>
        <w:t>项目结构</w:t>
      </w:r>
    </w:p>
    <w:p w:rsidR="00FF40D6" w:rsidRPr="005907AC" w:rsidRDefault="00FF40D6" w:rsidP="00FF40D6">
      <w:pPr>
        <w:pStyle w:val="a0"/>
        <w:ind w:firstLine="480"/>
      </w:pPr>
    </w:p>
    <w:p w:rsidR="005907AC" w:rsidRDefault="005907AC" w:rsidP="005907AC">
      <w:pPr>
        <w:pStyle w:val="3"/>
        <w:spacing w:before="163" w:after="163"/>
      </w:pPr>
      <w:bookmarkStart w:id="21" w:name="_Toc5796269"/>
      <w:r>
        <w:rPr>
          <w:rFonts w:hint="eastAsia"/>
        </w:rPr>
        <w:t>u</w:t>
      </w:r>
      <w:r>
        <w:t>WSGI</w:t>
      </w:r>
      <w:r>
        <w:rPr>
          <w:rFonts w:hint="eastAsia"/>
        </w:rPr>
        <w:t>环境配置</w:t>
      </w:r>
      <w:bookmarkEnd w:id="21"/>
    </w:p>
    <w:p w:rsidR="006F498D" w:rsidRPr="006F498D" w:rsidRDefault="006F498D" w:rsidP="006F498D">
      <w:pPr>
        <w:pStyle w:val="a0"/>
        <w:ind w:firstLine="480"/>
      </w:pPr>
      <w:r>
        <w:rPr>
          <w:rFonts w:hint="eastAsia"/>
        </w:rPr>
        <w:t>uWSGI</w:t>
      </w:r>
      <w:r>
        <w:rPr>
          <w:rFonts w:hint="eastAsia"/>
        </w:rPr>
        <w:t>的配置较为简单，安装完</w:t>
      </w:r>
      <w:r>
        <w:rPr>
          <w:rFonts w:hint="eastAsia"/>
        </w:rPr>
        <w:t>uWSGI</w:t>
      </w:r>
      <w:r>
        <w:rPr>
          <w:rFonts w:hint="eastAsia"/>
        </w:rPr>
        <w:t>之后，修改相应配置文件，使</w:t>
      </w:r>
      <w:r>
        <w:rPr>
          <w:rFonts w:hint="eastAsia"/>
        </w:rPr>
        <w:t>uWSGI</w:t>
      </w:r>
      <w:r>
        <w:rPr>
          <w:rFonts w:hint="eastAsia"/>
        </w:rPr>
        <w:t>服务器监听指定端口，当该端口接收到请求时，对该请求进行处理之后把请求转发到</w:t>
      </w:r>
      <w:r>
        <w:rPr>
          <w:rFonts w:hint="eastAsia"/>
        </w:rPr>
        <w:t>Django</w:t>
      </w:r>
      <w:r>
        <w:rPr>
          <w:rFonts w:hint="eastAsia"/>
        </w:rPr>
        <w:t>所监听的端口。设置服务类型为</w:t>
      </w:r>
      <w:r>
        <w:rPr>
          <w:rFonts w:hint="eastAsia"/>
        </w:rPr>
        <w:t>socket</w:t>
      </w:r>
      <w:r>
        <w:rPr>
          <w:rFonts w:hint="eastAsia"/>
        </w:rPr>
        <w:t>而非</w:t>
      </w:r>
      <w:r>
        <w:rPr>
          <w:rFonts w:hint="eastAsia"/>
        </w:rPr>
        <w:t>http</w:t>
      </w:r>
      <w:r>
        <w:rPr>
          <w:rFonts w:hint="eastAsia"/>
        </w:rPr>
        <w:t>，因为请求不是直接通过</w:t>
      </w:r>
      <w:r>
        <w:rPr>
          <w:rFonts w:hint="eastAsia"/>
        </w:rPr>
        <w:t>http</w:t>
      </w:r>
      <w:r>
        <w:rPr>
          <w:rFonts w:hint="eastAsia"/>
        </w:rPr>
        <w:t>方式访问</w:t>
      </w:r>
      <w:r>
        <w:rPr>
          <w:rFonts w:hint="eastAsia"/>
        </w:rPr>
        <w:t>uWSGI</w:t>
      </w:r>
      <w:r>
        <w:rPr>
          <w:rFonts w:hint="eastAsia"/>
        </w:rPr>
        <w:t>服务器的，而是通过</w:t>
      </w:r>
      <w:r>
        <w:rPr>
          <w:rFonts w:hint="eastAsia"/>
        </w:rPr>
        <w:t>Nginx</w:t>
      </w:r>
      <w:r>
        <w:rPr>
          <w:rFonts w:hint="eastAsia"/>
        </w:rPr>
        <w:t>服务器来访问的。</w:t>
      </w:r>
    </w:p>
    <w:p w:rsidR="006F498D" w:rsidRDefault="006F498D" w:rsidP="006F498D">
      <w:pPr>
        <w:pStyle w:val="3"/>
        <w:spacing w:before="163" w:after="163"/>
      </w:pPr>
      <w:bookmarkStart w:id="22" w:name="_Toc5796270"/>
      <w:r>
        <w:rPr>
          <w:rFonts w:hint="eastAsia"/>
        </w:rPr>
        <w:t>Nginx</w:t>
      </w:r>
      <w:r>
        <w:rPr>
          <w:rFonts w:hint="eastAsia"/>
        </w:rPr>
        <w:t>环境配置</w:t>
      </w:r>
      <w:bookmarkEnd w:id="22"/>
    </w:p>
    <w:p w:rsidR="009B62A0" w:rsidRDefault="006F498D" w:rsidP="009B62A0">
      <w:pPr>
        <w:pStyle w:val="a0"/>
        <w:ind w:firstLine="480"/>
      </w:pPr>
      <w:r>
        <w:rPr>
          <w:rFonts w:hint="eastAsia"/>
        </w:rPr>
        <w:t>安装完</w:t>
      </w:r>
      <w:r>
        <w:rPr>
          <w:rFonts w:hint="eastAsia"/>
        </w:rPr>
        <w:t>Nginx</w:t>
      </w:r>
      <w:r>
        <w:rPr>
          <w:rFonts w:hint="eastAsia"/>
        </w:rPr>
        <w:t>服务器之后通过修改</w:t>
      </w:r>
      <w:r>
        <w:rPr>
          <w:rFonts w:hint="eastAsia"/>
        </w:rPr>
        <w:t>Nginx</w:t>
      </w:r>
      <w:r>
        <w:rPr>
          <w:rFonts w:hint="eastAsia"/>
        </w:rPr>
        <w:t>自带的配置文件</w:t>
      </w:r>
      <w:r>
        <w:rPr>
          <w:rFonts w:hint="eastAsia"/>
        </w:rPr>
        <w:t>nginx</w:t>
      </w:r>
      <w:r>
        <w:t>.conf</w:t>
      </w:r>
      <w:r>
        <w:rPr>
          <w:rFonts w:hint="eastAsia"/>
        </w:rPr>
        <w:t>对</w:t>
      </w:r>
      <w:r>
        <w:rPr>
          <w:rFonts w:hint="eastAsia"/>
        </w:rPr>
        <w:t>Nginx</w:t>
      </w:r>
      <w:r>
        <w:rPr>
          <w:rFonts w:hint="eastAsia"/>
        </w:rPr>
        <w:t>服务器进行配置。由于使用者是通过浏览器访问服务器端的，所以</w:t>
      </w:r>
      <w:r>
        <w:rPr>
          <w:rFonts w:hint="eastAsia"/>
        </w:rPr>
        <w:t>Nginx</w:t>
      </w:r>
      <w:r>
        <w:rPr>
          <w:rFonts w:hint="eastAsia"/>
        </w:rPr>
        <w:t>需要监听服务器的</w:t>
      </w:r>
      <w:r>
        <w:rPr>
          <w:rFonts w:hint="eastAsia"/>
        </w:rPr>
        <w:t>8</w:t>
      </w:r>
      <w:r>
        <w:t>0</w:t>
      </w:r>
      <w:r>
        <w:rPr>
          <w:rFonts w:hint="eastAsia"/>
        </w:rPr>
        <w:t>端口，并将所有发送到</w:t>
      </w:r>
      <w:r>
        <w:rPr>
          <w:rFonts w:hint="eastAsia"/>
        </w:rPr>
        <w:t>u</w:t>
      </w:r>
      <w:r>
        <w:t>WSGI</w:t>
      </w:r>
      <w:r>
        <w:rPr>
          <w:rFonts w:hint="eastAsia"/>
        </w:rPr>
        <w:t>服务器所监听的端口，此处配置的端口号应与</w:t>
      </w:r>
      <w:r>
        <w:rPr>
          <w:rFonts w:hint="eastAsia"/>
        </w:rPr>
        <w:t>uWSGI</w:t>
      </w:r>
      <w:r>
        <w:rPr>
          <w:rFonts w:hint="eastAsia"/>
        </w:rPr>
        <w:t>配置的端口号保持一致。</w:t>
      </w:r>
      <w:r>
        <w:rPr>
          <w:rFonts w:hint="eastAsia"/>
        </w:rPr>
        <w:t>Nginx</w:t>
      </w:r>
      <w:r>
        <w:rPr>
          <w:rFonts w:hint="eastAsia"/>
        </w:rPr>
        <w:t>服务器中还应该配置静态文件的路径，当使用者发送静态请求，只访问静态文件时，</w:t>
      </w:r>
      <w:r>
        <w:rPr>
          <w:rFonts w:hint="eastAsia"/>
        </w:rPr>
        <w:t>Nginx</w:t>
      </w:r>
      <w:r>
        <w:rPr>
          <w:rFonts w:hint="eastAsia"/>
        </w:rPr>
        <w:t>服务器对该请求不做转发，而是直接处理</w:t>
      </w:r>
      <w:r w:rsidR="006520C6">
        <w:rPr>
          <w:rFonts w:hint="eastAsia"/>
        </w:rPr>
        <w:t>，只有当</w:t>
      </w:r>
      <w:r w:rsidR="006520C6">
        <w:rPr>
          <w:rFonts w:hint="eastAsia"/>
        </w:rPr>
        <w:t>Nginx</w:t>
      </w:r>
      <w:r w:rsidR="006520C6">
        <w:rPr>
          <w:rFonts w:hint="eastAsia"/>
        </w:rPr>
        <w:t>服务器接收到动态请求时才会转发到</w:t>
      </w:r>
      <w:r w:rsidR="006520C6">
        <w:rPr>
          <w:rFonts w:hint="eastAsia"/>
        </w:rPr>
        <w:t>uWSGI</w:t>
      </w:r>
      <w:r w:rsidR="006520C6">
        <w:rPr>
          <w:rFonts w:hint="eastAsia"/>
        </w:rPr>
        <w:t>中进行处理。</w:t>
      </w:r>
    </w:p>
    <w:p w:rsidR="009B62A0" w:rsidRDefault="009B62A0" w:rsidP="009B62A0">
      <w:pPr>
        <w:pStyle w:val="3"/>
        <w:spacing w:before="163" w:after="163"/>
      </w:pPr>
      <w:bookmarkStart w:id="23" w:name="_Toc5796271"/>
      <w:r>
        <w:rPr>
          <w:rFonts w:hint="eastAsia"/>
        </w:rPr>
        <w:t>数据库设计</w:t>
      </w:r>
      <w:bookmarkEnd w:id="23"/>
    </w:p>
    <w:p w:rsidR="009B62A0" w:rsidRDefault="00A23BCC" w:rsidP="009B62A0">
      <w:pPr>
        <w:pStyle w:val="a0"/>
        <w:ind w:firstLine="480"/>
      </w:pPr>
      <w:r>
        <w:rPr>
          <w:rFonts w:hint="eastAsia"/>
        </w:rPr>
        <w:t>本系统的数据库设计将从以下几个方面考虑：首先需要</w:t>
      </w:r>
      <w:r w:rsidR="001E5878">
        <w:rPr>
          <w:rFonts w:hint="eastAsia"/>
        </w:rPr>
        <w:t>设计用户表</w:t>
      </w:r>
      <w:r w:rsidR="001E5878">
        <w:rPr>
          <w:rFonts w:hint="eastAsia"/>
        </w:rPr>
        <w:t>(</w:t>
      </w:r>
      <w:r w:rsidR="001E5878">
        <w:t>user)</w:t>
      </w:r>
      <w:r w:rsidR="001E5878">
        <w:rPr>
          <w:rFonts w:hint="eastAsia"/>
        </w:rPr>
        <w:t>，用户需要登录以后才可以进行相关操作。另外，用户提交</w:t>
      </w:r>
      <w:r w:rsidR="001E5878">
        <w:rPr>
          <w:rFonts w:hint="eastAsia"/>
        </w:rPr>
        <w:t>SQL</w:t>
      </w:r>
      <w:r w:rsidR="001E5878">
        <w:rPr>
          <w:rFonts w:hint="eastAsia"/>
        </w:rPr>
        <w:t>文件进行检测在系统中是以“任务”的形式存在的，即每次提交都会在系统中新建一个</w:t>
      </w:r>
      <w:r w:rsidR="00EF7DED">
        <w:rPr>
          <w:rFonts w:hint="eastAsia"/>
        </w:rPr>
        <w:t>“任务”，该任务记录本次</w:t>
      </w:r>
      <w:r w:rsidR="00EF7DED">
        <w:rPr>
          <w:rFonts w:hint="eastAsia"/>
        </w:rPr>
        <w:t>SQL</w:t>
      </w:r>
      <w:r w:rsidR="00EF7DED">
        <w:rPr>
          <w:rFonts w:hint="eastAsia"/>
        </w:rPr>
        <w:t>检测的用户和文件信息等内容，所以需要设计任务表</w:t>
      </w:r>
      <w:r w:rsidR="00EF7DED">
        <w:rPr>
          <w:rFonts w:hint="eastAsia"/>
        </w:rPr>
        <w:t>(task</w:t>
      </w:r>
      <w:r w:rsidR="00EF7DED">
        <w:t>)</w:t>
      </w:r>
      <w:r w:rsidR="00080F7C">
        <w:rPr>
          <w:rFonts w:hint="eastAsia"/>
        </w:rPr>
        <w:t>。检测结果将会以测试报告的形成呈现给用户，报告中包含</w:t>
      </w:r>
      <w:r w:rsidR="00080F7C">
        <w:rPr>
          <w:rFonts w:hint="eastAsia"/>
        </w:rPr>
        <w:t>SQL</w:t>
      </w:r>
      <w:r w:rsidR="00080F7C">
        <w:rPr>
          <w:rFonts w:hint="eastAsia"/>
        </w:rPr>
        <w:t>文件中可能存在的错误，因此本系统需要设计错误表</w:t>
      </w:r>
      <w:r w:rsidR="00080F7C">
        <w:rPr>
          <w:rFonts w:hint="eastAsia"/>
        </w:rPr>
        <w:t>(mistake</w:t>
      </w:r>
      <w:r w:rsidR="00080F7C">
        <w:t>)</w:t>
      </w:r>
      <w:r w:rsidR="0060666B">
        <w:rPr>
          <w:rFonts w:hint="eastAsia"/>
        </w:rPr>
        <w:t>，包含错误位置和错误类型等信息</w:t>
      </w:r>
      <w:r w:rsidR="007D78EE">
        <w:rPr>
          <w:rFonts w:hint="eastAsia"/>
        </w:rPr>
        <w:t>，数据库表的详细设计如表</w:t>
      </w:r>
      <w:r w:rsidR="007D78EE">
        <w:rPr>
          <w:rFonts w:hint="eastAsia"/>
        </w:rPr>
        <w:t>2</w:t>
      </w:r>
      <w:r w:rsidR="007D78EE">
        <w:t>.1</w:t>
      </w:r>
      <w:r w:rsidR="007D78EE">
        <w:rPr>
          <w:rFonts w:hint="eastAsia"/>
        </w:rPr>
        <w:t>-</w:t>
      </w:r>
      <w:r w:rsidR="007D78EE">
        <w:rPr>
          <w:rFonts w:hint="eastAsia"/>
        </w:rPr>
        <w:t>表</w:t>
      </w:r>
      <w:r w:rsidR="007D78EE">
        <w:rPr>
          <w:rFonts w:hint="eastAsia"/>
        </w:rPr>
        <w:t>2</w:t>
      </w:r>
      <w:r w:rsidR="007D78EE">
        <w:t>.6</w:t>
      </w:r>
      <w:r w:rsidR="007D78EE">
        <w:rPr>
          <w:rFonts w:hint="eastAsia"/>
        </w:rPr>
        <w:t>所示。</w:t>
      </w:r>
    </w:p>
    <w:tbl>
      <w:tblPr>
        <w:tblStyle w:val="ac"/>
        <w:tblW w:w="8784" w:type="dxa"/>
        <w:tblLook w:val="04A0" w:firstRow="1" w:lastRow="0" w:firstColumn="1" w:lastColumn="0" w:noHBand="0" w:noVBand="1"/>
      </w:tblPr>
      <w:tblGrid>
        <w:gridCol w:w="1696"/>
        <w:gridCol w:w="1276"/>
        <w:gridCol w:w="2103"/>
        <w:gridCol w:w="1456"/>
        <w:gridCol w:w="2253"/>
      </w:tblGrid>
      <w:tr w:rsidR="00037A2E" w:rsidTr="00D82482">
        <w:tc>
          <w:tcPr>
            <w:tcW w:w="1696" w:type="dxa"/>
          </w:tcPr>
          <w:p w:rsidR="00037A2E" w:rsidRDefault="00037A2E" w:rsidP="00037A2E">
            <w:pPr>
              <w:pStyle w:val="a0"/>
              <w:ind w:firstLineChars="0" w:firstLine="0"/>
              <w:jc w:val="center"/>
            </w:pPr>
            <w:r>
              <w:rPr>
                <w:rFonts w:hint="eastAsia"/>
              </w:rPr>
              <w:t>属性名</w:t>
            </w:r>
          </w:p>
        </w:tc>
        <w:tc>
          <w:tcPr>
            <w:tcW w:w="1276" w:type="dxa"/>
          </w:tcPr>
          <w:p w:rsidR="00037A2E" w:rsidRDefault="00037A2E" w:rsidP="00037A2E">
            <w:pPr>
              <w:pStyle w:val="a0"/>
              <w:ind w:firstLineChars="0" w:firstLine="0"/>
              <w:jc w:val="center"/>
            </w:pPr>
            <w:r>
              <w:rPr>
                <w:rFonts w:hint="eastAsia"/>
              </w:rPr>
              <w:t>类型</w:t>
            </w:r>
          </w:p>
        </w:tc>
        <w:tc>
          <w:tcPr>
            <w:tcW w:w="2103" w:type="dxa"/>
          </w:tcPr>
          <w:p w:rsidR="00037A2E" w:rsidRDefault="00037A2E" w:rsidP="00037A2E">
            <w:pPr>
              <w:pStyle w:val="a0"/>
              <w:ind w:firstLineChars="0" w:firstLine="0"/>
              <w:jc w:val="center"/>
            </w:pPr>
            <w:r>
              <w:rPr>
                <w:rFonts w:hint="eastAsia"/>
              </w:rPr>
              <w:t>是否为空</w:t>
            </w:r>
          </w:p>
        </w:tc>
        <w:tc>
          <w:tcPr>
            <w:tcW w:w="1456" w:type="dxa"/>
          </w:tcPr>
          <w:p w:rsidR="00037A2E" w:rsidRDefault="00037A2E" w:rsidP="00037A2E">
            <w:pPr>
              <w:pStyle w:val="a0"/>
              <w:ind w:firstLineChars="0" w:firstLine="0"/>
              <w:jc w:val="center"/>
            </w:pPr>
            <w:r>
              <w:rPr>
                <w:rFonts w:hint="eastAsia"/>
              </w:rPr>
              <w:t>属性</w:t>
            </w:r>
          </w:p>
        </w:tc>
        <w:tc>
          <w:tcPr>
            <w:tcW w:w="2253" w:type="dxa"/>
          </w:tcPr>
          <w:p w:rsidR="00037A2E" w:rsidRDefault="00037A2E" w:rsidP="00037A2E">
            <w:pPr>
              <w:pStyle w:val="a0"/>
              <w:ind w:firstLineChars="0" w:firstLine="0"/>
              <w:jc w:val="center"/>
            </w:pPr>
            <w:r>
              <w:rPr>
                <w:rFonts w:hint="eastAsia"/>
              </w:rPr>
              <w:t>说明</w:t>
            </w:r>
          </w:p>
        </w:tc>
      </w:tr>
      <w:tr w:rsidR="00037A2E" w:rsidTr="00D82482">
        <w:tc>
          <w:tcPr>
            <w:tcW w:w="1696" w:type="dxa"/>
          </w:tcPr>
          <w:p w:rsidR="00037A2E" w:rsidRDefault="00D82482" w:rsidP="00037A2E">
            <w:pPr>
              <w:pStyle w:val="a0"/>
              <w:ind w:firstLineChars="0" w:firstLine="0"/>
              <w:jc w:val="center"/>
            </w:pPr>
            <w:r>
              <w:t>i</w:t>
            </w:r>
            <w:r w:rsidR="004D4AC8">
              <w:t>d</w:t>
            </w:r>
          </w:p>
        </w:tc>
        <w:tc>
          <w:tcPr>
            <w:tcW w:w="1276" w:type="dxa"/>
          </w:tcPr>
          <w:p w:rsidR="00037A2E" w:rsidRDefault="00D82482" w:rsidP="00037A2E">
            <w:pPr>
              <w:pStyle w:val="a0"/>
              <w:ind w:firstLineChars="0" w:firstLine="0"/>
              <w:jc w:val="center"/>
            </w:pPr>
            <w:r>
              <w:rPr>
                <w:rFonts w:hint="eastAsia"/>
              </w:rPr>
              <w:t>i</w:t>
            </w:r>
            <w:r>
              <w:t>nt</w:t>
            </w:r>
          </w:p>
        </w:tc>
        <w:tc>
          <w:tcPr>
            <w:tcW w:w="2103" w:type="dxa"/>
          </w:tcPr>
          <w:p w:rsidR="00037A2E" w:rsidRDefault="00D82482" w:rsidP="00037A2E">
            <w:pPr>
              <w:pStyle w:val="a0"/>
              <w:ind w:firstLineChars="0" w:firstLine="0"/>
              <w:jc w:val="center"/>
            </w:pPr>
            <w:r>
              <w:t>Not null</w:t>
            </w:r>
          </w:p>
        </w:tc>
        <w:tc>
          <w:tcPr>
            <w:tcW w:w="1456" w:type="dxa"/>
          </w:tcPr>
          <w:p w:rsidR="00037A2E" w:rsidRDefault="00D82482" w:rsidP="00037A2E">
            <w:pPr>
              <w:pStyle w:val="a0"/>
              <w:ind w:firstLineChars="0" w:firstLine="0"/>
              <w:jc w:val="center"/>
            </w:pPr>
            <w:r>
              <w:rPr>
                <w:rFonts w:hint="eastAsia"/>
              </w:rPr>
              <w:t>P</w:t>
            </w:r>
            <w:r>
              <w:t>rimary_key</w:t>
            </w:r>
          </w:p>
        </w:tc>
        <w:tc>
          <w:tcPr>
            <w:tcW w:w="2253" w:type="dxa"/>
          </w:tcPr>
          <w:p w:rsidR="00037A2E" w:rsidRDefault="00D82482" w:rsidP="00037A2E">
            <w:pPr>
              <w:pStyle w:val="a0"/>
              <w:ind w:firstLineChars="0" w:firstLine="0"/>
              <w:jc w:val="center"/>
            </w:pPr>
            <w:r>
              <w:rPr>
                <w:rFonts w:hint="eastAsia"/>
              </w:rPr>
              <w:t>用户</w:t>
            </w:r>
            <w:r>
              <w:rPr>
                <w:rFonts w:hint="eastAsia"/>
              </w:rPr>
              <w:t>id</w:t>
            </w:r>
          </w:p>
        </w:tc>
      </w:tr>
      <w:tr w:rsidR="00037A2E" w:rsidTr="00D82482">
        <w:tc>
          <w:tcPr>
            <w:tcW w:w="1696" w:type="dxa"/>
          </w:tcPr>
          <w:p w:rsidR="00037A2E" w:rsidRDefault="00D82482" w:rsidP="00037A2E">
            <w:pPr>
              <w:pStyle w:val="a0"/>
              <w:ind w:firstLineChars="0" w:firstLine="0"/>
              <w:jc w:val="center"/>
            </w:pPr>
            <w:r>
              <w:t>na</w:t>
            </w:r>
            <w:r w:rsidR="004D4AC8">
              <w:t>me</w:t>
            </w:r>
          </w:p>
        </w:tc>
        <w:tc>
          <w:tcPr>
            <w:tcW w:w="1276" w:type="dxa"/>
          </w:tcPr>
          <w:p w:rsidR="00037A2E" w:rsidRDefault="00D82482" w:rsidP="00037A2E">
            <w:pPr>
              <w:pStyle w:val="a0"/>
              <w:ind w:firstLineChars="0" w:firstLine="0"/>
              <w:jc w:val="center"/>
            </w:pPr>
            <w:r>
              <w:rPr>
                <w:rFonts w:hint="eastAsia"/>
              </w:rPr>
              <w:t>v</w:t>
            </w:r>
            <w:r>
              <w:t>archar</w:t>
            </w:r>
          </w:p>
        </w:tc>
        <w:tc>
          <w:tcPr>
            <w:tcW w:w="2103" w:type="dxa"/>
          </w:tcPr>
          <w:p w:rsidR="00037A2E" w:rsidRDefault="00D82482" w:rsidP="00037A2E">
            <w:pPr>
              <w:pStyle w:val="a0"/>
              <w:ind w:firstLineChars="0" w:firstLine="0"/>
              <w:jc w:val="center"/>
            </w:pPr>
            <w:r>
              <w:t>Not null</w:t>
            </w:r>
          </w:p>
        </w:tc>
        <w:tc>
          <w:tcPr>
            <w:tcW w:w="1456" w:type="dxa"/>
          </w:tcPr>
          <w:p w:rsidR="00037A2E" w:rsidRDefault="00037A2E" w:rsidP="00037A2E">
            <w:pPr>
              <w:pStyle w:val="a0"/>
              <w:ind w:firstLineChars="0" w:firstLine="0"/>
              <w:jc w:val="center"/>
            </w:pPr>
          </w:p>
        </w:tc>
        <w:tc>
          <w:tcPr>
            <w:tcW w:w="2253" w:type="dxa"/>
          </w:tcPr>
          <w:p w:rsidR="00037A2E" w:rsidRDefault="00D82482" w:rsidP="00037A2E">
            <w:pPr>
              <w:pStyle w:val="a0"/>
              <w:ind w:firstLineChars="0" w:firstLine="0"/>
              <w:jc w:val="center"/>
            </w:pPr>
            <w:r>
              <w:rPr>
                <w:rFonts w:hint="eastAsia"/>
              </w:rPr>
              <w:t>用户名</w:t>
            </w:r>
          </w:p>
        </w:tc>
      </w:tr>
      <w:tr w:rsidR="00037A2E" w:rsidTr="00D82482">
        <w:tc>
          <w:tcPr>
            <w:tcW w:w="1696" w:type="dxa"/>
          </w:tcPr>
          <w:p w:rsidR="00037A2E" w:rsidRDefault="00D82482" w:rsidP="00037A2E">
            <w:pPr>
              <w:pStyle w:val="a0"/>
              <w:ind w:firstLineChars="0" w:firstLine="0"/>
              <w:jc w:val="center"/>
            </w:pPr>
            <w:r>
              <w:t>password</w:t>
            </w:r>
          </w:p>
        </w:tc>
        <w:tc>
          <w:tcPr>
            <w:tcW w:w="1276" w:type="dxa"/>
          </w:tcPr>
          <w:p w:rsidR="00037A2E" w:rsidRDefault="00D82482" w:rsidP="00037A2E">
            <w:pPr>
              <w:pStyle w:val="a0"/>
              <w:ind w:firstLineChars="0" w:firstLine="0"/>
              <w:jc w:val="center"/>
            </w:pPr>
            <w:r>
              <w:rPr>
                <w:rFonts w:hint="eastAsia"/>
              </w:rPr>
              <w:t>v</w:t>
            </w:r>
            <w:r>
              <w:t>archar</w:t>
            </w:r>
          </w:p>
        </w:tc>
        <w:tc>
          <w:tcPr>
            <w:tcW w:w="2103" w:type="dxa"/>
          </w:tcPr>
          <w:p w:rsidR="00037A2E" w:rsidRDefault="00D82482" w:rsidP="00037A2E">
            <w:pPr>
              <w:pStyle w:val="a0"/>
              <w:ind w:firstLineChars="0" w:firstLine="0"/>
              <w:jc w:val="center"/>
            </w:pPr>
            <w:r>
              <w:t>Not null</w:t>
            </w:r>
          </w:p>
        </w:tc>
        <w:tc>
          <w:tcPr>
            <w:tcW w:w="1456" w:type="dxa"/>
          </w:tcPr>
          <w:p w:rsidR="00037A2E" w:rsidRDefault="00037A2E" w:rsidP="00037A2E">
            <w:pPr>
              <w:pStyle w:val="a0"/>
              <w:ind w:firstLineChars="0" w:firstLine="0"/>
              <w:jc w:val="center"/>
            </w:pPr>
          </w:p>
        </w:tc>
        <w:tc>
          <w:tcPr>
            <w:tcW w:w="2253" w:type="dxa"/>
          </w:tcPr>
          <w:p w:rsidR="00037A2E" w:rsidRDefault="00D82482" w:rsidP="00037A2E">
            <w:pPr>
              <w:pStyle w:val="a0"/>
              <w:ind w:firstLineChars="0" w:firstLine="0"/>
              <w:jc w:val="center"/>
            </w:pPr>
            <w:r>
              <w:rPr>
                <w:rFonts w:hint="eastAsia"/>
              </w:rPr>
              <w:t>用户密码</w:t>
            </w:r>
          </w:p>
        </w:tc>
      </w:tr>
      <w:tr w:rsidR="00037A2E" w:rsidTr="00D82482">
        <w:tc>
          <w:tcPr>
            <w:tcW w:w="1696" w:type="dxa"/>
          </w:tcPr>
          <w:p w:rsidR="00037A2E" w:rsidRDefault="00D82482" w:rsidP="00037A2E">
            <w:pPr>
              <w:pStyle w:val="a0"/>
              <w:ind w:firstLineChars="0" w:firstLine="0"/>
              <w:jc w:val="center"/>
            </w:pPr>
            <w:r>
              <w:t>create_time</w:t>
            </w:r>
          </w:p>
        </w:tc>
        <w:tc>
          <w:tcPr>
            <w:tcW w:w="1276" w:type="dxa"/>
          </w:tcPr>
          <w:p w:rsidR="00037A2E" w:rsidRDefault="00D82482" w:rsidP="00037A2E">
            <w:pPr>
              <w:pStyle w:val="a0"/>
              <w:ind w:firstLineChars="0" w:firstLine="0"/>
              <w:jc w:val="center"/>
            </w:pPr>
            <w:r>
              <w:rPr>
                <w:rFonts w:hint="eastAsia"/>
              </w:rPr>
              <w:t>v</w:t>
            </w:r>
            <w:r>
              <w:t>archar</w:t>
            </w:r>
          </w:p>
        </w:tc>
        <w:tc>
          <w:tcPr>
            <w:tcW w:w="2103" w:type="dxa"/>
          </w:tcPr>
          <w:p w:rsidR="00037A2E" w:rsidRDefault="00D82482" w:rsidP="00037A2E">
            <w:pPr>
              <w:pStyle w:val="a0"/>
              <w:ind w:firstLineChars="0" w:firstLine="0"/>
              <w:jc w:val="center"/>
            </w:pPr>
            <w:r>
              <w:t>Not null</w:t>
            </w:r>
          </w:p>
        </w:tc>
        <w:tc>
          <w:tcPr>
            <w:tcW w:w="1456" w:type="dxa"/>
          </w:tcPr>
          <w:p w:rsidR="00037A2E" w:rsidRDefault="00037A2E" w:rsidP="00037A2E">
            <w:pPr>
              <w:pStyle w:val="a0"/>
              <w:ind w:firstLineChars="0" w:firstLine="0"/>
              <w:jc w:val="center"/>
            </w:pPr>
          </w:p>
        </w:tc>
        <w:tc>
          <w:tcPr>
            <w:tcW w:w="2253" w:type="dxa"/>
          </w:tcPr>
          <w:p w:rsidR="00037A2E" w:rsidRDefault="00D82482" w:rsidP="00037A2E">
            <w:pPr>
              <w:pStyle w:val="a0"/>
              <w:ind w:firstLineChars="0" w:firstLine="0"/>
              <w:jc w:val="center"/>
            </w:pPr>
            <w:r>
              <w:rPr>
                <w:rFonts w:hint="eastAsia"/>
              </w:rPr>
              <w:t>账号创建时间</w:t>
            </w:r>
          </w:p>
        </w:tc>
      </w:tr>
      <w:tr w:rsidR="00037A2E" w:rsidTr="00D82482">
        <w:tc>
          <w:tcPr>
            <w:tcW w:w="1696" w:type="dxa"/>
          </w:tcPr>
          <w:p w:rsidR="00037A2E" w:rsidRDefault="00D82482" w:rsidP="00037A2E">
            <w:pPr>
              <w:pStyle w:val="a0"/>
              <w:ind w:firstLineChars="0" w:firstLine="0"/>
              <w:jc w:val="center"/>
            </w:pPr>
            <w:r>
              <w:t>modify_time</w:t>
            </w:r>
          </w:p>
        </w:tc>
        <w:tc>
          <w:tcPr>
            <w:tcW w:w="1276" w:type="dxa"/>
          </w:tcPr>
          <w:p w:rsidR="00037A2E" w:rsidRDefault="00D82482" w:rsidP="00037A2E">
            <w:pPr>
              <w:pStyle w:val="a0"/>
              <w:ind w:firstLineChars="0" w:firstLine="0"/>
              <w:jc w:val="center"/>
            </w:pPr>
            <w:r>
              <w:rPr>
                <w:rFonts w:hint="eastAsia"/>
              </w:rPr>
              <w:t>v</w:t>
            </w:r>
            <w:r>
              <w:t>archar</w:t>
            </w:r>
          </w:p>
        </w:tc>
        <w:tc>
          <w:tcPr>
            <w:tcW w:w="2103" w:type="dxa"/>
          </w:tcPr>
          <w:p w:rsidR="00037A2E" w:rsidRDefault="00D82482" w:rsidP="00037A2E">
            <w:pPr>
              <w:pStyle w:val="a0"/>
              <w:ind w:firstLineChars="0" w:firstLine="0"/>
              <w:jc w:val="center"/>
            </w:pPr>
            <w:r>
              <w:t>Not null</w:t>
            </w:r>
          </w:p>
        </w:tc>
        <w:tc>
          <w:tcPr>
            <w:tcW w:w="1456" w:type="dxa"/>
          </w:tcPr>
          <w:p w:rsidR="00037A2E" w:rsidRDefault="00037A2E" w:rsidP="00037A2E">
            <w:pPr>
              <w:pStyle w:val="a0"/>
              <w:ind w:firstLineChars="0" w:firstLine="0"/>
              <w:jc w:val="center"/>
            </w:pPr>
          </w:p>
        </w:tc>
        <w:tc>
          <w:tcPr>
            <w:tcW w:w="2253" w:type="dxa"/>
          </w:tcPr>
          <w:p w:rsidR="00037A2E" w:rsidRDefault="00D82482" w:rsidP="00037A2E">
            <w:pPr>
              <w:pStyle w:val="a0"/>
              <w:ind w:firstLineChars="0" w:firstLine="0"/>
              <w:jc w:val="center"/>
            </w:pPr>
            <w:r>
              <w:rPr>
                <w:rFonts w:hint="eastAsia"/>
              </w:rPr>
              <w:t>账号最后修改时间</w:t>
            </w:r>
          </w:p>
        </w:tc>
      </w:tr>
    </w:tbl>
    <w:p w:rsidR="007D78EE" w:rsidRDefault="009B1585" w:rsidP="009B1585">
      <w:pPr>
        <w:pStyle w:val="a0"/>
        <w:ind w:firstLineChars="0" w:firstLine="0"/>
        <w:jc w:val="center"/>
      </w:pPr>
      <w:r>
        <w:rPr>
          <w:rFonts w:hint="eastAsia"/>
        </w:rPr>
        <w:t>表</w:t>
      </w:r>
      <w:r>
        <w:rPr>
          <w:rFonts w:hint="eastAsia"/>
        </w:rPr>
        <w:t>2</w:t>
      </w:r>
      <w:r>
        <w:t xml:space="preserve">.1 </w:t>
      </w:r>
      <w:r>
        <w:rPr>
          <w:rFonts w:hint="eastAsia"/>
        </w:rPr>
        <w:t>user</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C23776" w:rsidTr="00086C2E">
        <w:tc>
          <w:tcPr>
            <w:tcW w:w="1696" w:type="dxa"/>
          </w:tcPr>
          <w:p w:rsidR="00C23776" w:rsidRDefault="00C23776" w:rsidP="00086C2E">
            <w:pPr>
              <w:pStyle w:val="a0"/>
              <w:ind w:firstLineChars="0" w:firstLine="0"/>
              <w:jc w:val="center"/>
            </w:pPr>
            <w:r>
              <w:rPr>
                <w:rFonts w:hint="eastAsia"/>
              </w:rPr>
              <w:lastRenderedPageBreak/>
              <w:t>属性名</w:t>
            </w:r>
          </w:p>
        </w:tc>
        <w:tc>
          <w:tcPr>
            <w:tcW w:w="1276" w:type="dxa"/>
          </w:tcPr>
          <w:p w:rsidR="00C23776" w:rsidRDefault="00C23776" w:rsidP="00086C2E">
            <w:pPr>
              <w:pStyle w:val="a0"/>
              <w:ind w:firstLineChars="0" w:firstLine="0"/>
              <w:jc w:val="center"/>
            </w:pPr>
            <w:r>
              <w:rPr>
                <w:rFonts w:hint="eastAsia"/>
              </w:rPr>
              <w:t>类型</w:t>
            </w:r>
          </w:p>
        </w:tc>
        <w:tc>
          <w:tcPr>
            <w:tcW w:w="2103" w:type="dxa"/>
          </w:tcPr>
          <w:p w:rsidR="00C23776" w:rsidRDefault="00C23776" w:rsidP="00086C2E">
            <w:pPr>
              <w:pStyle w:val="a0"/>
              <w:ind w:firstLineChars="0" w:firstLine="0"/>
              <w:jc w:val="center"/>
            </w:pPr>
            <w:r>
              <w:rPr>
                <w:rFonts w:hint="eastAsia"/>
              </w:rPr>
              <w:t>是否为空</w:t>
            </w:r>
          </w:p>
        </w:tc>
        <w:tc>
          <w:tcPr>
            <w:tcW w:w="1456" w:type="dxa"/>
          </w:tcPr>
          <w:p w:rsidR="00C23776" w:rsidRDefault="00C23776" w:rsidP="00086C2E">
            <w:pPr>
              <w:pStyle w:val="a0"/>
              <w:ind w:firstLineChars="0" w:firstLine="0"/>
              <w:jc w:val="center"/>
            </w:pPr>
            <w:r>
              <w:rPr>
                <w:rFonts w:hint="eastAsia"/>
              </w:rPr>
              <w:t>属性</w:t>
            </w:r>
          </w:p>
        </w:tc>
        <w:tc>
          <w:tcPr>
            <w:tcW w:w="2253" w:type="dxa"/>
          </w:tcPr>
          <w:p w:rsidR="00C23776" w:rsidRDefault="00C23776" w:rsidP="00086C2E">
            <w:pPr>
              <w:pStyle w:val="a0"/>
              <w:ind w:firstLineChars="0" w:firstLine="0"/>
              <w:jc w:val="center"/>
            </w:pPr>
            <w:r>
              <w:rPr>
                <w:rFonts w:hint="eastAsia"/>
              </w:rPr>
              <w:t>说明</w:t>
            </w:r>
          </w:p>
        </w:tc>
      </w:tr>
      <w:tr w:rsidR="00C23776" w:rsidTr="00086C2E">
        <w:tc>
          <w:tcPr>
            <w:tcW w:w="1696" w:type="dxa"/>
          </w:tcPr>
          <w:p w:rsidR="00C23776" w:rsidRDefault="00C23776" w:rsidP="00086C2E">
            <w:pPr>
              <w:pStyle w:val="a0"/>
              <w:ind w:firstLineChars="0" w:firstLine="0"/>
              <w:jc w:val="center"/>
            </w:pPr>
            <w:r>
              <w:t>id</w:t>
            </w:r>
          </w:p>
        </w:tc>
        <w:tc>
          <w:tcPr>
            <w:tcW w:w="1276" w:type="dxa"/>
          </w:tcPr>
          <w:p w:rsidR="00C23776" w:rsidRDefault="00C23776" w:rsidP="00086C2E">
            <w:pPr>
              <w:pStyle w:val="a0"/>
              <w:ind w:firstLineChars="0" w:firstLine="0"/>
              <w:jc w:val="center"/>
            </w:pPr>
            <w:r>
              <w:rPr>
                <w:rFonts w:hint="eastAsia"/>
              </w:rPr>
              <w:t>i</w:t>
            </w:r>
            <w:r>
              <w:t>nt</w:t>
            </w:r>
          </w:p>
        </w:tc>
        <w:tc>
          <w:tcPr>
            <w:tcW w:w="2103" w:type="dxa"/>
          </w:tcPr>
          <w:p w:rsidR="00C23776" w:rsidRDefault="00C23776" w:rsidP="00086C2E">
            <w:pPr>
              <w:pStyle w:val="a0"/>
              <w:ind w:firstLineChars="0" w:firstLine="0"/>
              <w:jc w:val="center"/>
            </w:pPr>
            <w:r>
              <w:t>Not null</w:t>
            </w:r>
          </w:p>
        </w:tc>
        <w:tc>
          <w:tcPr>
            <w:tcW w:w="1456" w:type="dxa"/>
          </w:tcPr>
          <w:p w:rsidR="00C23776" w:rsidRDefault="00C23776" w:rsidP="00086C2E">
            <w:pPr>
              <w:pStyle w:val="a0"/>
              <w:ind w:firstLineChars="0" w:firstLine="0"/>
              <w:jc w:val="center"/>
            </w:pPr>
            <w:r>
              <w:rPr>
                <w:rFonts w:hint="eastAsia"/>
              </w:rPr>
              <w:t>P</w:t>
            </w:r>
            <w:r>
              <w:t>rimary_key</w:t>
            </w:r>
          </w:p>
        </w:tc>
        <w:tc>
          <w:tcPr>
            <w:tcW w:w="2253" w:type="dxa"/>
          </w:tcPr>
          <w:p w:rsidR="00C23776" w:rsidRDefault="00C23776" w:rsidP="00086C2E">
            <w:pPr>
              <w:pStyle w:val="a0"/>
              <w:ind w:firstLineChars="0" w:firstLine="0"/>
              <w:jc w:val="center"/>
            </w:pPr>
            <w:r>
              <w:rPr>
                <w:rFonts w:hint="eastAsia"/>
              </w:rPr>
              <w:t>任务</w:t>
            </w:r>
            <w:r>
              <w:rPr>
                <w:rFonts w:hint="eastAsia"/>
              </w:rPr>
              <w:t>id</w:t>
            </w:r>
          </w:p>
        </w:tc>
      </w:tr>
      <w:tr w:rsidR="00C23776" w:rsidTr="00086C2E">
        <w:tc>
          <w:tcPr>
            <w:tcW w:w="1696" w:type="dxa"/>
          </w:tcPr>
          <w:p w:rsidR="00C23776" w:rsidRDefault="00C23776" w:rsidP="00086C2E">
            <w:pPr>
              <w:pStyle w:val="a0"/>
              <w:ind w:firstLineChars="0" w:firstLine="0"/>
              <w:jc w:val="center"/>
            </w:pPr>
            <w:r>
              <w:rPr>
                <w:rFonts w:hint="eastAsia"/>
              </w:rPr>
              <w:t>user_id</w:t>
            </w:r>
          </w:p>
        </w:tc>
        <w:tc>
          <w:tcPr>
            <w:tcW w:w="1276" w:type="dxa"/>
          </w:tcPr>
          <w:p w:rsidR="00C23776" w:rsidRDefault="00C23776" w:rsidP="00086C2E">
            <w:pPr>
              <w:pStyle w:val="a0"/>
              <w:ind w:firstLineChars="0" w:firstLine="0"/>
              <w:jc w:val="center"/>
            </w:pPr>
            <w:r>
              <w:t>int</w:t>
            </w:r>
          </w:p>
        </w:tc>
        <w:tc>
          <w:tcPr>
            <w:tcW w:w="2103" w:type="dxa"/>
          </w:tcPr>
          <w:p w:rsidR="00C23776" w:rsidRDefault="00C23776" w:rsidP="00086C2E">
            <w:pPr>
              <w:pStyle w:val="a0"/>
              <w:ind w:firstLineChars="0" w:firstLine="0"/>
              <w:jc w:val="center"/>
            </w:pPr>
            <w:r>
              <w:t>Not null</w:t>
            </w:r>
          </w:p>
        </w:tc>
        <w:tc>
          <w:tcPr>
            <w:tcW w:w="1456" w:type="dxa"/>
          </w:tcPr>
          <w:p w:rsidR="00C23776" w:rsidRDefault="00C23776" w:rsidP="00086C2E">
            <w:pPr>
              <w:pStyle w:val="a0"/>
              <w:ind w:firstLineChars="0" w:firstLine="0"/>
              <w:jc w:val="center"/>
            </w:pPr>
            <w:r>
              <w:rPr>
                <w:rFonts w:hint="eastAsia"/>
              </w:rPr>
              <w:t>Foreign_key</w:t>
            </w:r>
          </w:p>
        </w:tc>
        <w:tc>
          <w:tcPr>
            <w:tcW w:w="2253" w:type="dxa"/>
          </w:tcPr>
          <w:p w:rsidR="00C23776" w:rsidRDefault="00C23776" w:rsidP="00086C2E">
            <w:pPr>
              <w:pStyle w:val="a0"/>
              <w:ind w:firstLineChars="0" w:firstLine="0"/>
              <w:jc w:val="center"/>
            </w:pPr>
            <w:r>
              <w:rPr>
                <w:rFonts w:hint="eastAsia"/>
              </w:rPr>
              <w:t>用户</w:t>
            </w:r>
            <w:r>
              <w:rPr>
                <w:rFonts w:hint="eastAsia"/>
              </w:rPr>
              <w:t>id</w:t>
            </w:r>
          </w:p>
        </w:tc>
      </w:tr>
      <w:tr w:rsidR="00C23776" w:rsidTr="00086C2E">
        <w:tc>
          <w:tcPr>
            <w:tcW w:w="1696" w:type="dxa"/>
          </w:tcPr>
          <w:p w:rsidR="00C23776" w:rsidRDefault="00C23776" w:rsidP="00086C2E">
            <w:pPr>
              <w:pStyle w:val="a0"/>
              <w:ind w:firstLineChars="0" w:firstLine="0"/>
              <w:jc w:val="center"/>
            </w:pPr>
            <w:r>
              <w:t>f</w:t>
            </w:r>
            <w:r>
              <w:rPr>
                <w:rFonts w:hint="eastAsia"/>
              </w:rPr>
              <w:t>il</w:t>
            </w:r>
            <w:r>
              <w:t>e_</w:t>
            </w:r>
            <w:r>
              <w:rPr>
                <w:rFonts w:hint="eastAsia"/>
              </w:rPr>
              <w:t>name</w:t>
            </w:r>
          </w:p>
        </w:tc>
        <w:tc>
          <w:tcPr>
            <w:tcW w:w="1276" w:type="dxa"/>
          </w:tcPr>
          <w:p w:rsidR="00C23776" w:rsidRDefault="00C23776" w:rsidP="00086C2E">
            <w:pPr>
              <w:pStyle w:val="a0"/>
              <w:ind w:firstLineChars="0" w:firstLine="0"/>
              <w:jc w:val="center"/>
            </w:pPr>
            <w:r>
              <w:rPr>
                <w:rFonts w:hint="eastAsia"/>
              </w:rPr>
              <w:t>v</w:t>
            </w:r>
            <w:r>
              <w:t>archar</w:t>
            </w:r>
          </w:p>
        </w:tc>
        <w:tc>
          <w:tcPr>
            <w:tcW w:w="2103" w:type="dxa"/>
          </w:tcPr>
          <w:p w:rsidR="00C23776" w:rsidRDefault="00C23776" w:rsidP="00086C2E">
            <w:pPr>
              <w:pStyle w:val="a0"/>
              <w:ind w:firstLineChars="0" w:firstLine="0"/>
              <w:jc w:val="center"/>
            </w:pPr>
            <w:r>
              <w:t>Not null</w:t>
            </w:r>
          </w:p>
        </w:tc>
        <w:tc>
          <w:tcPr>
            <w:tcW w:w="1456" w:type="dxa"/>
          </w:tcPr>
          <w:p w:rsidR="00C23776" w:rsidRDefault="00C23776" w:rsidP="00086C2E">
            <w:pPr>
              <w:pStyle w:val="a0"/>
              <w:ind w:firstLineChars="0" w:firstLine="0"/>
              <w:jc w:val="center"/>
            </w:pPr>
          </w:p>
        </w:tc>
        <w:tc>
          <w:tcPr>
            <w:tcW w:w="2253" w:type="dxa"/>
          </w:tcPr>
          <w:p w:rsidR="00C23776" w:rsidRDefault="00C23776" w:rsidP="00086C2E">
            <w:pPr>
              <w:pStyle w:val="a0"/>
              <w:ind w:firstLineChars="0" w:firstLine="0"/>
              <w:jc w:val="center"/>
            </w:pPr>
            <w:r>
              <w:rPr>
                <w:rFonts w:hint="eastAsia"/>
              </w:rPr>
              <w:t>文件名</w:t>
            </w:r>
          </w:p>
        </w:tc>
      </w:tr>
      <w:tr w:rsidR="00C23776" w:rsidTr="00086C2E">
        <w:tc>
          <w:tcPr>
            <w:tcW w:w="1696" w:type="dxa"/>
          </w:tcPr>
          <w:p w:rsidR="00C23776" w:rsidRDefault="00C23776" w:rsidP="00086C2E">
            <w:pPr>
              <w:pStyle w:val="a0"/>
              <w:ind w:firstLineChars="0" w:firstLine="0"/>
              <w:jc w:val="center"/>
            </w:pPr>
            <w:r>
              <w:t>create_time</w:t>
            </w:r>
          </w:p>
        </w:tc>
        <w:tc>
          <w:tcPr>
            <w:tcW w:w="1276" w:type="dxa"/>
          </w:tcPr>
          <w:p w:rsidR="00C23776" w:rsidRDefault="00C23776" w:rsidP="00086C2E">
            <w:pPr>
              <w:pStyle w:val="a0"/>
              <w:ind w:firstLineChars="0" w:firstLine="0"/>
              <w:jc w:val="center"/>
            </w:pPr>
            <w:r>
              <w:rPr>
                <w:rFonts w:hint="eastAsia"/>
              </w:rPr>
              <w:t>v</w:t>
            </w:r>
            <w:r>
              <w:t>archar</w:t>
            </w:r>
          </w:p>
        </w:tc>
        <w:tc>
          <w:tcPr>
            <w:tcW w:w="2103" w:type="dxa"/>
          </w:tcPr>
          <w:p w:rsidR="00C23776" w:rsidRDefault="00C23776" w:rsidP="00086C2E">
            <w:pPr>
              <w:pStyle w:val="a0"/>
              <w:ind w:firstLineChars="0" w:firstLine="0"/>
              <w:jc w:val="center"/>
            </w:pPr>
            <w:r>
              <w:t>Not null</w:t>
            </w:r>
          </w:p>
        </w:tc>
        <w:tc>
          <w:tcPr>
            <w:tcW w:w="1456" w:type="dxa"/>
          </w:tcPr>
          <w:p w:rsidR="00C23776" w:rsidRDefault="00C23776" w:rsidP="00086C2E">
            <w:pPr>
              <w:pStyle w:val="a0"/>
              <w:ind w:firstLineChars="0" w:firstLine="0"/>
              <w:jc w:val="center"/>
            </w:pPr>
          </w:p>
        </w:tc>
        <w:tc>
          <w:tcPr>
            <w:tcW w:w="2253" w:type="dxa"/>
          </w:tcPr>
          <w:p w:rsidR="00C23776" w:rsidRDefault="00C23776" w:rsidP="00086C2E">
            <w:pPr>
              <w:pStyle w:val="a0"/>
              <w:ind w:firstLineChars="0" w:firstLine="0"/>
              <w:jc w:val="center"/>
            </w:pPr>
            <w:r>
              <w:rPr>
                <w:rFonts w:hint="eastAsia"/>
              </w:rPr>
              <w:t>任务创建时间</w:t>
            </w:r>
          </w:p>
        </w:tc>
      </w:tr>
      <w:tr w:rsidR="00C23776" w:rsidTr="00086C2E">
        <w:tc>
          <w:tcPr>
            <w:tcW w:w="1696" w:type="dxa"/>
          </w:tcPr>
          <w:p w:rsidR="00C23776" w:rsidRDefault="00C23776" w:rsidP="00086C2E">
            <w:pPr>
              <w:pStyle w:val="a0"/>
              <w:ind w:firstLineChars="0" w:firstLine="0"/>
              <w:jc w:val="center"/>
            </w:pPr>
            <w:r>
              <w:rPr>
                <w:rFonts w:hint="eastAsia"/>
              </w:rPr>
              <w:t>s</w:t>
            </w:r>
            <w:r>
              <w:t>tate</w:t>
            </w:r>
          </w:p>
        </w:tc>
        <w:tc>
          <w:tcPr>
            <w:tcW w:w="1276" w:type="dxa"/>
          </w:tcPr>
          <w:p w:rsidR="00C23776" w:rsidRDefault="00C23776" w:rsidP="00086C2E">
            <w:pPr>
              <w:pStyle w:val="a0"/>
              <w:ind w:firstLineChars="0" w:firstLine="0"/>
              <w:jc w:val="center"/>
            </w:pPr>
            <w:r>
              <w:t>int</w:t>
            </w:r>
          </w:p>
        </w:tc>
        <w:tc>
          <w:tcPr>
            <w:tcW w:w="2103" w:type="dxa"/>
          </w:tcPr>
          <w:p w:rsidR="00C23776" w:rsidRDefault="00C23776" w:rsidP="00086C2E">
            <w:pPr>
              <w:pStyle w:val="a0"/>
              <w:ind w:firstLineChars="0" w:firstLine="0"/>
              <w:jc w:val="center"/>
            </w:pPr>
            <w:r>
              <w:t>Not null</w:t>
            </w:r>
          </w:p>
        </w:tc>
        <w:tc>
          <w:tcPr>
            <w:tcW w:w="1456" w:type="dxa"/>
          </w:tcPr>
          <w:p w:rsidR="00C23776" w:rsidRDefault="00C23776" w:rsidP="00086C2E">
            <w:pPr>
              <w:pStyle w:val="a0"/>
              <w:ind w:firstLineChars="0" w:firstLine="0"/>
              <w:jc w:val="center"/>
            </w:pPr>
          </w:p>
        </w:tc>
        <w:tc>
          <w:tcPr>
            <w:tcW w:w="2253" w:type="dxa"/>
          </w:tcPr>
          <w:p w:rsidR="00C23776" w:rsidRDefault="00C23776" w:rsidP="00086C2E">
            <w:pPr>
              <w:pStyle w:val="a0"/>
              <w:ind w:firstLineChars="0" w:firstLine="0"/>
              <w:jc w:val="center"/>
            </w:pPr>
            <w:r>
              <w:rPr>
                <w:rFonts w:hint="eastAsia"/>
              </w:rPr>
              <w:t>任务状态</w:t>
            </w:r>
          </w:p>
        </w:tc>
      </w:tr>
    </w:tbl>
    <w:p w:rsidR="007D78EE" w:rsidRDefault="007D78EE" w:rsidP="007D78EE">
      <w:pPr>
        <w:pStyle w:val="a0"/>
        <w:ind w:firstLineChars="0" w:firstLine="0"/>
        <w:jc w:val="center"/>
      </w:pPr>
      <w:r>
        <w:rPr>
          <w:rFonts w:hint="eastAsia"/>
        </w:rPr>
        <w:t>2</w:t>
      </w:r>
      <w:r>
        <w:t>.</w:t>
      </w:r>
      <w:r w:rsidR="00C23776">
        <w:t xml:space="preserve">2 </w:t>
      </w:r>
      <w:r w:rsidR="00C23776">
        <w:rPr>
          <w:rFonts w:hint="eastAsia"/>
        </w:rPr>
        <w:t>task</w:t>
      </w:r>
      <w:r>
        <w:rPr>
          <w:rFonts w:hint="eastAsia"/>
        </w:rPr>
        <w:t>表设计</w:t>
      </w:r>
    </w:p>
    <w:tbl>
      <w:tblPr>
        <w:tblStyle w:val="ac"/>
        <w:tblW w:w="8784" w:type="dxa"/>
        <w:tblLook w:val="04A0" w:firstRow="1" w:lastRow="0" w:firstColumn="1" w:lastColumn="0" w:noHBand="0" w:noVBand="1"/>
      </w:tblPr>
      <w:tblGrid>
        <w:gridCol w:w="1696"/>
        <w:gridCol w:w="1276"/>
        <w:gridCol w:w="2103"/>
        <w:gridCol w:w="1456"/>
        <w:gridCol w:w="2253"/>
      </w:tblGrid>
      <w:tr w:rsidR="00F33B07" w:rsidTr="00086C2E">
        <w:tc>
          <w:tcPr>
            <w:tcW w:w="1696" w:type="dxa"/>
          </w:tcPr>
          <w:p w:rsidR="00F33B07" w:rsidRDefault="00F33B07" w:rsidP="00086C2E">
            <w:pPr>
              <w:pStyle w:val="a0"/>
              <w:ind w:firstLineChars="0" w:firstLine="0"/>
              <w:jc w:val="center"/>
            </w:pPr>
            <w:r>
              <w:rPr>
                <w:rFonts w:hint="eastAsia"/>
              </w:rPr>
              <w:t>属性名</w:t>
            </w:r>
          </w:p>
        </w:tc>
        <w:tc>
          <w:tcPr>
            <w:tcW w:w="1276" w:type="dxa"/>
          </w:tcPr>
          <w:p w:rsidR="00F33B07" w:rsidRDefault="00F33B07" w:rsidP="00086C2E">
            <w:pPr>
              <w:pStyle w:val="a0"/>
              <w:ind w:firstLineChars="0" w:firstLine="0"/>
              <w:jc w:val="center"/>
            </w:pPr>
            <w:r>
              <w:rPr>
                <w:rFonts w:hint="eastAsia"/>
              </w:rPr>
              <w:t>类型</w:t>
            </w:r>
          </w:p>
        </w:tc>
        <w:tc>
          <w:tcPr>
            <w:tcW w:w="2103" w:type="dxa"/>
          </w:tcPr>
          <w:p w:rsidR="00F33B07" w:rsidRDefault="00F33B07" w:rsidP="00086C2E">
            <w:pPr>
              <w:pStyle w:val="a0"/>
              <w:ind w:firstLineChars="0" w:firstLine="0"/>
              <w:jc w:val="center"/>
            </w:pPr>
            <w:r>
              <w:rPr>
                <w:rFonts w:hint="eastAsia"/>
              </w:rPr>
              <w:t>是否为空</w:t>
            </w:r>
          </w:p>
        </w:tc>
        <w:tc>
          <w:tcPr>
            <w:tcW w:w="1456" w:type="dxa"/>
          </w:tcPr>
          <w:p w:rsidR="00F33B07" w:rsidRDefault="00F33B07" w:rsidP="00086C2E">
            <w:pPr>
              <w:pStyle w:val="a0"/>
              <w:ind w:firstLineChars="0" w:firstLine="0"/>
              <w:jc w:val="center"/>
            </w:pPr>
            <w:r>
              <w:rPr>
                <w:rFonts w:hint="eastAsia"/>
              </w:rPr>
              <w:t>属性</w:t>
            </w:r>
          </w:p>
        </w:tc>
        <w:tc>
          <w:tcPr>
            <w:tcW w:w="2253" w:type="dxa"/>
          </w:tcPr>
          <w:p w:rsidR="00F33B07" w:rsidRDefault="00F33B07" w:rsidP="00086C2E">
            <w:pPr>
              <w:pStyle w:val="a0"/>
              <w:ind w:firstLineChars="0" w:firstLine="0"/>
              <w:jc w:val="center"/>
            </w:pPr>
            <w:r>
              <w:rPr>
                <w:rFonts w:hint="eastAsia"/>
              </w:rPr>
              <w:t>说明</w:t>
            </w:r>
          </w:p>
        </w:tc>
      </w:tr>
      <w:tr w:rsidR="00F33B07" w:rsidTr="00086C2E">
        <w:tc>
          <w:tcPr>
            <w:tcW w:w="1696" w:type="dxa"/>
          </w:tcPr>
          <w:p w:rsidR="00F33B07" w:rsidRDefault="00F33B07" w:rsidP="00086C2E">
            <w:pPr>
              <w:pStyle w:val="a0"/>
              <w:ind w:firstLineChars="0" w:firstLine="0"/>
              <w:jc w:val="center"/>
            </w:pPr>
            <w:r>
              <w:t>id</w:t>
            </w:r>
          </w:p>
        </w:tc>
        <w:tc>
          <w:tcPr>
            <w:tcW w:w="1276" w:type="dxa"/>
          </w:tcPr>
          <w:p w:rsidR="00F33B07" w:rsidRDefault="00F33B07" w:rsidP="00086C2E">
            <w:pPr>
              <w:pStyle w:val="a0"/>
              <w:ind w:firstLineChars="0" w:firstLine="0"/>
              <w:jc w:val="center"/>
            </w:pPr>
            <w:r>
              <w:rPr>
                <w:rFonts w:hint="eastAsia"/>
              </w:rPr>
              <w:t>i</w:t>
            </w:r>
            <w:r>
              <w:t>nt</w:t>
            </w:r>
          </w:p>
        </w:tc>
        <w:tc>
          <w:tcPr>
            <w:tcW w:w="2103" w:type="dxa"/>
          </w:tcPr>
          <w:p w:rsidR="00F33B07" w:rsidRDefault="00F33B07" w:rsidP="00086C2E">
            <w:pPr>
              <w:pStyle w:val="a0"/>
              <w:ind w:firstLineChars="0" w:firstLine="0"/>
              <w:jc w:val="center"/>
            </w:pPr>
            <w:r>
              <w:t>Not null</w:t>
            </w:r>
          </w:p>
        </w:tc>
        <w:tc>
          <w:tcPr>
            <w:tcW w:w="1456" w:type="dxa"/>
          </w:tcPr>
          <w:p w:rsidR="00F33B07" w:rsidRDefault="00F33B07" w:rsidP="00086C2E">
            <w:pPr>
              <w:pStyle w:val="a0"/>
              <w:ind w:firstLineChars="0" w:firstLine="0"/>
              <w:jc w:val="center"/>
            </w:pPr>
            <w:r>
              <w:rPr>
                <w:rFonts w:hint="eastAsia"/>
              </w:rPr>
              <w:t>P</w:t>
            </w:r>
            <w:r>
              <w:t>rimary_key</w:t>
            </w:r>
          </w:p>
        </w:tc>
        <w:tc>
          <w:tcPr>
            <w:tcW w:w="2253" w:type="dxa"/>
          </w:tcPr>
          <w:p w:rsidR="00F33B07" w:rsidRDefault="00086C2E" w:rsidP="00086C2E">
            <w:pPr>
              <w:pStyle w:val="a0"/>
              <w:ind w:firstLineChars="0" w:firstLine="0"/>
              <w:jc w:val="center"/>
            </w:pPr>
            <w:r>
              <w:rPr>
                <w:rFonts w:hint="eastAsia"/>
              </w:rPr>
              <w:t>错误</w:t>
            </w:r>
            <w:r>
              <w:rPr>
                <w:rFonts w:hint="eastAsia"/>
              </w:rPr>
              <w:t>id</w:t>
            </w:r>
          </w:p>
        </w:tc>
      </w:tr>
      <w:tr w:rsidR="00F33B07" w:rsidTr="00086C2E">
        <w:tc>
          <w:tcPr>
            <w:tcW w:w="1696" w:type="dxa"/>
          </w:tcPr>
          <w:p w:rsidR="00F33B07" w:rsidRDefault="00086C2E" w:rsidP="00086C2E">
            <w:pPr>
              <w:pStyle w:val="a0"/>
              <w:ind w:firstLineChars="0" w:firstLine="0"/>
              <w:jc w:val="center"/>
            </w:pPr>
            <w:r>
              <w:rPr>
                <w:rFonts w:hint="eastAsia"/>
              </w:rPr>
              <w:t>task_id</w:t>
            </w:r>
          </w:p>
        </w:tc>
        <w:tc>
          <w:tcPr>
            <w:tcW w:w="1276" w:type="dxa"/>
          </w:tcPr>
          <w:p w:rsidR="00F33B07" w:rsidRDefault="00F33B07" w:rsidP="00086C2E">
            <w:pPr>
              <w:pStyle w:val="a0"/>
              <w:ind w:firstLineChars="0" w:firstLine="0"/>
              <w:jc w:val="center"/>
            </w:pPr>
            <w:r>
              <w:t>int</w:t>
            </w:r>
          </w:p>
        </w:tc>
        <w:tc>
          <w:tcPr>
            <w:tcW w:w="2103" w:type="dxa"/>
          </w:tcPr>
          <w:p w:rsidR="00F33B07" w:rsidRDefault="00F33B07" w:rsidP="00086C2E">
            <w:pPr>
              <w:pStyle w:val="a0"/>
              <w:ind w:firstLineChars="0" w:firstLine="0"/>
              <w:jc w:val="center"/>
            </w:pPr>
            <w:r>
              <w:t>Not null</w:t>
            </w:r>
          </w:p>
        </w:tc>
        <w:tc>
          <w:tcPr>
            <w:tcW w:w="1456" w:type="dxa"/>
          </w:tcPr>
          <w:p w:rsidR="00F33B07" w:rsidRDefault="00F33B07" w:rsidP="00086C2E">
            <w:pPr>
              <w:pStyle w:val="a0"/>
              <w:ind w:firstLineChars="0" w:firstLine="0"/>
              <w:jc w:val="center"/>
            </w:pPr>
            <w:r>
              <w:rPr>
                <w:rFonts w:hint="eastAsia"/>
              </w:rPr>
              <w:t>Foreign_key</w:t>
            </w:r>
          </w:p>
        </w:tc>
        <w:tc>
          <w:tcPr>
            <w:tcW w:w="2253" w:type="dxa"/>
          </w:tcPr>
          <w:p w:rsidR="00F33B07" w:rsidRDefault="00086C2E" w:rsidP="00086C2E">
            <w:pPr>
              <w:pStyle w:val="a0"/>
              <w:ind w:firstLineChars="0" w:firstLine="0"/>
              <w:jc w:val="center"/>
            </w:pPr>
            <w:r>
              <w:rPr>
                <w:rFonts w:hint="eastAsia"/>
              </w:rPr>
              <w:t>任务</w:t>
            </w:r>
            <w:r w:rsidR="00F33B07">
              <w:rPr>
                <w:rFonts w:hint="eastAsia"/>
              </w:rPr>
              <w:t>id</w:t>
            </w:r>
          </w:p>
        </w:tc>
      </w:tr>
      <w:tr w:rsidR="00F33B07" w:rsidTr="00086C2E">
        <w:tc>
          <w:tcPr>
            <w:tcW w:w="1696" w:type="dxa"/>
          </w:tcPr>
          <w:p w:rsidR="00F33B07" w:rsidRDefault="00086C2E" w:rsidP="00086C2E">
            <w:pPr>
              <w:pStyle w:val="a0"/>
              <w:ind w:firstLineChars="0" w:firstLine="0"/>
              <w:jc w:val="center"/>
            </w:pPr>
            <w:r>
              <w:t>m</w:t>
            </w:r>
            <w:r>
              <w:rPr>
                <w:rFonts w:hint="eastAsia"/>
              </w:rPr>
              <w:t>istake_</w:t>
            </w:r>
            <w:r>
              <w:t>type</w:t>
            </w:r>
          </w:p>
        </w:tc>
        <w:tc>
          <w:tcPr>
            <w:tcW w:w="1276" w:type="dxa"/>
          </w:tcPr>
          <w:p w:rsidR="00F33B07" w:rsidRDefault="00F33B07" w:rsidP="00086C2E">
            <w:pPr>
              <w:pStyle w:val="a0"/>
              <w:ind w:firstLineChars="0" w:firstLine="0"/>
              <w:jc w:val="center"/>
            </w:pPr>
            <w:r>
              <w:rPr>
                <w:rFonts w:hint="eastAsia"/>
              </w:rPr>
              <w:t>v</w:t>
            </w:r>
            <w:r>
              <w:t>archar</w:t>
            </w:r>
          </w:p>
        </w:tc>
        <w:tc>
          <w:tcPr>
            <w:tcW w:w="2103" w:type="dxa"/>
          </w:tcPr>
          <w:p w:rsidR="00F33B07" w:rsidRDefault="00F33B07" w:rsidP="00086C2E">
            <w:pPr>
              <w:pStyle w:val="a0"/>
              <w:ind w:firstLineChars="0" w:firstLine="0"/>
              <w:jc w:val="center"/>
            </w:pPr>
            <w:r>
              <w:t>Not null</w:t>
            </w:r>
          </w:p>
        </w:tc>
        <w:tc>
          <w:tcPr>
            <w:tcW w:w="1456" w:type="dxa"/>
          </w:tcPr>
          <w:p w:rsidR="00F33B07" w:rsidRDefault="00F33B07" w:rsidP="00086C2E">
            <w:pPr>
              <w:pStyle w:val="a0"/>
              <w:ind w:firstLineChars="0" w:firstLine="0"/>
              <w:jc w:val="center"/>
            </w:pPr>
          </w:p>
        </w:tc>
        <w:tc>
          <w:tcPr>
            <w:tcW w:w="2253" w:type="dxa"/>
          </w:tcPr>
          <w:p w:rsidR="00F33B07" w:rsidRDefault="00086C2E" w:rsidP="00086C2E">
            <w:pPr>
              <w:pStyle w:val="a0"/>
              <w:ind w:firstLineChars="0" w:firstLine="0"/>
              <w:jc w:val="center"/>
            </w:pPr>
            <w:r>
              <w:rPr>
                <w:rFonts w:hint="eastAsia"/>
              </w:rPr>
              <w:t>错误类型</w:t>
            </w:r>
          </w:p>
        </w:tc>
      </w:tr>
      <w:tr w:rsidR="00F33B07" w:rsidTr="00086C2E">
        <w:tc>
          <w:tcPr>
            <w:tcW w:w="1696" w:type="dxa"/>
          </w:tcPr>
          <w:p w:rsidR="00F33B07" w:rsidRDefault="00086C2E" w:rsidP="00086C2E">
            <w:pPr>
              <w:pStyle w:val="a0"/>
              <w:ind w:firstLineChars="0" w:firstLine="0"/>
              <w:jc w:val="center"/>
            </w:pPr>
            <w:r>
              <w:t>mistake_grade</w:t>
            </w:r>
          </w:p>
        </w:tc>
        <w:tc>
          <w:tcPr>
            <w:tcW w:w="1276" w:type="dxa"/>
          </w:tcPr>
          <w:p w:rsidR="00F33B07" w:rsidRDefault="00F33B07" w:rsidP="00086C2E">
            <w:pPr>
              <w:pStyle w:val="a0"/>
              <w:ind w:firstLineChars="0" w:firstLine="0"/>
              <w:jc w:val="center"/>
            </w:pPr>
            <w:r>
              <w:rPr>
                <w:rFonts w:hint="eastAsia"/>
              </w:rPr>
              <w:t>v</w:t>
            </w:r>
            <w:r>
              <w:t>archar</w:t>
            </w:r>
          </w:p>
        </w:tc>
        <w:tc>
          <w:tcPr>
            <w:tcW w:w="2103" w:type="dxa"/>
          </w:tcPr>
          <w:p w:rsidR="00F33B07" w:rsidRDefault="00F33B07" w:rsidP="00086C2E">
            <w:pPr>
              <w:pStyle w:val="a0"/>
              <w:ind w:firstLineChars="0" w:firstLine="0"/>
              <w:jc w:val="center"/>
            </w:pPr>
            <w:r>
              <w:t>Not null</w:t>
            </w:r>
          </w:p>
        </w:tc>
        <w:tc>
          <w:tcPr>
            <w:tcW w:w="1456" w:type="dxa"/>
          </w:tcPr>
          <w:p w:rsidR="00F33B07" w:rsidRDefault="00F33B07" w:rsidP="00086C2E">
            <w:pPr>
              <w:pStyle w:val="a0"/>
              <w:ind w:firstLineChars="0" w:firstLine="0"/>
              <w:jc w:val="center"/>
            </w:pPr>
          </w:p>
        </w:tc>
        <w:tc>
          <w:tcPr>
            <w:tcW w:w="2253" w:type="dxa"/>
          </w:tcPr>
          <w:p w:rsidR="00F33B07" w:rsidRDefault="00086C2E" w:rsidP="00086C2E">
            <w:pPr>
              <w:pStyle w:val="a0"/>
              <w:ind w:firstLineChars="0" w:firstLine="0"/>
              <w:jc w:val="center"/>
            </w:pPr>
            <w:r>
              <w:rPr>
                <w:rFonts w:hint="eastAsia"/>
              </w:rPr>
              <w:t>错误预警等级</w:t>
            </w:r>
          </w:p>
        </w:tc>
      </w:tr>
      <w:tr w:rsidR="00F33B07" w:rsidTr="00086C2E">
        <w:tc>
          <w:tcPr>
            <w:tcW w:w="1696" w:type="dxa"/>
          </w:tcPr>
          <w:p w:rsidR="00F33B07" w:rsidRDefault="00086C2E" w:rsidP="00086C2E">
            <w:pPr>
              <w:pStyle w:val="a0"/>
              <w:ind w:firstLineChars="0" w:firstLine="0"/>
              <w:jc w:val="center"/>
            </w:pPr>
            <w:r>
              <w:t>mistake_detail</w:t>
            </w:r>
          </w:p>
        </w:tc>
        <w:tc>
          <w:tcPr>
            <w:tcW w:w="1276" w:type="dxa"/>
          </w:tcPr>
          <w:p w:rsidR="00F33B07" w:rsidRDefault="00086C2E" w:rsidP="00086C2E">
            <w:pPr>
              <w:pStyle w:val="a0"/>
              <w:ind w:firstLineChars="0" w:firstLine="0"/>
              <w:jc w:val="center"/>
            </w:pPr>
            <w:r>
              <w:rPr>
                <w:rFonts w:hint="eastAsia"/>
              </w:rPr>
              <w:t>v</w:t>
            </w:r>
            <w:r>
              <w:t>archar</w:t>
            </w:r>
          </w:p>
        </w:tc>
        <w:tc>
          <w:tcPr>
            <w:tcW w:w="2103" w:type="dxa"/>
          </w:tcPr>
          <w:p w:rsidR="00F33B07" w:rsidRDefault="00F33B07" w:rsidP="00086C2E">
            <w:pPr>
              <w:pStyle w:val="a0"/>
              <w:ind w:firstLineChars="0" w:firstLine="0"/>
              <w:jc w:val="center"/>
            </w:pPr>
            <w:r>
              <w:t>Not null</w:t>
            </w:r>
          </w:p>
        </w:tc>
        <w:tc>
          <w:tcPr>
            <w:tcW w:w="1456" w:type="dxa"/>
          </w:tcPr>
          <w:p w:rsidR="00F33B07" w:rsidRDefault="00F33B07" w:rsidP="00086C2E">
            <w:pPr>
              <w:pStyle w:val="a0"/>
              <w:ind w:firstLineChars="0" w:firstLine="0"/>
              <w:jc w:val="center"/>
            </w:pPr>
          </w:p>
        </w:tc>
        <w:tc>
          <w:tcPr>
            <w:tcW w:w="2253" w:type="dxa"/>
          </w:tcPr>
          <w:p w:rsidR="00F33B07" w:rsidRDefault="00086C2E" w:rsidP="00086C2E">
            <w:pPr>
              <w:pStyle w:val="a0"/>
              <w:ind w:firstLineChars="0" w:firstLine="0"/>
              <w:jc w:val="center"/>
            </w:pPr>
            <w:r>
              <w:rPr>
                <w:rFonts w:hint="eastAsia"/>
              </w:rPr>
              <w:t>错误详情</w:t>
            </w:r>
          </w:p>
        </w:tc>
      </w:tr>
      <w:tr w:rsidR="00086C2E" w:rsidTr="00086C2E">
        <w:tc>
          <w:tcPr>
            <w:tcW w:w="1696" w:type="dxa"/>
          </w:tcPr>
          <w:p w:rsidR="00086C2E" w:rsidRDefault="00086C2E" w:rsidP="00086C2E">
            <w:pPr>
              <w:pStyle w:val="a0"/>
              <w:ind w:firstLineChars="0" w:firstLine="0"/>
              <w:jc w:val="center"/>
            </w:pPr>
            <w:r>
              <w:rPr>
                <w:rFonts w:hint="eastAsia"/>
              </w:rPr>
              <w:t>f</w:t>
            </w:r>
            <w:r>
              <w:t>ind_time</w:t>
            </w:r>
          </w:p>
        </w:tc>
        <w:tc>
          <w:tcPr>
            <w:tcW w:w="1276" w:type="dxa"/>
          </w:tcPr>
          <w:p w:rsidR="00086C2E" w:rsidRDefault="00086C2E" w:rsidP="00086C2E">
            <w:pPr>
              <w:pStyle w:val="a0"/>
              <w:ind w:firstLineChars="0" w:firstLine="0"/>
              <w:jc w:val="center"/>
            </w:pPr>
            <w:r>
              <w:rPr>
                <w:rFonts w:hint="eastAsia"/>
              </w:rPr>
              <w:t>v</w:t>
            </w:r>
            <w:r>
              <w:t>archar</w:t>
            </w:r>
          </w:p>
        </w:tc>
        <w:tc>
          <w:tcPr>
            <w:tcW w:w="2103" w:type="dxa"/>
          </w:tcPr>
          <w:p w:rsidR="00086C2E" w:rsidRDefault="00086C2E" w:rsidP="00086C2E">
            <w:pPr>
              <w:pStyle w:val="a0"/>
              <w:ind w:firstLineChars="0" w:firstLine="0"/>
              <w:jc w:val="center"/>
            </w:pPr>
            <w:r>
              <w:rPr>
                <w:rFonts w:hint="eastAsia"/>
              </w:rPr>
              <w:t>Not</w:t>
            </w:r>
            <w:r>
              <w:t xml:space="preserve"> </w:t>
            </w:r>
            <w:r>
              <w:rPr>
                <w:rFonts w:hint="eastAsia"/>
              </w:rPr>
              <w:t>null</w:t>
            </w:r>
          </w:p>
        </w:tc>
        <w:tc>
          <w:tcPr>
            <w:tcW w:w="1456" w:type="dxa"/>
          </w:tcPr>
          <w:p w:rsidR="00086C2E" w:rsidRDefault="00086C2E" w:rsidP="00086C2E">
            <w:pPr>
              <w:pStyle w:val="a0"/>
              <w:ind w:firstLineChars="0" w:firstLine="0"/>
              <w:jc w:val="center"/>
            </w:pPr>
          </w:p>
        </w:tc>
        <w:tc>
          <w:tcPr>
            <w:tcW w:w="2253" w:type="dxa"/>
          </w:tcPr>
          <w:p w:rsidR="00086C2E" w:rsidRDefault="00086C2E" w:rsidP="00086C2E">
            <w:pPr>
              <w:pStyle w:val="a0"/>
              <w:ind w:firstLineChars="0" w:firstLine="0"/>
              <w:jc w:val="center"/>
            </w:pPr>
            <w:r>
              <w:rPr>
                <w:rFonts w:hint="eastAsia"/>
              </w:rPr>
              <w:t>错误检测时间</w:t>
            </w:r>
          </w:p>
        </w:tc>
      </w:tr>
      <w:tr w:rsidR="00086C2E" w:rsidTr="00086C2E">
        <w:tc>
          <w:tcPr>
            <w:tcW w:w="1696" w:type="dxa"/>
          </w:tcPr>
          <w:p w:rsidR="00086C2E" w:rsidRDefault="00086C2E" w:rsidP="00086C2E">
            <w:pPr>
              <w:pStyle w:val="a0"/>
              <w:ind w:firstLineChars="0" w:firstLine="0"/>
              <w:jc w:val="center"/>
            </w:pPr>
            <w:r>
              <w:t>method</w:t>
            </w:r>
          </w:p>
        </w:tc>
        <w:tc>
          <w:tcPr>
            <w:tcW w:w="1276" w:type="dxa"/>
          </w:tcPr>
          <w:p w:rsidR="00086C2E" w:rsidRDefault="00086C2E" w:rsidP="00086C2E">
            <w:pPr>
              <w:pStyle w:val="a0"/>
              <w:ind w:firstLineChars="0" w:firstLine="0"/>
              <w:jc w:val="center"/>
            </w:pPr>
            <w:r>
              <w:rPr>
                <w:rFonts w:hint="eastAsia"/>
              </w:rPr>
              <w:t>v</w:t>
            </w:r>
            <w:r>
              <w:t>archar</w:t>
            </w:r>
          </w:p>
        </w:tc>
        <w:tc>
          <w:tcPr>
            <w:tcW w:w="2103" w:type="dxa"/>
          </w:tcPr>
          <w:p w:rsidR="00086C2E" w:rsidRDefault="00086C2E" w:rsidP="00086C2E">
            <w:pPr>
              <w:pStyle w:val="a0"/>
              <w:ind w:firstLineChars="0" w:firstLine="0"/>
              <w:jc w:val="center"/>
            </w:pPr>
            <w:r>
              <w:rPr>
                <w:rFonts w:hint="eastAsia"/>
              </w:rPr>
              <w:t>Not</w:t>
            </w:r>
            <w:r>
              <w:t xml:space="preserve"> </w:t>
            </w:r>
            <w:r>
              <w:rPr>
                <w:rFonts w:hint="eastAsia"/>
              </w:rPr>
              <w:t>null</w:t>
            </w:r>
          </w:p>
        </w:tc>
        <w:tc>
          <w:tcPr>
            <w:tcW w:w="1456" w:type="dxa"/>
          </w:tcPr>
          <w:p w:rsidR="00086C2E" w:rsidRDefault="00086C2E" w:rsidP="00086C2E">
            <w:pPr>
              <w:pStyle w:val="a0"/>
              <w:ind w:firstLineChars="0" w:firstLine="0"/>
              <w:jc w:val="center"/>
            </w:pPr>
          </w:p>
        </w:tc>
        <w:tc>
          <w:tcPr>
            <w:tcW w:w="2253" w:type="dxa"/>
          </w:tcPr>
          <w:p w:rsidR="00086C2E" w:rsidRDefault="00E32019" w:rsidP="00086C2E">
            <w:pPr>
              <w:pStyle w:val="a0"/>
              <w:ind w:firstLineChars="0" w:firstLine="0"/>
              <w:jc w:val="center"/>
            </w:pPr>
            <w:r>
              <w:rPr>
                <w:rFonts w:hint="eastAsia"/>
              </w:rPr>
              <w:t>错误处理方法</w:t>
            </w:r>
          </w:p>
        </w:tc>
      </w:tr>
      <w:tr w:rsidR="00086C2E" w:rsidTr="00086C2E">
        <w:tc>
          <w:tcPr>
            <w:tcW w:w="1696" w:type="dxa"/>
          </w:tcPr>
          <w:p w:rsidR="00086C2E" w:rsidRDefault="00086C2E" w:rsidP="00086C2E">
            <w:pPr>
              <w:pStyle w:val="a0"/>
              <w:ind w:firstLineChars="0" w:firstLine="0"/>
              <w:jc w:val="center"/>
            </w:pPr>
            <w:r>
              <w:rPr>
                <w:rFonts w:hint="eastAsia"/>
              </w:rPr>
              <w:t>e</w:t>
            </w:r>
            <w:r>
              <w:t>xtends</w:t>
            </w:r>
          </w:p>
        </w:tc>
        <w:tc>
          <w:tcPr>
            <w:tcW w:w="1276" w:type="dxa"/>
          </w:tcPr>
          <w:p w:rsidR="00086C2E" w:rsidRDefault="00086C2E" w:rsidP="00086C2E">
            <w:pPr>
              <w:pStyle w:val="a0"/>
              <w:ind w:firstLineChars="0" w:firstLine="0"/>
              <w:jc w:val="center"/>
            </w:pPr>
            <w:r>
              <w:rPr>
                <w:rFonts w:hint="eastAsia"/>
              </w:rPr>
              <w:t>v</w:t>
            </w:r>
            <w:r>
              <w:t>archar</w:t>
            </w:r>
          </w:p>
        </w:tc>
        <w:tc>
          <w:tcPr>
            <w:tcW w:w="2103" w:type="dxa"/>
          </w:tcPr>
          <w:p w:rsidR="00086C2E" w:rsidRDefault="00086C2E" w:rsidP="00086C2E">
            <w:pPr>
              <w:pStyle w:val="a0"/>
              <w:ind w:firstLineChars="0" w:firstLine="0"/>
              <w:jc w:val="center"/>
            </w:pPr>
            <w:r>
              <w:rPr>
                <w:rFonts w:hint="eastAsia"/>
              </w:rPr>
              <w:t>Not</w:t>
            </w:r>
            <w:r>
              <w:t xml:space="preserve"> </w:t>
            </w:r>
            <w:r>
              <w:rPr>
                <w:rFonts w:hint="eastAsia"/>
              </w:rPr>
              <w:t>null</w:t>
            </w:r>
          </w:p>
        </w:tc>
        <w:tc>
          <w:tcPr>
            <w:tcW w:w="1456" w:type="dxa"/>
          </w:tcPr>
          <w:p w:rsidR="00086C2E" w:rsidRDefault="00086C2E" w:rsidP="00086C2E">
            <w:pPr>
              <w:pStyle w:val="a0"/>
              <w:ind w:firstLineChars="0" w:firstLine="0"/>
              <w:jc w:val="center"/>
            </w:pPr>
          </w:p>
        </w:tc>
        <w:tc>
          <w:tcPr>
            <w:tcW w:w="2253" w:type="dxa"/>
          </w:tcPr>
          <w:p w:rsidR="00086C2E" w:rsidRDefault="00086C2E" w:rsidP="00086C2E">
            <w:pPr>
              <w:pStyle w:val="a0"/>
              <w:ind w:firstLineChars="0" w:firstLine="0"/>
              <w:jc w:val="center"/>
            </w:pPr>
            <w:r>
              <w:rPr>
                <w:rFonts w:hint="eastAsia"/>
              </w:rPr>
              <w:t>其他</w:t>
            </w:r>
          </w:p>
        </w:tc>
      </w:tr>
    </w:tbl>
    <w:p w:rsidR="007D78EE" w:rsidRPr="009B62A0" w:rsidRDefault="00F33B07" w:rsidP="00F33B07">
      <w:pPr>
        <w:pStyle w:val="a0"/>
        <w:ind w:firstLineChars="0" w:firstLine="0"/>
        <w:jc w:val="center"/>
      </w:pPr>
      <w:r>
        <w:rPr>
          <w:rFonts w:hint="eastAsia"/>
        </w:rPr>
        <w:t>2</w:t>
      </w:r>
      <w:r>
        <w:t xml:space="preserve">.3 </w:t>
      </w:r>
      <w:r>
        <w:rPr>
          <w:rFonts w:hint="eastAsia"/>
        </w:rPr>
        <w:t>mistake</w:t>
      </w:r>
      <w:r>
        <w:rPr>
          <w:rFonts w:hint="eastAsia"/>
        </w:rPr>
        <w:t>表设计</w:t>
      </w:r>
    </w:p>
    <w:p w:rsidR="00E142BB" w:rsidRPr="00E142BB" w:rsidRDefault="00E142BB" w:rsidP="00E142BB">
      <w:pPr>
        <w:pStyle w:val="1"/>
        <w:spacing w:before="260" w:after="163"/>
      </w:pPr>
      <w:bookmarkStart w:id="24" w:name="_Toc5796272"/>
      <w:r w:rsidRPr="00E142BB">
        <w:rPr>
          <w:rFonts w:hint="eastAsia"/>
        </w:rPr>
        <w:lastRenderedPageBreak/>
        <w:t>利用协同过滤</w:t>
      </w:r>
      <w:r w:rsidR="005E2F55">
        <w:rPr>
          <w:rFonts w:hint="eastAsia"/>
        </w:rPr>
        <w:t>算法</w:t>
      </w:r>
      <w:r w:rsidR="0041764F">
        <w:rPr>
          <w:rFonts w:hint="eastAsia"/>
        </w:rPr>
        <w:t>检测错误</w:t>
      </w:r>
      <w:bookmarkEnd w:id="24"/>
      <w:r w:rsidR="00C6516A" w:rsidRPr="00E142BB">
        <w:rPr>
          <w:rFonts w:hint="eastAsia"/>
        </w:rPr>
        <w:t xml:space="preserve"> </w:t>
      </w:r>
    </w:p>
    <w:p w:rsidR="00E53C72" w:rsidRDefault="003B5A67" w:rsidP="00E53C72">
      <w:pPr>
        <w:pStyle w:val="2"/>
        <w:spacing w:before="163" w:after="163"/>
      </w:pPr>
      <w:bookmarkStart w:id="25" w:name="_Toc5796273"/>
      <w:r>
        <w:rPr>
          <w:rFonts w:hint="eastAsia"/>
        </w:rPr>
        <w:t>协同过滤算法简介</w:t>
      </w:r>
      <w:bookmarkEnd w:id="25"/>
    </w:p>
    <w:p w:rsidR="00E53C72" w:rsidRDefault="00A55A67" w:rsidP="00E53C72">
      <w:pPr>
        <w:pStyle w:val="a0"/>
        <w:ind w:firstLine="480"/>
      </w:pPr>
      <w:r>
        <w:rPr>
          <w:noProof/>
        </w:rPr>
        <w:drawing>
          <wp:anchor distT="0" distB="0" distL="114300" distR="114300" simplePos="0" relativeHeight="251672576" behindDoc="0" locked="0" layoutInCell="1" allowOverlap="1">
            <wp:simplePos x="0" y="0"/>
            <wp:positionH relativeFrom="margin">
              <wp:posOffset>1409700</wp:posOffset>
            </wp:positionH>
            <wp:positionV relativeFrom="paragraph">
              <wp:posOffset>1112203</wp:posOffset>
            </wp:positionV>
            <wp:extent cx="2856865" cy="478917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65" cy="4789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A40">
        <w:rPr>
          <w:rFonts w:hint="eastAsia"/>
        </w:rPr>
        <w:t>由于</w:t>
      </w:r>
      <w:r w:rsidR="003E4C6E">
        <w:rPr>
          <w:rFonts w:hint="eastAsia"/>
        </w:rPr>
        <w:t>待检测的</w:t>
      </w:r>
      <w:r w:rsidR="003E4C6E">
        <w:rPr>
          <w:rFonts w:hint="eastAsia"/>
        </w:rPr>
        <w:t>SQL</w:t>
      </w:r>
      <w:r w:rsidR="003E4C6E">
        <w:rPr>
          <w:rFonts w:hint="eastAsia"/>
        </w:rPr>
        <w:t>会涉及到多表操作，</w:t>
      </w:r>
      <w:r w:rsidR="00A51A40">
        <w:rPr>
          <w:rFonts w:hint="eastAsia"/>
        </w:rPr>
        <w:t>所以</w:t>
      </w:r>
      <w:r w:rsidR="003E4C6E">
        <w:rPr>
          <w:rFonts w:hint="eastAsia"/>
        </w:rPr>
        <w:t>检测的第一步应该是定位到哪些表的操作可能存在问题</w:t>
      </w:r>
      <w:r w:rsidR="00A51A40">
        <w:rPr>
          <w:rFonts w:hint="eastAsia"/>
        </w:rPr>
        <w:t>，之后再对</w:t>
      </w:r>
      <w:r w:rsidR="00C62EC5">
        <w:rPr>
          <w:rFonts w:hint="eastAsia"/>
        </w:rPr>
        <w:t>可能存在错误</w:t>
      </w:r>
      <w:r w:rsidR="00A51A40">
        <w:rPr>
          <w:rFonts w:hint="eastAsia"/>
        </w:rPr>
        <w:t>的表进行进一步的分析</w:t>
      </w:r>
      <w:r w:rsidR="00E53C72">
        <w:rPr>
          <w:rFonts w:hint="eastAsia"/>
        </w:rPr>
        <w:t>。</w:t>
      </w:r>
      <w:r w:rsidR="00AE73EF">
        <w:rPr>
          <w:rFonts w:hint="eastAsia"/>
        </w:rPr>
        <w:t>尝试了多种方法之后，本系统最终还是选择了协同过滤方法。</w:t>
      </w:r>
    </w:p>
    <w:p w:rsidR="000C4C40" w:rsidRDefault="000C4C40" w:rsidP="000C4C40">
      <w:pPr>
        <w:pStyle w:val="a0"/>
        <w:ind w:firstLineChars="0" w:firstLine="0"/>
        <w:jc w:val="center"/>
      </w:pPr>
      <w:r>
        <w:rPr>
          <w:rFonts w:hint="eastAsia"/>
        </w:rPr>
        <w:t>图</w:t>
      </w:r>
      <w:r>
        <w:rPr>
          <w:rFonts w:hint="eastAsia"/>
        </w:rPr>
        <w:t>3.1</w:t>
      </w:r>
      <w:r>
        <w:t xml:space="preserve"> </w:t>
      </w:r>
      <w:r>
        <w:rPr>
          <w:rFonts w:hint="eastAsia"/>
        </w:rPr>
        <w:t>协同过滤推荐商品的步骤</w:t>
      </w:r>
    </w:p>
    <w:p w:rsidR="00CB5102" w:rsidRDefault="00AE73EF" w:rsidP="00CB5102">
      <w:pPr>
        <w:pStyle w:val="a0"/>
        <w:ind w:firstLine="480"/>
      </w:pPr>
      <w:r>
        <w:rPr>
          <w:rFonts w:hint="eastAsia"/>
        </w:rPr>
        <w:t>协同过滤的主要功能是</w:t>
      </w:r>
      <w:r w:rsidR="00D1777B">
        <w:rPr>
          <w:rFonts w:hint="eastAsia"/>
        </w:rPr>
        <w:t>预测和推荐</w:t>
      </w:r>
      <w:r w:rsidR="002C7E0D">
        <w:rPr>
          <w:rFonts w:hint="eastAsia"/>
        </w:rPr>
        <w:t>，是一个常见的推荐算法</w:t>
      </w:r>
      <w:r w:rsidR="000C4C40">
        <w:rPr>
          <w:rFonts w:hint="eastAsia"/>
        </w:rPr>
        <w:t>，推荐商品的步骤如图</w:t>
      </w:r>
      <w:r w:rsidR="000C4C40">
        <w:rPr>
          <w:rFonts w:hint="eastAsia"/>
        </w:rPr>
        <w:t>3</w:t>
      </w:r>
      <w:r w:rsidR="000C4C40">
        <w:t>.1</w:t>
      </w:r>
      <w:r w:rsidR="000C4C40">
        <w:rPr>
          <w:rFonts w:hint="eastAsia"/>
        </w:rPr>
        <w:t>所示</w:t>
      </w:r>
      <w:r w:rsidR="002C7E0D">
        <w:rPr>
          <w:rFonts w:hint="eastAsia"/>
        </w:rPr>
        <w:t>。协同过滤</w:t>
      </w:r>
      <w:r w:rsidR="00F34C33">
        <w:rPr>
          <w:rFonts w:hint="eastAsia"/>
        </w:rPr>
        <w:t>主要基于用户的历史操作或者其他用户的相似操作</w:t>
      </w:r>
      <w:r w:rsidR="00F56E74">
        <w:rPr>
          <w:rFonts w:hint="eastAsia"/>
        </w:rPr>
        <w:t>，用以挖掘用户的喜好偏向</w:t>
      </w:r>
      <w:r w:rsidR="00E977F7">
        <w:rPr>
          <w:rFonts w:hint="eastAsia"/>
        </w:rPr>
        <w:t>，并预测该用户可能喜好的商品进行推荐。预测推荐过程主要有两种推荐思路，一种思路是根据与该用户喜好偏向类似的其他用户的喜好来进行推荐</w:t>
      </w:r>
      <w:r w:rsidR="001D5AF0">
        <w:rPr>
          <w:rFonts w:hint="eastAsia"/>
        </w:rPr>
        <w:t>，例如，当某用户购买了部分商品，而另一个其他用户购买的商品与这个用户的商品非常类似，大多数都是相同的，就可以向这个用户推荐他没有购买但是与</w:t>
      </w:r>
      <w:r w:rsidR="001D5AF0">
        <w:rPr>
          <w:rFonts w:hint="eastAsia"/>
        </w:rPr>
        <w:lastRenderedPageBreak/>
        <w:t>他相似的用户已经购买的商品；</w:t>
      </w:r>
      <w:r w:rsidR="00E977F7">
        <w:rPr>
          <w:rFonts w:hint="eastAsia"/>
        </w:rPr>
        <w:t>另一种是</w:t>
      </w:r>
      <w:r w:rsidR="00471066">
        <w:rPr>
          <w:rFonts w:hint="eastAsia"/>
        </w:rPr>
        <w:t>向</w:t>
      </w:r>
      <w:r w:rsidR="00E977F7">
        <w:rPr>
          <w:rFonts w:hint="eastAsia"/>
        </w:rPr>
        <w:t>用户推荐与其喜好的商品类似的其他商品</w:t>
      </w:r>
      <w:r w:rsidR="00471066">
        <w:rPr>
          <w:rFonts w:hint="eastAsia"/>
        </w:rPr>
        <w:t>，这两种方式分别被称为基于用户的协同过滤算法和基于物品的协同过滤算法</w:t>
      </w:r>
      <w:r w:rsidR="00E26B94">
        <w:rPr>
          <w:rFonts w:hint="eastAsia"/>
        </w:rPr>
        <w:t>。</w:t>
      </w:r>
      <w:r w:rsidR="00CE5A92">
        <w:rPr>
          <w:rFonts w:hint="eastAsia"/>
        </w:rPr>
        <w:t>本系统中使用的是第一种方式，即基于用户的协同过滤算法。</w:t>
      </w:r>
      <w:r w:rsidR="000A37AC">
        <w:rPr>
          <w:rFonts w:hint="eastAsia"/>
        </w:rPr>
        <w:t>由于</w:t>
      </w:r>
      <w:r w:rsidR="00E26B94">
        <w:rPr>
          <w:rFonts w:hint="eastAsia"/>
        </w:rPr>
        <w:t>本系统中不存在用户和产品的关系</w:t>
      </w:r>
      <w:r w:rsidR="000A37AC">
        <w:rPr>
          <w:rFonts w:hint="eastAsia"/>
        </w:rPr>
        <w:t>，所以本系统</w:t>
      </w:r>
      <w:r w:rsidR="00CE5A92">
        <w:rPr>
          <w:rFonts w:hint="eastAsia"/>
        </w:rPr>
        <w:t>转</w:t>
      </w:r>
      <w:r w:rsidR="000A37AC">
        <w:rPr>
          <w:rFonts w:hint="eastAsia"/>
        </w:rPr>
        <w:t>换了一种思路，将一个套餐看</w:t>
      </w:r>
      <w:r w:rsidR="00577C40">
        <w:rPr>
          <w:rFonts w:hint="eastAsia"/>
        </w:rPr>
        <w:t>作</w:t>
      </w:r>
      <w:r w:rsidR="000A37AC">
        <w:rPr>
          <w:rFonts w:hint="eastAsia"/>
        </w:rPr>
        <w:t>是一个用户，而套餐中涉及到的数据库表看</w:t>
      </w:r>
      <w:r w:rsidR="00577C40">
        <w:rPr>
          <w:rFonts w:hint="eastAsia"/>
        </w:rPr>
        <w:t>作</w:t>
      </w:r>
      <w:r w:rsidR="000A37AC">
        <w:rPr>
          <w:rFonts w:hint="eastAsia"/>
        </w:rPr>
        <w:t>商品</w:t>
      </w:r>
      <w:r w:rsidR="00926B1C">
        <w:rPr>
          <w:rFonts w:hint="eastAsia"/>
        </w:rPr>
        <w:t>。</w:t>
      </w:r>
      <w:r w:rsidR="00CE5A92">
        <w:rPr>
          <w:rFonts w:hint="eastAsia"/>
        </w:rPr>
        <w:t>基于用户的协同过滤算法</w:t>
      </w:r>
      <w:r w:rsidR="008D1C3B">
        <w:rPr>
          <w:rFonts w:hint="eastAsia"/>
        </w:rPr>
        <w:t>面临的两个主要的问题是相似的用户信息如何获取和如何计算用户之间的相似度，第一个问题对于本系统来说比较容易解决，由于本系统是将套餐看作为用户，</w:t>
      </w:r>
      <w:r w:rsidR="006A154A">
        <w:rPr>
          <w:rFonts w:hint="eastAsia"/>
        </w:rPr>
        <w:t>不同的历史套餐就可以当</w:t>
      </w:r>
      <w:r w:rsidR="00CB5102">
        <w:rPr>
          <w:rFonts w:hint="eastAsia"/>
        </w:rPr>
        <w:t>作</w:t>
      </w:r>
      <w:r w:rsidR="006A154A">
        <w:rPr>
          <w:rFonts w:hint="eastAsia"/>
        </w:rPr>
        <w:t>其他用户。</w:t>
      </w:r>
      <w:r w:rsidR="00CB5102">
        <w:rPr>
          <w:rFonts w:hint="eastAsia"/>
        </w:rPr>
        <w:t>用户之间相似度的度量标准有多种，其中常用的有杰卡德相似系数</w:t>
      </w:r>
      <w:r w:rsidR="00BA7298">
        <w:rPr>
          <w:rFonts w:hint="eastAsia"/>
        </w:rPr>
        <w:t>与</w:t>
      </w:r>
      <w:r w:rsidR="00CB5102">
        <w:rPr>
          <w:rFonts w:hint="eastAsia"/>
        </w:rPr>
        <w:t>夹角余弦等，本系统将套餐间包含的不同的表的数量作为两个套餐的距离</w:t>
      </w:r>
      <w:r w:rsidR="00C5246B">
        <w:rPr>
          <w:rFonts w:hint="eastAsia"/>
        </w:rPr>
        <w:t>，对距离进行归一化处理便可以得到</w:t>
      </w:r>
      <w:r w:rsidR="00CB5102">
        <w:rPr>
          <w:rFonts w:hint="eastAsia"/>
        </w:rPr>
        <w:t>相似度。</w:t>
      </w:r>
    </w:p>
    <w:p w:rsidR="00D00F86" w:rsidRDefault="003B5A67" w:rsidP="00D00F86">
      <w:pPr>
        <w:pStyle w:val="2"/>
        <w:spacing w:before="163" w:after="163"/>
      </w:pPr>
      <w:bookmarkStart w:id="26" w:name="_Toc5796274"/>
      <w:r>
        <w:rPr>
          <w:rFonts w:hint="eastAsia"/>
        </w:rPr>
        <w:t>协同过滤</w:t>
      </w:r>
      <w:r w:rsidR="00D00F86">
        <w:rPr>
          <w:rFonts w:hint="eastAsia"/>
        </w:rPr>
        <w:t>算法基本步骤</w:t>
      </w:r>
      <w:bookmarkEnd w:id="26"/>
    </w:p>
    <w:p w:rsidR="00775A1B" w:rsidRDefault="00775A1B" w:rsidP="00775A1B">
      <w:pPr>
        <w:pStyle w:val="a0"/>
        <w:ind w:firstLine="480"/>
      </w:pPr>
      <w:r>
        <w:rPr>
          <w:rFonts w:hint="eastAsia"/>
        </w:rPr>
        <w:t>协同过滤算法的基本主要分为</w:t>
      </w:r>
      <w:r w:rsidR="001E3671">
        <w:rPr>
          <w:rFonts w:hint="eastAsia"/>
        </w:rPr>
        <w:t>四</w:t>
      </w:r>
      <w:r>
        <w:rPr>
          <w:rFonts w:hint="eastAsia"/>
        </w:rPr>
        <w:t>步：</w:t>
      </w:r>
    </w:p>
    <w:p w:rsidR="00E60047" w:rsidRDefault="00E60047" w:rsidP="00775A1B">
      <w:pPr>
        <w:pStyle w:val="a0"/>
        <w:ind w:firstLine="480"/>
      </w:pPr>
      <w:r>
        <w:rPr>
          <w:rFonts w:hint="eastAsia"/>
        </w:rPr>
        <w:t>第一步是收集数据。</w:t>
      </w:r>
      <w:r w:rsidR="002B3441">
        <w:rPr>
          <w:rFonts w:hint="eastAsia"/>
        </w:rPr>
        <w:t>协同过滤算法除了需要制定用户的信息之外，还需要大量其他用户的信息。这些信息</w:t>
      </w:r>
      <w:r w:rsidR="009146F3">
        <w:rPr>
          <w:rFonts w:hint="eastAsia"/>
        </w:rPr>
        <w:t>根据应用场景的变化而变化，</w:t>
      </w:r>
      <w:r w:rsidR="007736C9">
        <w:rPr>
          <w:rFonts w:hint="eastAsia"/>
        </w:rPr>
        <w:t>例如当</w:t>
      </w:r>
      <w:r w:rsidR="009146F3">
        <w:rPr>
          <w:rFonts w:hint="eastAsia"/>
        </w:rPr>
        <w:t>应用场景是</w:t>
      </w:r>
      <w:r w:rsidR="007736C9">
        <w:rPr>
          <w:rFonts w:hint="eastAsia"/>
        </w:rPr>
        <w:t>影院向用户推荐电影时，就应该收集用户看过的电影或者评论过的电影等信息；而当应用场景是向用户推荐商品时，就应该收集用户购买过的商品等信息。本节中以下的步骤将以向用户推荐商品为应用场景展开。</w:t>
      </w:r>
    </w:p>
    <w:p w:rsidR="00775A1B" w:rsidRPr="00F879C4" w:rsidRDefault="00775A1B" w:rsidP="00775A1B">
      <w:pPr>
        <w:pStyle w:val="a0"/>
        <w:ind w:firstLine="480"/>
      </w:pPr>
      <w:r>
        <w:rPr>
          <w:rFonts w:hint="eastAsia"/>
        </w:rPr>
        <w:t>第</w:t>
      </w:r>
      <w:r w:rsidR="001E3671">
        <w:rPr>
          <w:rFonts w:hint="eastAsia"/>
        </w:rPr>
        <w:t>二</w:t>
      </w:r>
      <w:r>
        <w:rPr>
          <w:rFonts w:hint="eastAsia"/>
        </w:rPr>
        <w:t>步是初始化数据。在</w:t>
      </w:r>
      <w:r w:rsidR="00864BEC">
        <w:rPr>
          <w:rFonts w:hint="eastAsia"/>
        </w:rPr>
        <w:t>计算用户相似度</w:t>
      </w:r>
      <w:r>
        <w:rPr>
          <w:rFonts w:hint="eastAsia"/>
        </w:rPr>
        <w:t>之前，需要</w:t>
      </w:r>
      <w:r w:rsidR="00864BEC">
        <w:rPr>
          <w:rFonts w:hint="eastAsia"/>
        </w:rPr>
        <w:t>对第一步中获取的</w:t>
      </w:r>
      <w:r>
        <w:rPr>
          <w:rFonts w:hint="eastAsia"/>
        </w:rPr>
        <w:t>数据进行处理。本算法需要从大量的数据中挖掘出有用的信息，首先通过</w:t>
      </w:r>
      <w:r>
        <w:rPr>
          <w:rFonts w:hint="eastAsia"/>
        </w:rPr>
        <w:t>Python</w:t>
      </w:r>
      <w:r>
        <w:rPr>
          <w:rFonts w:hint="eastAsia"/>
        </w:rPr>
        <w:t>编写的处理函数进行数据处理，整理出用户和商品的</w:t>
      </w:r>
      <w:r w:rsidR="004472C3">
        <w:rPr>
          <w:rFonts w:hint="eastAsia"/>
        </w:rPr>
        <w:t>Python</w:t>
      </w:r>
      <w:r w:rsidR="004472C3">
        <w:rPr>
          <w:rFonts w:hint="eastAsia"/>
        </w:rPr>
        <w:t>字典对象</w:t>
      </w:r>
      <w:r>
        <w:rPr>
          <w:rFonts w:hint="eastAsia"/>
        </w:rPr>
        <w:t>，其中用户作为</w:t>
      </w:r>
      <w:r>
        <w:rPr>
          <w:rFonts w:hint="eastAsia"/>
        </w:rPr>
        <w:t>key</w:t>
      </w:r>
      <w:r>
        <w:rPr>
          <w:rFonts w:hint="eastAsia"/>
        </w:rPr>
        <w:t>值，该用户已购买的商品数组作为</w:t>
      </w:r>
      <w:r>
        <w:rPr>
          <w:rFonts w:hint="eastAsia"/>
        </w:rPr>
        <w:t>value</w:t>
      </w:r>
      <w:r>
        <w:rPr>
          <w:rFonts w:hint="eastAsia"/>
        </w:rPr>
        <w:t>值</w:t>
      </w:r>
      <w:r w:rsidR="00517D05">
        <w:rPr>
          <w:rFonts w:hint="eastAsia"/>
        </w:rPr>
        <w:t>，遍历所有相关用户的信息，得到</w:t>
      </w:r>
      <w:r w:rsidR="004472C3">
        <w:rPr>
          <w:rFonts w:hint="eastAsia"/>
        </w:rPr>
        <w:t>Python</w:t>
      </w:r>
      <w:r w:rsidR="004472C3">
        <w:rPr>
          <w:rFonts w:hint="eastAsia"/>
        </w:rPr>
        <w:t>字典对象</w:t>
      </w:r>
      <w:r>
        <w:rPr>
          <w:rFonts w:hint="eastAsia"/>
        </w:rPr>
        <w:t>。</w:t>
      </w:r>
    </w:p>
    <w:p w:rsidR="00775A1B" w:rsidRPr="00DD0D53" w:rsidRDefault="00775A1B" w:rsidP="00775A1B">
      <w:pPr>
        <w:pStyle w:val="a0"/>
        <w:ind w:firstLine="480"/>
      </w:pPr>
      <w:r>
        <w:rPr>
          <w:rFonts w:hint="eastAsia"/>
        </w:rPr>
        <w:t>第</w:t>
      </w:r>
      <w:r w:rsidR="003D78EB">
        <w:rPr>
          <w:rFonts w:hint="eastAsia"/>
        </w:rPr>
        <w:t>三</w:t>
      </w:r>
      <w:r>
        <w:rPr>
          <w:rFonts w:hint="eastAsia"/>
        </w:rPr>
        <w:t>步是计算</w:t>
      </w:r>
      <w:r w:rsidR="00517D05">
        <w:rPr>
          <w:rFonts w:hint="eastAsia"/>
        </w:rPr>
        <w:t>指定用户与其他用户之间</w:t>
      </w:r>
      <w:r>
        <w:rPr>
          <w:rFonts w:hint="eastAsia"/>
        </w:rPr>
        <w:t>的相似度。在第</w:t>
      </w:r>
      <w:r w:rsidR="003D78EB">
        <w:rPr>
          <w:rFonts w:hint="eastAsia"/>
        </w:rPr>
        <w:t>二</w:t>
      </w:r>
      <w:r>
        <w:rPr>
          <w:rFonts w:hint="eastAsia"/>
        </w:rPr>
        <w:t>步处理完数据之后，</w:t>
      </w:r>
      <w:r w:rsidR="00517D05">
        <w:rPr>
          <w:rFonts w:hint="eastAsia"/>
        </w:rPr>
        <w:t>对指定的用户</w:t>
      </w:r>
      <w:r w:rsidR="00EC1FFB">
        <w:rPr>
          <w:rFonts w:hint="eastAsia"/>
        </w:rPr>
        <w:t>进行与第一步相同的处理，得到一组用户</w:t>
      </w:r>
      <w:r w:rsidR="00EC1FFB">
        <w:t>—</w:t>
      </w:r>
      <w:r w:rsidR="00EC1FFB">
        <w:rPr>
          <w:rFonts w:hint="eastAsia"/>
        </w:rPr>
        <w:t>商品的</w:t>
      </w:r>
      <w:r w:rsidR="00EC1FFB">
        <w:rPr>
          <w:rFonts w:hint="eastAsia"/>
        </w:rPr>
        <w:t>key</w:t>
      </w:r>
      <w:r w:rsidR="00EC1FFB">
        <w:t>—</w:t>
      </w:r>
      <w:r w:rsidR="00EC1FFB">
        <w:rPr>
          <w:rFonts w:hint="eastAsia"/>
        </w:rPr>
        <w:t>value</w:t>
      </w:r>
      <w:r w:rsidR="00EC1FFB">
        <w:rPr>
          <w:rFonts w:hint="eastAsia"/>
        </w:rPr>
        <w:t>数据。</w:t>
      </w:r>
      <w:r w:rsidR="00671F27">
        <w:rPr>
          <w:rFonts w:hint="eastAsia"/>
        </w:rPr>
        <w:t>取出需要计算的两个用户的信息，遍历两个用户对应的商品数组，当某个商品出现在其中一个用户的已购买商品数组中，却没有出现在另一个用户的已购买数组中时，这两个用户之间的距离加一，遍历所有的商品，计算出这两个用户的距离。遍历所有的其他用户，对他们和指定的某个用户重复执行以上的操作，就可以得到该指定用户与其他所有用户之间的距离。从定义中可以看出，用户之间的相似度与距</w:t>
      </w:r>
      <w:r w:rsidR="00671F27">
        <w:rPr>
          <w:rFonts w:hint="eastAsia"/>
        </w:rPr>
        <w:lastRenderedPageBreak/>
        <w:t>离是</w:t>
      </w:r>
      <w:r w:rsidR="008529FB">
        <w:rPr>
          <w:rFonts w:hint="eastAsia"/>
        </w:rPr>
        <w:t>成</w:t>
      </w:r>
      <w:r w:rsidR="00671F27">
        <w:rPr>
          <w:rFonts w:hint="eastAsia"/>
        </w:rPr>
        <w:t>负相关的，取距离的倒数作为相似度，对所有的距离取倒数，就可以得到该指定用户与其他所有用户之间的相似度。</w:t>
      </w:r>
    </w:p>
    <w:p w:rsidR="008529FB" w:rsidRDefault="00671F27" w:rsidP="008529FB">
      <w:pPr>
        <w:pStyle w:val="a0"/>
        <w:ind w:firstLine="480"/>
      </w:pPr>
      <w:r>
        <w:rPr>
          <w:rFonts w:hint="eastAsia"/>
        </w:rPr>
        <w:t>第</w:t>
      </w:r>
      <w:r w:rsidR="003D78EB">
        <w:rPr>
          <w:rFonts w:hint="eastAsia"/>
        </w:rPr>
        <w:t>四</w:t>
      </w:r>
      <w:r>
        <w:rPr>
          <w:rFonts w:hint="eastAsia"/>
        </w:rPr>
        <w:t>步</w:t>
      </w:r>
      <w:r w:rsidR="00256CB0">
        <w:rPr>
          <w:rFonts w:hint="eastAsia"/>
        </w:rPr>
        <w:t>是进行推荐。第</w:t>
      </w:r>
      <w:r w:rsidR="003D78EB">
        <w:rPr>
          <w:rFonts w:hint="eastAsia"/>
        </w:rPr>
        <w:t>三</w:t>
      </w:r>
      <w:r w:rsidR="00256CB0">
        <w:rPr>
          <w:rFonts w:hint="eastAsia"/>
        </w:rPr>
        <w:t>步中已经得到了该用户与其他用户之间的相似度，将其他用户按照相似度的大小进行排序。</w:t>
      </w:r>
      <w:r w:rsidR="004A12BE">
        <w:rPr>
          <w:rFonts w:hint="eastAsia"/>
        </w:rPr>
        <w:t>取出与用户相似度较高几个用户的</w:t>
      </w:r>
      <w:r w:rsidR="00BA7298">
        <w:rPr>
          <w:rFonts w:hint="eastAsia"/>
        </w:rPr>
        <w:t>信息，</w:t>
      </w:r>
      <w:r w:rsidR="00851D86">
        <w:rPr>
          <w:rFonts w:hint="eastAsia"/>
        </w:rPr>
        <w:t>并将这几位用</w:t>
      </w:r>
      <w:r w:rsidR="00AC30CA">
        <w:rPr>
          <w:rFonts w:hint="eastAsia"/>
        </w:rPr>
        <w:t>户的已购商品与指定用户的已购商品进行比较，并向该用户推荐未出现在其已购商品数组中却出现在</w:t>
      </w:r>
      <w:r w:rsidR="00F003BF">
        <w:rPr>
          <w:rFonts w:hint="eastAsia"/>
        </w:rPr>
        <w:t>其他几位用户的已购商品数组中的商品。</w:t>
      </w:r>
    </w:p>
    <w:p w:rsidR="00454B38" w:rsidRPr="00454B38" w:rsidRDefault="00454B38" w:rsidP="00454B38">
      <w:pPr>
        <w:pStyle w:val="a0"/>
        <w:ind w:firstLine="480"/>
      </w:pPr>
      <w:r>
        <w:rPr>
          <w:rFonts w:hint="eastAsia"/>
        </w:rPr>
        <w:t>通俗的来说协同过滤算法就是利用了“物以类聚，人以群分”这个特性，利用具有相同兴趣、相似经历的群体的喜好来向用户推荐他们感兴趣的东西。协同过滤算法使用了其他人的经验，很大程度上解决了内容分析不够完全和不够准确的问题，而且能够通过一些难以表述的或复杂的概念对数据进行过滤。另外，协同过滤还可以根据用户对于之前的推荐的反馈信息来改变算法的推荐策略，进一步提高推荐的精度。当用户数据比较少的时候，推荐信息可能会不太准确，但是在推荐的过程中，推荐策略可以得到不断调整，用户库也得到不断丰富，之后的推荐准确度会越来越高。</w:t>
      </w:r>
    </w:p>
    <w:p w:rsidR="008529FB" w:rsidRDefault="008529FB" w:rsidP="008529FB">
      <w:pPr>
        <w:pStyle w:val="2"/>
        <w:spacing w:before="163" w:after="163"/>
      </w:pPr>
      <w:bookmarkStart w:id="27" w:name="_Toc5796275"/>
      <w:bookmarkStart w:id="28" w:name="_Hlk5107278"/>
      <w:r>
        <w:rPr>
          <w:rFonts w:hint="eastAsia"/>
        </w:rPr>
        <w:t>利用协同过滤算法</w:t>
      </w:r>
      <w:r w:rsidR="0041764F">
        <w:rPr>
          <w:rFonts w:hint="eastAsia"/>
        </w:rPr>
        <w:t>检测数据库表</w:t>
      </w:r>
      <w:r>
        <w:rPr>
          <w:rFonts w:hint="eastAsia"/>
        </w:rPr>
        <w:t>错误</w:t>
      </w:r>
      <w:bookmarkEnd w:id="27"/>
    </w:p>
    <w:bookmarkEnd w:id="28"/>
    <w:p w:rsidR="00864AB7" w:rsidRDefault="00F141A8" w:rsidP="00864AB7">
      <w:pPr>
        <w:pStyle w:val="a0"/>
        <w:ind w:firstLine="480"/>
      </w:pPr>
      <w:r>
        <w:rPr>
          <w:rFonts w:hint="eastAsia"/>
        </w:rPr>
        <w:t>在本系统中，</w:t>
      </w:r>
      <w:r w:rsidR="00397857">
        <w:rPr>
          <w:rFonts w:hint="eastAsia"/>
        </w:rPr>
        <w:t>不存在用户和商品的关系，也不存在用户群体这一概念，所以无法将协同过滤算法直接应用到本系统中。</w:t>
      </w:r>
      <w:r w:rsidR="00BE3DFF">
        <w:rPr>
          <w:rFonts w:hint="eastAsia"/>
        </w:rPr>
        <w:t>本系统换了一种</w:t>
      </w:r>
      <w:r w:rsidR="00BF4A27">
        <w:rPr>
          <w:rFonts w:hint="eastAsia"/>
        </w:rPr>
        <w:t>思路，将套餐视为用户，将套餐中设计到的数据库表视为商品，这样就可以将用户</w:t>
      </w:r>
      <w:r w:rsidR="00BF4A27">
        <w:t>—</w:t>
      </w:r>
      <w:r w:rsidR="00BF4A27">
        <w:rPr>
          <w:rFonts w:hint="eastAsia"/>
        </w:rPr>
        <w:t>商品的模式应用到套餐</w:t>
      </w:r>
      <w:r w:rsidR="00BF4A27">
        <w:t>—</w:t>
      </w:r>
      <w:r w:rsidR="00BF4A27">
        <w:rPr>
          <w:rFonts w:hint="eastAsia"/>
        </w:rPr>
        <w:t>数据库表</w:t>
      </w:r>
      <w:r w:rsidR="00354012">
        <w:rPr>
          <w:rFonts w:hint="eastAsia"/>
        </w:rPr>
        <w:t>的应用场景</w:t>
      </w:r>
      <w:r w:rsidR="00BF4A27">
        <w:rPr>
          <w:rFonts w:hint="eastAsia"/>
        </w:rPr>
        <w:t>中</w:t>
      </w:r>
      <w:r w:rsidR="00D834FC">
        <w:rPr>
          <w:rFonts w:hint="eastAsia"/>
        </w:rPr>
        <w:t>，向用户推荐商品对应于给套餐找出有问题的数据库表，其他用户对应于历史套餐。</w:t>
      </w:r>
      <w:r w:rsidR="00BE5458">
        <w:rPr>
          <w:rFonts w:hint="eastAsia"/>
        </w:rPr>
        <w:t>本小节中将协同过滤算法通过</w:t>
      </w:r>
      <w:r w:rsidR="00BE5458">
        <w:rPr>
          <w:rFonts w:hint="eastAsia"/>
        </w:rPr>
        <w:t>python</w:t>
      </w:r>
      <w:r w:rsidR="00BE5458">
        <w:rPr>
          <w:rFonts w:hint="eastAsia"/>
        </w:rPr>
        <w:t>语言实现，并将其服务化</w:t>
      </w:r>
      <w:r w:rsidR="00BA7298">
        <w:rPr>
          <w:rFonts w:hint="eastAsia"/>
        </w:rPr>
        <w:t>与</w:t>
      </w:r>
      <w:r w:rsidR="00BE5458">
        <w:rPr>
          <w:rFonts w:hint="eastAsia"/>
        </w:rPr>
        <w:t>工具化，方便服务器的调用。</w:t>
      </w:r>
    </w:p>
    <w:p w:rsidR="000A669D" w:rsidRDefault="000A669D" w:rsidP="008529FB">
      <w:pPr>
        <w:pStyle w:val="a0"/>
        <w:ind w:firstLineChars="0" w:firstLine="420"/>
      </w:pPr>
      <w:r w:rsidRPr="000A669D">
        <w:rPr>
          <w:noProof/>
        </w:rPr>
        <w:lastRenderedPageBreak/>
        <w:drawing>
          <wp:anchor distT="0" distB="0" distL="114300" distR="114300" simplePos="0" relativeHeight="251659264" behindDoc="0" locked="0" layoutInCell="1" allowOverlap="1">
            <wp:simplePos x="0" y="0"/>
            <wp:positionH relativeFrom="margin">
              <wp:posOffset>77372</wp:posOffset>
            </wp:positionH>
            <wp:positionV relativeFrom="paragraph">
              <wp:posOffset>351692</wp:posOffset>
            </wp:positionV>
            <wp:extent cx="5400040" cy="5854065"/>
            <wp:effectExtent l="0" t="0" r="0" b="0"/>
            <wp:wrapTopAndBottom/>
            <wp:docPr id="12" name="图片 12" descr="C:\Users\Sunjh\Desktop\协同过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jh\Desktop\协同过滤.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854065"/>
                    </a:xfrm>
                    <a:prstGeom prst="rect">
                      <a:avLst/>
                    </a:prstGeom>
                    <a:noFill/>
                    <a:ln>
                      <a:noFill/>
                    </a:ln>
                  </pic:spPr>
                </pic:pic>
              </a:graphicData>
            </a:graphic>
          </wp:anchor>
        </w:drawing>
      </w:r>
    </w:p>
    <w:p w:rsidR="00422684" w:rsidRDefault="00422684" w:rsidP="00422684">
      <w:pPr>
        <w:pStyle w:val="a0"/>
        <w:ind w:firstLineChars="0" w:firstLine="0"/>
        <w:jc w:val="center"/>
      </w:pPr>
      <w:r>
        <w:rPr>
          <w:rFonts w:hint="eastAsia"/>
        </w:rPr>
        <w:t>图</w:t>
      </w:r>
      <w:r>
        <w:rPr>
          <w:rFonts w:hint="eastAsia"/>
        </w:rPr>
        <w:t>3</w:t>
      </w:r>
      <w:r>
        <w:t>.</w:t>
      </w:r>
      <w:r w:rsidR="00435E2F">
        <w:t>2</w:t>
      </w:r>
      <w:r>
        <w:t xml:space="preserve"> </w:t>
      </w:r>
      <w:r>
        <w:rPr>
          <w:rFonts w:hint="eastAsia"/>
        </w:rPr>
        <w:t>协同过滤算法应用过程</w:t>
      </w:r>
    </w:p>
    <w:p w:rsidR="00BE5458" w:rsidRDefault="00FF52B6" w:rsidP="00B13AAA">
      <w:pPr>
        <w:pStyle w:val="a0"/>
        <w:ind w:firstLine="480"/>
      </w:pPr>
      <w:r>
        <w:rPr>
          <w:rFonts w:hint="eastAsia"/>
        </w:rPr>
        <w:t>协同过滤算法在本系统中的应用过程如图</w:t>
      </w:r>
      <w:r>
        <w:rPr>
          <w:rFonts w:hint="eastAsia"/>
        </w:rPr>
        <w:t>3</w:t>
      </w:r>
      <w:r>
        <w:t>.</w:t>
      </w:r>
      <w:r w:rsidR="00435E2F">
        <w:t>2</w:t>
      </w:r>
      <w:r>
        <w:rPr>
          <w:rFonts w:hint="eastAsia"/>
        </w:rPr>
        <w:t>所示。</w:t>
      </w:r>
      <w:r w:rsidR="00BA79C0">
        <w:rPr>
          <w:rFonts w:hint="eastAsia"/>
        </w:rPr>
        <w:t>首先从历史套餐中读取数据到系统中，通过</w:t>
      </w:r>
      <w:r w:rsidR="00BA79C0">
        <w:rPr>
          <w:rFonts w:hint="eastAsia"/>
        </w:rPr>
        <w:t>Python</w:t>
      </w:r>
      <w:r w:rsidR="00BA79C0">
        <w:rPr>
          <w:rFonts w:hint="eastAsia"/>
        </w:rPr>
        <w:t>编写的处理函数进行数据处理，整理、格式化大量的历史套餐，将每个套餐的</w:t>
      </w:r>
      <w:r w:rsidR="00BA79C0">
        <w:rPr>
          <w:rFonts w:hint="eastAsia"/>
        </w:rPr>
        <w:t>ID</w:t>
      </w:r>
      <w:r w:rsidR="00BA79C0">
        <w:rPr>
          <w:rFonts w:hint="eastAsia"/>
        </w:rPr>
        <w:t>作为</w:t>
      </w:r>
      <w:r w:rsidR="004472C3">
        <w:rPr>
          <w:rFonts w:hint="eastAsia"/>
        </w:rPr>
        <w:t>Python</w:t>
      </w:r>
      <w:r w:rsidR="004472C3">
        <w:rPr>
          <w:rFonts w:hint="eastAsia"/>
        </w:rPr>
        <w:t>字典对象</w:t>
      </w:r>
      <w:r w:rsidR="00BA79C0">
        <w:rPr>
          <w:rFonts w:hint="eastAsia"/>
        </w:rPr>
        <w:t>的</w:t>
      </w:r>
      <w:r w:rsidR="00BA79C0">
        <w:rPr>
          <w:rFonts w:hint="eastAsia"/>
        </w:rPr>
        <w:t>key</w:t>
      </w:r>
      <w:r w:rsidR="00BA79C0">
        <w:rPr>
          <w:rFonts w:hint="eastAsia"/>
        </w:rPr>
        <w:t>值，套餐中所涉及到的</w:t>
      </w:r>
      <w:r w:rsidR="00B13AAA">
        <w:rPr>
          <w:rFonts w:hint="eastAsia"/>
        </w:rPr>
        <w:t>数据库</w:t>
      </w:r>
      <w:r w:rsidR="00BA79C0">
        <w:rPr>
          <w:rFonts w:hint="eastAsia"/>
        </w:rPr>
        <w:t>表名列表作为</w:t>
      </w:r>
      <w:r w:rsidR="00BA79C0">
        <w:rPr>
          <w:rFonts w:hint="eastAsia"/>
        </w:rPr>
        <w:t>value</w:t>
      </w:r>
      <w:r w:rsidR="00BA79C0">
        <w:rPr>
          <w:rFonts w:hint="eastAsia"/>
        </w:rPr>
        <w:t>值。遍历所有的历史套餐，从历史套餐中整理出一份</w:t>
      </w:r>
      <w:r w:rsidR="004472C3">
        <w:rPr>
          <w:rFonts w:hint="eastAsia"/>
        </w:rPr>
        <w:t>Python</w:t>
      </w:r>
      <w:r w:rsidR="004472C3">
        <w:rPr>
          <w:rFonts w:hint="eastAsia"/>
        </w:rPr>
        <w:t>字典对象</w:t>
      </w:r>
      <w:r w:rsidR="00BA79C0">
        <w:rPr>
          <w:rFonts w:hint="eastAsia"/>
        </w:rPr>
        <w:t>。由于本系统中通过协同过滤算法实现定位错误是以</w:t>
      </w:r>
      <w:r w:rsidR="00BA79C0">
        <w:rPr>
          <w:rFonts w:hint="eastAsia"/>
        </w:rPr>
        <w:t>MVC</w:t>
      </w:r>
      <w:r w:rsidR="00BA79C0">
        <w:rPr>
          <w:rFonts w:hint="eastAsia"/>
        </w:rPr>
        <w:t>架构中服务的形式实现的，所以用户的输入是通过</w:t>
      </w:r>
      <w:r w:rsidR="00BA79C0">
        <w:rPr>
          <w:rFonts w:hint="eastAsia"/>
        </w:rPr>
        <w:t>http</w:t>
      </w:r>
      <w:r w:rsidR="00BA79C0">
        <w:rPr>
          <w:rFonts w:hint="eastAsia"/>
        </w:rPr>
        <w:t>请求的方式进行，相应的</w:t>
      </w:r>
      <w:r w:rsidR="00BA79C0">
        <w:rPr>
          <w:rFonts w:hint="eastAsia"/>
        </w:rPr>
        <w:t>Controller</w:t>
      </w:r>
      <w:r w:rsidR="00BA79C0">
        <w:rPr>
          <w:rFonts w:hint="eastAsia"/>
        </w:rPr>
        <w:t>对用户的请求进行处理分析，并将新的套餐作为参数传到本节中所介绍的算法中</w:t>
      </w:r>
      <w:r w:rsidR="00BE5458">
        <w:rPr>
          <w:rFonts w:hint="eastAsia"/>
        </w:rPr>
        <w:t>。</w:t>
      </w:r>
    </w:p>
    <w:p w:rsidR="008529FB" w:rsidRDefault="00BE5458" w:rsidP="00B13AAA">
      <w:pPr>
        <w:pStyle w:val="a0"/>
        <w:ind w:firstLine="480"/>
      </w:pPr>
      <w:r>
        <w:rPr>
          <w:rFonts w:hint="eastAsia"/>
        </w:rPr>
        <w:t>通过协过滤算法实现的服务</w:t>
      </w:r>
      <w:r w:rsidR="00B13AAA">
        <w:rPr>
          <w:rFonts w:hint="eastAsia"/>
        </w:rPr>
        <w:t>对传入的数据进行处理，与处理历史套餐的过程</w:t>
      </w:r>
      <w:r w:rsidR="00B13AAA">
        <w:rPr>
          <w:rFonts w:hint="eastAsia"/>
        </w:rPr>
        <w:lastRenderedPageBreak/>
        <w:t>类似，得到新建套餐的</w:t>
      </w:r>
      <w:r w:rsidR="00B13AAA">
        <w:rPr>
          <w:rFonts w:hint="eastAsia"/>
        </w:rPr>
        <w:t>ID</w:t>
      </w:r>
      <w:r w:rsidR="00B13AAA">
        <w:rPr>
          <w:rFonts w:hint="eastAsia"/>
        </w:rPr>
        <w:t>和包含的数据库表的数组。</w:t>
      </w:r>
    </w:p>
    <w:p w:rsidR="00E53C72" w:rsidRDefault="008529FB" w:rsidP="00B13AAA">
      <w:pPr>
        <w:pStyle w:val="a0"/>
        <w:ind w:firstLine="480"/>
      </w:pPr>
      <w:r>
        <w:rPr>
          <w:rFonts w:hint="eastAsia"/>
        </w:rPr>
        <w:t>处理完新套餐数据和历史套餐数据之后，</w:t>
      </w:r>
      <w:r w:rsidR="00C5246B">
        <w:rPr>
          <w:rFonts w:hint="eastAsia"/>
        </w:rPr>
        <w:t>将历史套餐的数据</w:t>
      </w:r>
      <w:r>
        <w:rPr>
          <w:rFonts w:hint="eastAsia"/>
        </w:rPr>
        <w:t>逐一与新套餐的数据</w:t>
      </w:r>
      <w:r w:rsidR="00C5246B">
        <w:rPr>
          <w:rFonts w:hint="eastAsia"/>
        </w:rPr>
        <w:t>比较，当一个</w:t>
      </w:r>
      <w:r>
        <w:rPr>
          <w:rFonts w:hint="eastAsia"/>
        </w:rPr>
        <w:t>数据库</w:t>
      </w:r>
      <w:r w:rsidR="00C5246B">
        <w:rPr>
          <w:rFonts w:hint="eastAsia"/>
        </w:rPr>
        <w:t>表出现在其中一个套餐中却没有出现在另一个套餐中时，</w:t>
      </w:r>
      <w:r>
        <w:rPr>
          <w:rFonts w:hint="eastAsia"/>
        </w:rPr>
        <w:t>这</w:t>
      </w:r>
      <w:r w:rsidR="00C5246B">
        <w:rPr>
          <w:rFonts w:hint="eastAsia"/>
        </w:rPr>
        <w:t>两个套餐的距离</w:t>
      </w:r>
      <w:r w:rsidR="00BF21D3">
        <w:rPr>
          <w:rFonts w:hint="eastAsia"/>
        </w:rPr>
        <w:t>便加一</w:t>
      </w:r>
      <w:r w:rsidR="00B966B2">
        <w:rPr>
          <w:rFonts w:hint="eastAsia"/>
        </w:rPr>
        <w:t>，遍历两个套餐包含的所有</w:t>
      </w:r>
      <w:r>
        <w:rPr>
          <w:rFonts w:hint="eastAsia"/>
        </w:rPr>
        <w:t>数据库</w:t>
      </w:r>
      <w:r w:rsidR="00B966B2">
        <w:rPr>
          <w:rFonts w:hint="eastAsia"/>
        </w:rPr>
        <w:t>表后，就可以得到这两个套餐间的距离</w:t>
      </w:r>
      <w:r>
        <w:rPr>
          <w:rFonts w:hint="eastAsia"/>
        </w:rPr>
        <w:t>。考虑到套餐间距离与它们之间的相似度成反比，本系统</w:t>
      </w:r>
      <w:r w:rsidR="00B966B2">
        <w:rPr>
          <w:rFonts w:hint="eastAsia"/>
        </w:rPr>
        <w:t>将距离取倒数作为</w:t>
      </w:r>
      <w:r>
        <w:rPr>
          <w:rFonts w:hint="eastAsia"/>
        </w:rPr>
        <w:t>量化</w:t>
      </w:r>
      <w:r w:rsidR="00B966B2">
        <w:rPr>
          <w:rFonts w:hint="eastAsia"/>
        </w:rPr>
        <w:t>两个套餐间的相似度</w:t>
      </w:r>
      <w:r>
        <w:rPr>
          <w:rFonts w:hint="eastAsia"/>
        </w:rPr>
        <w:t>的标准</w:t>
      </w:r>
      <w:r w:rsidR="00B966B2">
        <w:rPr>
          <w:rFonts w:hint="eastAsia"/>
        </w:rPr>
        <w:t>。重复以上操作，得到新套餐与所有历史套餐间的相似度。</w:t>
      </w:r>
    </w:p>
    <w:p w:rsidR="00AA0971" w:rsidRDefault="008529FB" w:rsidP="0070047D">
      <w:pPr>
        <w:pStyle w:val="a0"/>
        <w:ind w:firstLine="480"/>
      </w:pPr>
      <w:r>
        <w:rPr>
          <w:rFonts w:hint="eastAsia"/>
        </w:rPr>
        <w:t>通过上面的计算得到了所有历史套餐与新建套餐间的相似度关系，将这些历史套餐按照相似度的大小进行排序</w:t>
      </w:r>
      <w:r w:rsidR="00BB70D1">
        <w:rPr>
          <w:rFonts w:hint="eastAsia"/>
        </w:rPr>
        <w:t>。</w:t>
      </w:r>
      <w:r w:rsidR="004A12BE">
        <w:rPr>
          <w:rFonts w:hint="eastAsia"/>
        </w:rPr>
        <w:t>按照需求取出相似度最高的几个</w:t>
      </w:r>
      <w:r w:rsidR="00676360">
        <w:rPr>
          <w:rFonts w:hint="eastAsia"/>
        </w:rPr>
        <w:t>套餐的信息</w:t>
      </w:r>
      <w:r w:rsidR="004A12BE">
        <w:rPr>
          <w:rFonts w:hint="eastAsia"/>
        </w:rPr>
        <w:t>，如果需要推荐精度高一些，就多取</w:t>
      </w:r>
      <w:r w:rsidR="00676360">
        <w:rPr>
          <w:rFonts w:hint="eastAsia"/>
        </w:rPr>
        <w:t>几个套餐</w:t>
      </w:r>
      <w:r w:rsidR="004A12BE">
        <w:rPr>
          <w:rFonts w:hint="eastAsia"/>
        </w:rPr>
        <w:t>的信息</w:t>
      </w:r>
      <w:r w:rsidR="00676360">
        <w:rPr>
          <w:rFonts w:hint="eastAsia"/>
        </w:rPr>
        <w:t>，但是这样运算的复杂度就会高一点</w:t>
      </w:r>
      <w:r w:rsidR="004A12BE">
        <w:rPr>
          <w:rFonts w:hint="eastAsia"/>
        </w:rPr>
        <w:t>；反之则可以少</w:t>
      </w:r>
      <w:r w:rsidR="00676360">
        <w:rPr>
          <w:rFonts w:hint="eastAsia"/>
        </w:rPr>
        <w:t>取几个套餐</w:t>
      </w:r>
      <w:r w:rsidR="004A12BE">
        <w:rPr>
          <w:rFonts w:hint="eastAsia"/>
        </w:rPr>
        <w:t>的信息，减少运算的复杂度。如果只取</w:t>
      </w:r>
      <w:r w:rsidR="00676360">
        <w:rPr>
          <w:rFonts w:hint="eastAsia"/>
        </w:rPr>
        <w:t>一个历史套餐</w:t>
      </w:r>
      <w:r w:rsidR="004A12BE">
        <w:rPr>
          <w:rFonts w:hint="eastAsia"/>
        </w:rPr>
        <w:t>的信息，则可以</w:t>
      </w:r>
      <w:r w:rsidR="00676360">
        <w:rPr>
          <w:rFonts w:hint="eastAsia"/>
        </w:rPr>
        <w:t>比较取出的这个历史套餐的信息与新创建套餐</w:t>
      </w:r>
      <w:r w:rsidR="004A12BE">
        <w:rPr>
          <w:rFonts w:hint="eastAsia"/>
        </w:rPr>
        <w:t>的信息，</w:t>
      </w:r>
      <w:r w:rsidR="00676360">
        <w:rPr>
          <w:rFonts w:hint="eastAsia"/>
        </w:rPr>
        <w:t>则需要记录下新创建的套餐没有包含，而这个历史套餐却包含的数据库表</w:t>
      </w:r>
      <w:r w:rsidR="004A12BE">
        <w:rPr>
          <w:rFonts w:hint="eastAsia"/>
        </w:rPr>
        <w:t>。如果取了</w:t>
      </w:r>
      <w:r w:rsidR="00676360">
        <w:rPr>
          <w:rFonts w:hint="eastAsia"/>
        </w:rPr>
        <w:t>多个历史套餐</w:t>
      </w:r>
      <w:r w:rsidR="004A12BE">
        <w:rPr>
          <w:rFonts w:hint="eastAsia"/>
        </w:rPr>
        <w:t>的信息，则需要按照不同的需求使用不同的策略</w:t>
      </w:r>
      <w:r w:rsidR="00676360">
        <w:rPr>
          <w:rFonts w:hint="eastAsia"/>
        </w:rPr>
        <w:t>，可以</w:t>
      </w:r>
      <w:r w:rsidR="0087211A">
        <w:rPr>
          <w:rFonts w:hint="eastAsia"/>
        </w:rPr>
        <w:t>取</w:t>
      </w:r>
      <w:r w:rsidR="00676360">
        <w:rPr>
          <w:rFonts w:hint="eastAsia"/>
        </w:rPr>
        <w:t>这几个历史套餐所包含的数据库表</w:t>
      </w:r>
      <w:r w:rsidR="0087211A">
        <w:rPr>
          <w:rFonts w:hint="eastAsia"/>
        </w:rPr>
        <w:t>的交集或</w:t>
      </w:r>
      <w:r w:rsidR="00676360">
        <w:rPr>
          <w:rFonts w:hint="eastAsia"/>
        </w:rPr>
        <w:t>并集</w:t>
      </w:r>
      <w:r w:rsidR="001E3B8D">
        <w:rPr>
          <w:rFonts w:hint="eastAsia"/>
        </w:rPr>
        <w:t>，然后再</w:t>
      </w:r>
      <w:r w:rsidR="0087211A">
        <w:rPr>
          <w:rFonts w:hint="eastAsia"/>
        </w:rPr>
        <w:t>跟新建套餐所包含的数据库表比较，</w:t>
      </w:r>
      <w:r w:rsidR="00EB6039">
        <w:rPr>
          <w:rFonts w:hint="eastAsia"/>
        </w:rPr>
        <w:t>记录下新创建的套餐没有包含，而这些历史套餐的交集或并集却包含的数据库表</w:t>
      </w:r>
      <w:r w:rsidR="00295665">
        <w:rPr>
          <w:rFonts w:hint="eastAsia"/>
        </w:rPr>
        <w:t>，如果采用的策略是取并集</w:t>
      </w:r>
      <w:r w:rsidR="001E2050">
        <w:rPr>
          <w:rFonts w:hint="eastAsia"/>
        </w:rPr>
        <w:t>，</w:t>
      </w:r>
      <w:r w:rsidR="00D604D7">
        <w:rPr>
          <w:rFonts w:hint="eastAsia"/>
        </w:rPr>
        <w:t>则</w:t>
      </w:r>
      <w:r w:rsidR="00D604D7">
        <w:rPr>
          <w:rFonts w:hint="eastAsia"/>
        </w:rPr>
        <w:t>SQL</w:t>
      </w:r>
      <w:r w:rsidR="00D604D7">
        <w:rPr>
          <w:rFonts w:hint="eastAsia"/>
        </w:rPr>
        <w:t>的检测</w:t>
      </w:r>
      <w:r w:rsidR="00691EFE">
        <w:rPr>
          <w:rFonts w:hint="eastAsia"/>
        </w:rPr>
        <w:t>结果覆盖面会比较广，会检测出更多的错误，自然也会包含更多的无效结果；如果采用的是交集策略，则</w:t>
      </w:r>
      <w:r w:rsidR="00691EFE">
        <w:rPr>
          <w:rFonts w:hint="eastAsia"/>
        </w:rPr>
        <w:t>SQL</w:t>
      </w:r>
      <w:r w:rsidR="00691EFE">
        <w:rPr>
          <w:rFonts w:hint="eastAsia"/>
        </w:rPr>
        <w:t>的检测结果会减少很多，无效结果也会减少很多，可是交集策略也会导致该检测出来的错误未被检测出来，其中无效结果是</w:t>
      </w:r>
      <w:r w:rsidR="00833602">
        <w:rPr>
          <w:rFonts w:hint="eastAsia"/>
        </w:rPr>
        <w:t>指某个数据库</w:t>
      </w:r>
      <w:r w:rsidR="0070047D">
        <w:rPr>
          <w:rFonts w:hint="eastAsia"/>
        </w:rPr>
        <w:t>表</w:t>
      </w:r>
      <w:r w:rsidR="00CF5CA4">
        <w:rPr>
          <w:rFonts w:hint="eastAsia"/>
        </w:rPr>
        <w:t>实际上</w:t>
      </w:r>
      <w:r w:rsidR="00691EFE">
        <w:rPr>
          <w:rFonts w:hint="eastAsia"/>
        </w:rPr>
        <w:t>未</w:t>
      </w:r>
      <w:r w:rsidR="0070047D">
        <w:rPr>
          <w:rFonts w:hint="eastAsia"/>
        </w:rPr>
        <w:t>发生错误</w:t>
      </w:r>
      <w:r w:rsidR="00833602">
        <w:rPr>
          <w:rFonts w:hint="eastAsia"/>
        </w:rPr>
        <w:t>，</w:t>
      </w:r>
      <w:r w:rsidR="0070047D">
        <w:rPr>
          <w:rFonts w:hint="eastAsia"/>
        </w:rPr>
        <w:t>但是扫描结果却显示该数据库表出错。</w:t>
      </w:r>
      <w:r w:rsidR="00FE620E">
        <w:rPr>
          <w:rFonts w:hint="eastAsia"/>
        </w:rPr>
        <w:t>另外，还可以根据在相似套餐中出现的次数来记录预警级别，</w:t>
      </w:r>
      <w:r w:rsidR="00920BB3">
        <w:rPr>
          <w:rFonts w:hint="eastAsia"/>
        </w:rPr>
        <w:t>本系统中所使用的分类标准如下：</w:t>
      </w:r>
      <w:r w:rsidR="00FE620E">
        <w:rPr>
          <w:rFonts w:hint="eastAsia"/>
        </w:rPr>
        <w:t>当某个数据库表在</w:t>
      </w:r>
      <w:r w:rsidR="00920BB3">
        <w:rPr>
          <w:rFonts w:hint="eastAsia"/>
        </w:rPr>
        <w:t>9</w:t>
      </w:r>
      <w:r w:rsidR="00920BB3">
        <w:rPr>
          <w:rFonts w:hint="eastAsia"/>
        </w:rPr>
        <w:t>个或</w:t>
      </w:r>
      <w:r w:rsidR="00920BB3">
        <w:rPr>
          <w:rFonts w:hint="eastAsia"/>
        </w:rPr>
        <w:t>9</w:t>
      </w:r>
      <w:r w:rsidR="00920BB3">
        <w:rPr>
          <w:rFonts w:hint="eastAsia"/>
        </w:rPr>
        <w:t>个以上</w:t>
      </w:r>
      <w:r w:rsidR="00FE620E">
        <w:rPr>
          <w:rFonts w:hint="eastAsia"/>
        </w:rPr>
        <w:t>相似的套餐中出现却没有在待检测套餐中出现</w:t>
      </w:r>
      <w:r w:rsidR="00920BB3">
        <w:rPr>
          <w:rFonts w:hint="eastAsia"/>
        </w:rPr>
        <w:t>或者在新套餐中出现，或者在新套餐中出现却没有在</w:t>
      </w:r>
      <w:r w:rsidR="00920BB3">
        <w:t>2</w:t>
      </w:r>
      <w:r w:rsidR="00920BB3">
        <w:rPr>
          <w:rFonts w:hint="eastAsia"/>
        </w:rPr>
        <w:t>个以上的相似历史套餐中出现</w:t>
      </w:r>
      <w:r w:rsidR="00FE620E">
        <w:rPr>
          <w:rFonts w:hint="eastAsia"/>
        </w:rPr>
        <w:t>，则将该数据库表</w:t>
      </w:r>
      <w:r w:rsidR="00C15C04">
        <w:rPr>
          <w:rFonts w:hint="eastAsia"/>
        </w:rPr>
        <w:t>标记</w:t>
      </w:r>
      <w:r w:rsidR="00FE620E">
        <w:rPr>
          <w:rFonts w:hint="eastAsia"/>
        </w:rPr>
        <w:t>为高危错误；当某个数据库表在</w:t>
      </w:r>
      <w:r w:rsidR="00920BB3">
        <w:t>7</w:t>
      </w:r>
      <w:r w:rsidR="00FE620E">
        <w:rPr>
          <w:rFonts w:hint="eastAsia"/>
        </w:rPr>
        <w:t>个至</w:t>
      </w:r>
      <w:r w:rsidR="00920BB3">
        <w:t>9</w:t>
      </w:r>
      <w:r w:rsidR="00FE620E">
        <w:rPr>
          <w:rFonts w:hint="eastAsia"/>
        </w:rPr>
        <w:t>个相似的套餐中出现却没有在待检测的套餐中出现</w:t>
      </w:r>
      <w:r w:rsidR="00920BB3">
        <w:rPr>
          <w:rFonts w:hint="eastAsia"/>
        </w:rPr>
        <w:t>，或者</w:t>
      </w:r>
      <w:r w:rsidR="0041768E">
        <w:rPr>
          <w:rFonts w:hint="eastAsia"/>
        </w:rPr>
        <w:t>在新套餐中出现却没有在</w:t>
      </w:r>
      <w:r w:rsidR="0041768E">
        <w:rPr>
          <w:rFonts w:hint="eastAsia"/>
        </w:rPr>
        <w:t>5</w:t>
      </w:r>
      <w:r w:rsidR="0041768E">
        <w:rPr>
          <w:rFonts w:hint="eastAsia"/>
        </w:rPr>
        <w:t>个以上的相似套餐中出现，</w:t>
      </w:r>
      <w:r w:rsidR="00FE620E">
        <w:rPr>
          <w:rFonts w:hint="eastAsia"/>
        </w:rPr>
        <w:t>则将该数据库表</w:t>
      </w:r>
      <w:r w:rsidR="00C15C04">
        <w:rPr>
          <w:rFonts w:hint="eastAsia"/>
        </w:rPr>
        <w:t>标记</w:t>
      </w:r>
      <w:r w:rsidR="00FE620E">
        <w:rPr>
          <w:rFonts w:hint="eastAsia"/>
        </w:rPr>
        <w:t>为中危错误；</w:t>
      </w:r>
      <w:r w:rsidR="00920BB3">
        <w:rPr>
          <w:rFonts w:hint="eastAsia"/>
        </w:rPr>
        <w:t>当某个数据库表在</w:t>
      </w:r>
      <w:r w:rsidR="00920BB3">
        <w:t>5</w:t>
      </w:r>
      <w:r w:rsidR="00920BB3">
        <w:rPr>
          <w:rFonts w:hint="eastAsia"/>
        </w:rPr>
        <w:t>个至</w:t>
      </w:r>
      <w:r w:rsidR="00920BB3">
        <w:t>7</w:t>
      </w:r>
      <w:r w:rsidR="00920BB3">
        <w:rPr>
          <w:rFonts w:hint="eastAsia"/>
        </w:rPr>
        <w:t>个相似的套餐中出现却没有在待检测的套餐中出现</w:t>
      </w:r>
      <w:r w:rsidR="0041768E">
        <w:rPr>
          <w:rFonts w:hint="eastAsia"/>
        </w:rPr>
        <w:t>，或者在新套餐中出现，却没有在</w:t>
      </w:r>
      <w:r w:rsidR="0041768E">
        <w:rPr>
          <w:rFonts w:hint="eastAsia"/>
        </w:rPr>
        <w:t>7</w:t>
      </w:r>
      <w:r w:rsidR="0041768E">
        <w:rPr>
          <w:rFonts w:hint="eastAsia"/>
        </w:rPr>
        <w:t>个以上的相似套餐中出现，</w:t>
      </w:r>
      <w:r w:rsidR="00920BB3">
        <w:rPr>
          <w:rFonts w:hint="eastAsia"/>
        </w:rPr>
        <w:t>则将该数据库表标记为低危错误</w:t>
      </w:r>
      <w:r w:rsidR="00FE620E">
        <w:rPr>
          <w:rFonts w:hint="eastAsia"/>
        </w:rPr>
        <w:t>。</w:t>
      </w:r>
      <w:r w:rsidR="00FE620E">
        <w:t xml:space="preserve"> </w:t>
      </w:r>
    </w:p>
    <w:p w:rsidR="008529FB" w:rsidRDefault="00F131C5" w:rsidP="00371D38">
      <w:pPr>
        <w:pStyle w:val="a0"/>
        <w:ind w:firstLine="480"/>
      </w:pPr>
      <w:r>
        <w:rPr>
          <w:rFonts w:hint="eastAsia"/>
        </w:rPr>
        <w:t>如图</w:t>
      </w:r>
      <w:r>
        <w:rPr>
          <w:rFonts w:hint="eastAsia"/>
        </w:rPr>
        <w:t>3</w:t>
      </w:r>
      <w:r>
        <w:t>.</w:t>
      </w:r>
      <w:r w:rsidR="00435E2F">
        <w:t>2</w:t>
      </w:r>
      <w:r>
        <w:rPr>
          <w:rFonts w:hint="eastAsia"/>
        </w:rPr>
        <w:t>所示，新创建的套餐</w:t>
      </w:r>
      <w:r w:rsidR="000A669D">
        <w:rPr>
          <w:rFonts w:hint="eastAsia"/>
        </w:rPr>
        <w:t>的检测结果如果没有问题则会被加入到历史套餐中</w:t>
      </w:r>
      <w:r w:rsidR="00D579ED">
        <w:rPr>
          <w:rFonts w:hint="eastAsia"/>
        </w:rPr>
        <w:t>，</w:t>
      </w:r>
      <w:r w:rsidR="00C46930">
        <w:rPr>
          <w:rFonts w:hint="eastAsia"/>
        </w:rPr>
        <w:t>用以丰富历史套餐库</w:t>
      </w:r>
      <w:r w:rsidR="005F5F21">
        <w:rPr>
          <w:rFonts w:hint="eastAsia"/>
        </w:rPr>
        <w:t>。当</w:t>
      </w:r>
      <w:r w:rsidR="00124D14">
        <w:rPr>
          <w:rFonts w:hint="eastAsia"/>
        </w:rPr>
        <w:t>检测结果有问题时，</w:t>
      </w:r>
      <w:r w:rsidR="00DC2B41">
        <w:rPr>
          <w:rFonts w:hint="eastAsia"/>
        </w:rPr>
        <w:t>则会将本次扫描检测发现的可能</w:t>
      </w:r>
      <w:r w:rsidR="00DC2B41">
        <w:rPr>
          <w:rFonts w:hint="eastAsia"/>
        </w:rPr>
        <w:lastRenderedPageBreak/>
        <w:t>存在的错误存进数据库中</w:t>
      </w:r>
      <w:r w:rsidR="0020030A">
        <w:rPr>
          <w:rFonts w:hint="eastAsia"/>
        </w:rPr>
        <w:t>，提交测试的用户点击查看报告时，本系统中生成报告的服务就会获取数据库中的错误信息，将其生成报告，以网页的形式展现给用户</w:t>
      </w:r>
      <w:r w:rsidR="00124D14">
        <w:rPr>
          <w:rFonts w:hint="eastAsia"/>
        </w:rPr>
        <w:t>。</w:t>
      </w:r>
    </w:p>
    <w:p w:rsidR="00137B01" w:rsidRDefault="003744AB" w:rsidP="00137B01">
      <w:pPr>
        <w:pStyle w:val="1"/>
        <w:spacing w:before="260" w:after="163"/>
      </w:pPr>
      <w:bookmarkStart w:id="29" w:name="_Toc5796276"/>
      <w:r>
        <w:rPr>
          <w:rFonts w:hint="eastAsia"/>
        </w:rPr>
        <w:lastRenderedPageBreak/>
        <w:t>利用</w:t>
      </w:r>
      <w:r w:rsidR="00137B01">
        <w:rPr>
          <w:rFonts w:hint="eastAsia"/>
        </w:rPr>
        <w:t>关联规则</w:t>
      </w:r>
      <w:r w:rsidR="0041764F">
        <w:rPr>
          <w:rFonts w:hint="eastAsia"/>
        </w:rPr>
        <w:t>挖掘</w:t>
      </w:r>
      <w:r w:rsidR="00137B01">
        <w:rPr>
          <w:rFonts w:hint="eastAsia"/>
        </w:rPr>
        <w:t>算法</w:t>
      </w:r>
      <w:r>
        <w:rPr>
          <w:rFonts w:hint="eastAsia"/>
        </w:rPr>
        <w:t>检测错误</w:t>
      </w:r>
      <w:bookmarkEnd w:id="29"/>
    </w:p>
    <w:p w:rsidR="005727F5" w:rsidRDefault="003744AB" w:rsidP="005727F5">
      <w:pPr>
        <w:pStyle w:val="2"/>
        <w:spacing w:before="163" w:after="163"/>
      </w:pPr>
      <w:bookmarkStart w:id="30" w:name="_Toc5796277"/>
      <w:r>
        <w:rPr>
          <w:rFonts w:hint="eastAsia"/>
        </w:rPr>
        <w:t>关联</w:t>
      </w:r>
      <w:r w:rsidR="000F65D0">
        <w:rPr>
          <w:rFonts w:hint="eastAsia"/>
        </w:rPr>
        <w:t>规则挖掘</w:t>
      </w:r>
      <w:r w:rsidR="00137B01">
        <w:rPr>
          <w:rFonts w:hint="eastAsia"/>
        </w:rPr>
        <w:t>算法简介</w:t>
      </w:r>
      <w:bookmarkEnd w:id="30"/>
    </w:p>
    <w:p w:rsidR="006B6091" w:rsidRDefault="00C00AFC" w:rsidP="006B6091">
      <w:pPr>
        <w:pStyle w:val="a0"/>
        <w:ind w:firstLine="480"/>
      </w:pPr>
      <w:r>
        <w:rPr>
          <w:rFonts w:hint="eastAsia"/>
        </w:rPr>
        <w:t>关联规则反映了一个事物与其他事物之间的关联性和依存性，是数据挖掘中的一个重要技术，</w:t>
      </w:r>
      <w:r w:rsidR="00467B0F">
        <w:rPr>
          <w:rFonts w:hint="eastAsia"/>
        </w:rPr>
        <w:t>可以</w:t>
      </w:r>
      <w:r>
        <w:rPr>
          <w:rFonts w:hint="eastAsia"/>
        </w:rPr>
        <w:t>从大量数据中挖掘出有价值的数据项之间的相互关系，常用于</w:t>
      </w:r>
      <w:r w:rsidR="00467B0F">
        <w:rPr>
          <w:rFonts w:hint="eastAsia"/>
        </w:rPr>
        <w:t>从数据库中关联分析出</w:t>
      </w:r>
      <w:r w:rsidR="00E21676">
        <w:rPr>
          <w:rFonts w:hint="eastAsia"/>
        </w:rPr>
        <w:t>“某个事件发生而导致其他事件发生”这样的规则</w:t>
      </w:r>
      <w:r w:rsidR="00245060">
        <w:rPr>
          <w:rFonts w:hint="eastAsia"/>
        </w:rPr>
        <w:t>。反映这一规则的经典</w:t>
      </w:r>
      <w:r w:rsidR="00DD30EF">
        <w:rPr>
          <w:rFonts w:hint="eastAsia"/>
        </w:rPr>
        <w:t>例子是“尿布与啤酒”：当超市把尿布和啤酒放在一起时，这两样</w:t>
      </w:r>
      <w:r w:rsidR="00245060">
        <w:rPr>
          <w:rFonts w:hint="eastAsia"/>
        </w:rPr>
        <w:t>商品的销量都大幅增加。因为超市发现了这两样商品之间的联系，很多男性在为孩子买尿布时都会买瓶啤酒来犒劳自己。</w:t>
      </w:r>
      <w:r w:rsidR="00F749B4">
        <w:rPr>
          <w:rFonts w:hint="eastAsia"/>
        </w:rPr>
        <w:t>关联规则挖掘算法的目的是为了生成频繁项集和发现关联规则</w:t>
      </w:r>
      <w:r w:rsidR="00BA5E60">
        <w:rPr>
          <w:rFonts w:hint="eastAsia"/>
        </w:rPr>
        <w:t>，常用的频繁项集的评估主要</w:t>
      </w:r>
      <w:r w:rsidR="00B25CF1">
        <w:rPr>
          <w:rFonts w:hint="eastAsia"/>
        </w:rPr>
        <w:t>通过</w:t>
      </w:r>
      <w:r w:rsidR="00BA5E60">
        <w:rPr>
          <w:rFonts w:hint="eastAsia"/>
        </w:rPr>
        <w:t>支持度</w:t>
      </w:r>
      <w:r w:rsidR="00B25CF1">
        <w:rPr>
          <w:rFonts w:hint="eastAsia"/>
        </w:rPr>
        <w:t>去实现，而关联规则的计算则需要利用频繁项集，并以置信度作为评估标准</w:t>
      </w:r>
      <w:r w:rsidR="00F749B4">
        <w:rPr>
          <w:rFonts w:hint="eastAsia"/>
        </w:rPr>
        <w:t>。</w:t>
      </w:r>
      <w:r w:rsidR="00576745">
        <w:rPr>
          <w:rFonts w:hint="eastAsia"/>
        </w:rPr>
        <w:t>之前一章所描述的错误检测算法</w:t>
      </w:r>
      <w:r w:rsidR="00576745" w:rsidRPr="00576745">
        <w:rPr>
          <w:rFonts w:hint="eastAsia"/>
        </w:rPr>
        <w:t>利用协同过滤算法实现的，而协同过滤算法本质上是通过分析与待处理的数据相似的一组数据，并对待处理数据的结果进行预测，其准确度无法达到百分之百。</w:t>
      </w:r>
      <w:r w:rsidR="00576745">
        <w:rPr>
          <w:rFonts w:hint="eastAsia"/>
        </w:rPr>
        <w:t>为了提高检测的准确度，本系统</w:t>
      </w:r>
      <w:r w:rsidR="0041764F">
        <w:rPr>
          <w:rFonts w:hint="eastAsia"/>
        </w:rPr>
        <w:t>采用关联规则挖掘算法</w:t>
      </w:r>
      <w:r w:rsidR="006B6091">
        <w:rPr>
          <w:rFonts w:hint="eastAsia"/>
        </w:rPr>
        <w:t>配合协同过滤算法共同检测</w:t>
      </w:r>
      <w:r w:rsidR="006B6091">
        <w:rPr>
          <w:rFonts w:hint="eastAsia"/>
        </w:rPr>
        <w:t>SQL</w:t>
      </w:r>
      <w:r w:rsidR="006B6091">
        <w:rPr>
          <w:rFonts w:hint="eastAsia"/>
        </w:rPr>
        <w:t>中的错误。</w:t>
      </w:r>
    </w:p>
    <w:p w:rsidR="009B27D0" w:rsidRDefault="009B27D0" w:rsidP="009B27D0">
      <w:pPr>
        <w:pStyle w:val="2"/>
        <w:spacing w:before="163" w:after="163"/>
      </w:pPr>
      <w:bookmarkStart w:id="31" w:name="_Toc5796278"/>
      <w:r>
        <w:rPr>
          <w:rFonts w:hint="eastAsia"/>
        </w:rPr>
        <w:t>相关概念介绍</w:t>
      </w:r>
      <w:bookmarkEnd w:id="31"/>
    </w:p>
    <w:p w:rsidR="00BA5E60" w:rsidRDefault="002E2541" w:rsidP="00BA5E60">
      <w:pPr>
        <w:pStyle w:val="3"/>
        <w:spacing w:before="163" w:after="163"/>
      </w:pPr>
      <w:bookmarkStart w:id="32" w:name="_Toc5796279"/>
      <w:r>
        <w:rPr>
          <w:rFonts w:hint="eastAsia"/>
        </w:rPr>
        <w:t>支持度</w:t>
      </w:r>
      <w:bookmarkEnd w:id="32"/>
    </w:p>
    <w:p w:rsidR="002E2541" w:rsidRDefault="002E2541" w:rsidP="002E2541">
      <w:pPr>
        <w:pStyle w:val="a0"/>
        <w:ind w:firstLine="480"/>
      </w:pPr>
      <w:r>
        <w:rPr>
          <w:rFonts w:hint="eastAsia"/>
        </w:rPr>
        <w:t>支持度是指几个关联的数据在数据集中同时出现的次数占总数据集的比例</w:t>
      </w:r>
      <w:r w:rsidR="00A2202A">
        <w:rPr>
          <w:rFonts w:hint="eastAsia"/>
        </w:rPr>
        <w:t>，即</w:t>
      </w:r>
      <w:r w:rsidR="00A2202A" w:rsidRPr="00A2202A">
        <w:rPr>
          <w:rFonts w:hint="eastAsia"/>
        </w:rPr>
        <w:t>项集</w:t>
      </w:r>
      <w:r w:rsidR="00A2202A" w:rsidRPr="00A2202A">
        <w:rPr>
          <w:rFonts w:hint="eastAsia"/>
        </w:rPr>
        <w:t>{X,Y}</w:t>
      </w:r>
      <w:r w:rsidR="00A2202A" w:rsidRPr="00A2202A">
        <w:rPr>
          <w:rFonts w:hint="eastAsia"/>
        </w:rPr>
        <w:t>在总项集里出现的概率</w:t>
      </w:r>
      <w:r w:rsidR="00A2202A">
        <w:rPr>
          <w:rFonts w:hint="eastAsia"/>
        </w:rPr>
        <w:t>，</w:t>
      </w:r>
      <w:r w:rsidR="00A2202A">
        <w:rPr>
          <w:rFonts w:hint="eastAsia"/>
        </w:rPr>
        <w:t>X</w:t>
      </w:r>
      <w:r w:rsidR="00A2202A" w:rsidRPr="00A2202A">
        <w:rPr>
          <w:rFonts w:hint="eastAsia"/>
        </w:rPr>
        <w:t>和</w:t>
      </w:r>
      <w:r w:rsidR="00A2202A">
        <w:t>Y</w:t>
      </w:r>
      <w:r w:rsidR="00A2202A" w:rsidRPr="00A2202A">
        <w:rPr>
          <w:rFonts w:hint="eastAsia"/>
        </w:rPr>
        <w:t>同时在总</w:t>
      </w:r>
      <w:r w:rsidR="00BC0FD6">
        <w:rPr>
          <w:rFonts w:hint="eastAsia"/>
        </w:rPr>
        <w:t>数据集</w:t>
      </w:r>
      <w:r w:rsidR="00A2202A" w:rsidRPr="00A2202A">
        <w:rPr>
          <w:rFonts w:hint="eastAsia"/>
        </w:rPr>
        <w:t xml:space="preserve">I </w:t>
      </w:r>
      <w:r w:rsidR="00A2202A" w:rsidRPr="00A2202A">
        <w:rPr>
          <w:rFonts w:hint="eastAsia"/>
        </w:rPr>
        <w:t>中发生的概率，公式为</w:t>
      </w:r>
      <w:r w:rsidR="006357BF">
        <w:rPr>
          <w:rFonts w:hint="eastAsia"/>
        </w:rPr>
        <w:t>：</w:t>
      </w:r>
    </w:p>
    <w:p w:rsidR="006357BF" w:rsidRDefault="006357BF" w:rsidP="002E2541">
      <w:pPr>
        <w:pStyle w:val="a0"/>
        <w:ind w:firstLine="480"/>
      </w:pPr>
      <w:r w:rsidRPr="006357BF">
        <w:rPr>
          <w:rFonts w:hint="eastAsia"/>
        </w:rPr>
        <w:t>Support(X</w:t>
      </w:r>
      <w:r w:rsidRPr="006357BF">
        <w:rPr>
          <w:rFonts w:hint="eastAsia"/>
        </w:rPr>
        <w:t>→</w:t>
      </w:r>
      <w:r w:rsidRPr="006357BF">
        <w:rPr>
          <w:rFonts w:hint="eastAsia"/>
        </w:rPr>
        <w:t>Y) = P(X,Y) / P(I) = P(X</w:t>
      </w:r>
      <w:r w:rsidRPr="006357BF">
        <w:rPr>
          <w:rFonts w:hint="eastAsia"/>
        </w:rPr>
        <w:t>∩</w:t>
      </w:r>
      <w:r w:rsidRPr="006357BF">
        <w:rPr>
          <w:rFonts w:hint="eastAsia"/>
        </w:rPr>
        <w:t xml:space="preserve">Y) / P(I) = </w:t>
      </w:r>
      <w:r w:rsidR="00BC0FD6">
        <w:rPr>
          <w:rFonts w:hint="eastAsia"/>
        </w:rPr>
        <w:t>N</w:t>
      </w:r>
      <w:r w:rsidRPr="006357BF">
        <w:rPr>
          <w:rFonts w:hint="eastAsia"/>
        </w:rPr>
        <w:t>um(X</w:t>
      </w:r>
      <w:r w:rsidRPr="006357BF">
        <w:rPr>
          <w:rFonts w:hint="eastAsia"/>
        </w:rPr>
        <w:t>∩</w:t>
      </w:r>
      <w:r w:rsidRPr="006357BF">
        <w:rPr>
          <w:rFonts w:hint="eastAsia"/>
        </w:rPr>
        <w:t xml:space="preserve">Y) / </w:t>
      </w:r>
      <w:r w:rsidR="00BC0FD6">
        <w:rPr>
          <w:rFonts w:hint="eastAsia"/>
        </w:rPr>
        <w:t>N</w:t>
      </w:r>
      <w:r w:rsidRPr="006357BF">
        <w:rPr>
          <w:rFonts w:hint="eastAsia"/>
        </w:rPr>
        <w:t>um(I)</w:t>
      </w:r>
    </w:p>
    <w:p w:rsidR="00BC0FD6" w:rsidRDefault="00BC0FD6" w:rsidP="00BC0FD6">
      <w:pPr>
        <w:pStyle w:val="a0"/>
        <w:ind w:firstLineChars="0" w:firstLine="0"/>
      </w:pPr>
      <w:r>
        <w:rPr>
          <w:rFonts w:hint="eastAsia"/>
        </w:rPr>
        <w:t>其中，</w:t>
      </w:r>
      <w:r>
        <w:rPr>
          <w:rFonts w:hint="eastAsia"/>
        </w:rPr>
        <w:t>I</w:t>
      </w:r>
      <w:r w:rsidR="00C420F8">
        <w:rPr>
          <w:rFonts w:hint="eastAsia"/>
        </w:rPr>
        <w:t>是</w:t>
      </w:r>
      <w:r>
        <w:rPr>
          <w:rFonts w:hint="eastAsia"/>
        </w:rPr>
        <w:t>总数据集，</w:t>
      </w:r>
      <w:bookmarkStart w:id="33" w:name="_Hlk4934771"/>
      <w:r>
        <w:rPr>
          <w:rFonts w:hint="eastAsia"/>
        </w:rPr>
        <w:t>Num</w:t>
      </w:r>
      <w:r>
        <w:t>(X)</w:t>
      </w:r>
      <w:r>
        <w:rPr>
          <w:rFonts w:hint="eastAsia"/>
        </w:rPr>
        <w:t>表示</w:t>
      </w:r>
      <w:r>
        <w:rPr>
          <w:rFonts w:hint="eastAsia"/>
        </w:rPr>
        <w:t>X</w:t>
      </w:r>
      <w:r>
        <w:rPr>
          <w:rFonts w:hint="eastAsia"/>
        </w:rPr>
        <w:t>在总数据集中出现的次数</w:t>
      </w:r>
      <w:bookmarkEnd w:id="33"/>
      <w:r>
        <w:rPr>
          <w:rFonts w:hint="eastAsia"/>
        </w:rPr>
        <w:t>。</w:t>
      </w:r>
    </w:p>
    <w:p w:rsidR="004A7046" w:rsidRDefault="004A7046" w:rsidP="004A7046">
      <w:pPr>
        <w:pStyle w:val="3"/>
        <w:spacing w:before="163" w:after="163"/>
      </w:pPr>
      <w:bookmarkStart w:id="34" w:name="_Toc5796280"/>
      <w:r>
        <w:rPr>
          <w:rFonts w:hint="eastAsia"/>
        </w:rPr>
        <w:t>最小支持度</w:t>
      </w:r>
      <w:bookmarkEnd w:id="34"/>
    </w:p>
    <w:p w:rsidR="004A7046" w:rsidRPr="004A7046" w:rsidRDefault="004A7046" w:rsidP="004A7046">
      <w:pPr>
        <w:pStyle w:val="a0"/>
        <w:ind w:firstLine="480"/>
      </w:pPr>
      <w:r>
        <w:rPr>
          <w:rFonts w:hint="eastAsia"/>
        </w:rPr>
        <w:t>最小支持度是算法开始前手动指定的一个阈值，一般情况下会根据算法的结果进行相应的调整。在算法执行过程中会计算各项的支持度，判断各项是否为频繁项的标准就是是否大于或等于最小支持度。</w:t>
      </w:r>
    </w:p>
    <w:p w:rsidR="00F749B4" w:rsidRDefault="00F749B4" w:rsidP="00F749B4">
      <w:pPr>
        <w:pStyle w:val="3"/>
        <w:spacing w:before="163" w:after="163"/>
      </w:pPr>
      <w:bookmarkStart w:id="35" w:name="_Toc5796281"/>
      <w:r>
        <w:rPr>
          <w:rFonts w:hint="eastAsia"/>
        </w:rPr>
        <w:t>置信度</w:t>
      </w:r>
      <w:bookmarkEnd w:id="35"/>
    </w:p>
    <w:p w:rsidR="00BC0FD6" w:rsidRDefault="00BC0FD6" w:rsidP="00BC0FD6">
      <w:pPr>
        <w:pStyle w:val="a0"/>
        <w:ind w:firstLine="480"/>
      </w:pPr>
      <w:r>
        <w:rPr>
          <w:rFonts w:hint="eastAsia"/>
        </w:rPr>
        <w:t>置信度是指</w:t>
      </w:r>
      <w:r w:rsidR="00900CB8" w:rsidRPr="00900CB8">
        <w:rPr>
          <w:rFonts w:hint="eastAsia"/>
        </w:rPr>
        <w:t>一个数据出现后另一个数据出现的概率，或者说是数据的条件概</w:t>
      </w:r>
      <w:r w:rsidR="00900CB8" w:rsidRPr="00900CB8">
        <w:rPr>
          <w:rFonts w:hint="eastAsia"/>
        </w:rPr>
        <w:lastRenderedPageBreak/>
        <w:t>率</w:t>
      </w:r>
      <w:r w:rsidR="00900CB8">
        <w:rPr>
          <w:rFonts w:hint="eastAsia"/>
        </w:rPr>
        <w:t>，</w:t>
      </w:r>
      <w:r w:rsidR="0000091A">
        <w:rPr>
          <w:rFonts w:hint="eastAsia"/>
        </w:rPr>
        <w:t>即</w:t>
      </w:r>
      <w:r w:rsidR="0000091A" w:rsidRPr="0000091A">
        <w:rPr>
          <w:rFonts w:hint="eastAsia"/>
        </w:rPr>
        <w:t>在先决条件</w:t>
      </w:r>
      <w:r w:rsidR="0000091A" w:rsidRPr="0000091A">
        <w:rPr>
          <w:rFonts w:hint="eastAsia"/>
        </w:rPr>
        <w:t>X</w:t>
      </w:r>
      <w:r w:rsidR="0000091A" w:rsidRPr="0000091A">
        <w:rPr>
          <w:rFonts w:hint="eastAsia"/>
        </w:rPr>
        <w:t>发生的情况下，由关联规则</w:t>
      </w:r>
      <w:r w:rsidR="0000091A">
        <w:rPr>
          <w:rFonts w:hint="eastAsia"/>
        </w:rPr>
        <w:t>“</w:t>
      </w:r>
      <w:r w:rsidR="0000091A" w:rsidRPr="0000091A">
        <w:rPr>
          <w:rFonts w:hint="eastAsia"/>
        </w:rPr>
        <w:t>X</w:t>
      </w:r>
      <w:r w:rsidR="0000091A" w:rsidRPr="0000091A">
        <w:rPr>
          <w:rFonts w:hint="eastAsia"/>
        </w:rPr>
        <w:t>→</w:t>
      </w:r>
      <w:r w:rsidR="0000091A" w:rsidRPr="0000091A">
        <w:rPr>
          <w:rFonts w:hint="eastAsia"/>
        </w:rPr>
        <w:t>Y</w:t>
      </w:r>
      <w:r w:rsidR="0000091A">
        <w:rPr>
          <w:rFonts w:hint="eastAsia"/>
        </w:rPr>
        <w:t>”</w:t>
      </w:r>
      <w:r w:rsidR="0000091A" w:rsidRPr="0000091A">
        <w:rPr>
          <w:rFonts w:hint="eastAsia"/>
        </w:rPr>
        <w:t>推出</w:t>
      </w:r>
      <w:r w:rsidR="0000091A" w:rsidRPr="0000091A">
        <w:rPr>
          <w:rFonts w:hint="eastAsia"/>
        </w:rPr>
        <w:t>Y</w:t>
      </w:r>
      <w:r w:rsidR="0000091A" w:rsidRPr="0000091A">
        <w:rPr>
          <w:rFonts w:hint="eastAsia"/>
        </w:rPr>
        <w:t>的概率。表示在发生</w:t>
      </w:r>
      <w:r w:rsidR="0000091A" w:rsidRPr="0000091A">
        <w:rPr>
          <w:rFonts w:hint="eastAsia"/>
        </w:rPr>
        <w:t>X</w:t>
      </w:r>
      <w:r w:rsidR="0000091A" w:rsidRPr="0000091A">
        <w:rPr>
          <w:rFonts w:hint="eastAsia"/>
        </w:rPr>
        <w:t>的项集中，同时会发生</w:t>
      </w:r>
      <w:r w:rsidR="0000091A" w:rsidRPr="0000091A">
        <w:rPr>
          <w:rFonts w:hint="eastAsia"/>
        </w:rPr>
        <w:t>Y</w:t>
      </w:r>
      <w:r w:rsidR="0000091A" w:rsidRPr="0000091A">
        <w:rPr>
          <w:rFonts w:hint="eastAsia"/>
        </w:rPr>
        <w:t>的可能性，即</w:t>
      </w:r>
      <w:r w:rsidR="0000091A" w:rsidRPr="0000091A">
        <w:rPr>
          <w:rFonts w:hint="eastAsia"/>
        </w:rPr>
        <w:t>X</w:t>
      </w:r>
      <w:r w:rsidR="0000091A" w:rsidRPr="0000091A">
        <w:rPr>
          <w:rFonts w:hint="eastAsia"/>
        </w:rPr>
        <w:t>和</w:t>
      </w:r>
      <w:r w:rsidR="0000091A" w:rsidRPr="0000091A">
        <w:rPr>
          <w:rFonts w:hint="eastAsia"/>
        </w:rPr>
        <w:t>Y</w:t>
      </w:r>
      <w:r w:rsidR="0000091A" w:rsidRPr="0000091A">
        <w:rPr>
          <w:rFonts w:hint="eastAsia"/>
        </w:rPr>
        <w:t>同时发生的个数占仅仅</w:t>
      </w:r>
      <w:r w:rsidR="0000091A" w:rsidRPr="0000091A">
        <w:rPr>
          <w:rFonts w:hint="eastAsia"/>
        </w:rPr>
        <w:t>X</w:t>
      </w:r>
      <w:r w:rsidR="0000091A" w:rsidRPr="0000091A">
        <w:rPr>
          <w:rFonts w:hint="eastAsia"/>
        </w:rPr>
        <w:t>发生个数的比例，公式为：</w:t>
      </w:r>
    </w:p>
    <w:p w:rsidR="0000091A" w:rsidRDefault="0000091A" w:rsidP="00BC0FD6">
      <w:pPr>
        <w:pStyle w:val="a0"/>
        <w:ind w:firstLine="480"/>
      </w:pPr>
      <w:r w:rsidRPr="0000091A">
        <w:rPr>
          <w:rFonts w:hint="eastAsia"/>
        </w:rPr>
        <w:t>Confidence(X</w:t>
      </w:r>
      <w:r w:rsidRPr="0000091A">
        <w:rPr>
          <w:rFonts w:hint="eastAsia"/>
        </w:rPr>
        <w:t>→</w:t>
      </w:r>
      <w:r w:rsidRPr="0000091A">
        <w:rPr>
          <w:rFonts w:hint="eastAsia"/>
        </w:rPr>
        <w:t>Y) = P(Y|X) = P(X,Y) / P(X) = P(X</w:t>
      </w:r>
      <w:r w:rsidRPr="0000091A">
        <w:rPr>
          <w:rFonts w:hint="eastAsia"/>
        </w:rPr>
        <w:t>∩</w:t>
      </w:r>
      <w:r w:rsidRPr="0000091A">
        <w:rPr>
          <w:rFonts w:hint="eastAsia"/>
        </w:rPr>
        <w:t>Y) / P(X)</w:t>
      </w:r>
      <w:r>
        <w:rPr>
          <w:rFonts w:hint="eastAsia"/>
        </w:rPr>
        <w:t>=</w:t>
      </w:r>
      <w:r w:rsidRPr="0000091A">
        <w:rPr>
          <w:rFonts w:hint="eastAsia"/>
        </w:rPr>
        <w:t xml:space="preserve"> </w:t>
      </w:r>
      <w:r>
        <w:rPr>
          <w:rFonts w:hint="eastAsia"/>
        </w:rPr>
        <w:t>N</w:t>
      </w:r>
      <w:r w:rsidRPr="006357BF">
        <w:rPr>
          <w:rFonts w:hint="eastAsia"/>
        </w:rPr>
        <w:t>um(X</w:t>
      </w:r>
      <w:r w:rsidRPr="006357BF">
        <w:rPr>
          <w:rFonts w:hint="eastAsia"/>
        </w:rPr>
        <w:t>∩</w:t>
      </w:r>
      <w:r w:rsidRPr="006357BF">
        <w:rPr>
          <w:rFonts w:hint="eastAsia"/>
        </w:rPr>
        <w:t xml:space="preserve">Y) / </w:t>
      </w:r>
      <w:r>
        <w:rPr>
          <w:rFonts w:hint="eastAsia"/>
        </w:rPr>
        <w:t>N</w:t>
      </w:r>
      <w:r w:rsidRPr="006357BF">
        <w:rPr>
          <w:rFonts w:hint="eastAsia"/>
        </w:rPr>
        <w:t>um(</w:t>
      </w:r>
      <w:r>
        <w:rPr>
          <w:rFonts w:hint="eastAsia"/>
        </w:rPr>
        <w:t>X</w:t>
      </w:r>
      <w:r w:rsidRPr="006357BF">
        <w:rPr>
          <w:rFonts w:hint="eastAsia"/>
        </w:rPr>
        <w:t>)</w:t>
      </w:r>
    </w:p>
    <w:p w:rsidR="003705CE" w:rsidRDefault="003705CE" w:rsidP="003705CE">
      <w:pPr>
        <w:pStyle w:val="a0"/>
        <w:ind w:firstLineChars="0" w:firstLine="0"/>
      </w:pPr>
      <w:r>
        <w:rPr>
          <w:rFonts w:hint="eastAsia"/>
        </w:rPr>
        <w:t>其中，</w:t>
      </w:r>
      <w:r w:rsidRPr="003705CE">
        <w:rPr>
          <w:rFonts w:hint="eastAsia"/>
        </w:rPr>
        <w:t>Num(X)</w:t>
      </w:r>
      <w:r w:rsidRPr="003705CE">
        <w:rPr>
          <w:rFonts w:hint="eastAsia"/>
        </w:rPr>
        <w:t>表示</w:t>
      </w:r>
      <w:r w:rsidRPr="003705CE">
        <w:rPr>
          <w:rFonts w:hint="eastAsia"/>
        </w:rPr>
        <w:t>X</w:t>
      </w:r>
      <w:r w:rsidRPr="003705CE">
        <w:rPr>
          <w:rFonts w:hint="eastAsia"/>
        </w:rPr>
        <w:t>在总数据集中出现的次数</w:t>
      </w:r>
      <w:r>
        <w:rPr>
          <w:rFonts w:hint="eastAsia"/>
        </w:rPr>
        <w:t>。</w:t>
      </w:r>
    </w:p>
    <w:p w:rsidR="00B52AF3" w:rsidRDefault="00B52AF3" w:rsidP="00B52AF3">
      <w:pPr>
        <w:pStyle w:val="3"/>
        <w:spacing w:before="163" w:after="163"/>
      </w:pPr>
      <w:bookmarkStart w:id="36" w:name="_Toc5796282"/>
      <w:r>
        <w:rPr>
          <w:rFonts w:hint="eastAsia"/>
        </w:rPr>
        <w:t>最小置信度</w:t>
      </w:r>
      <w:bookmarkEnd w:id="36"/>
    </w:p>
    <w:p w:rsidR="00B52AF3" w:rsidRPr="00B52AF3" w:rsidRDefault="00B52AF3" w:rsidP="00B52AF3">
      <w:pPr>
        <w:pStyle w:val="a0"/>
        <w:ind w:firstLine="480"/>
      </w:pPr>
      <w:r>
        <w:rPr>
          <w:rFonts w:hint="eastAsia"/>
        </w:rPr>
        <w:t>最小置信度</w:t>
      </w:r>
      <w:r w:rsidR="00467CEB">
        <w:rPr>
          <w:rFonts w:hint="eastAsia"/>
        </w:rPr>
        <w:t>类似于最小支持度，是一个需要手动指定</w:t>
      </w:r>
      <w:r w:rsidR="008F3D65">
        <w:rPr>
          <w:rFonts w:hint="eastAsia"/>
        </w:rPr>
        <w:t>的阈值，并需要在算法执行过程中不断调整优化</w:t>
      </w:r>
      <w:r w:rsidR="00467CEB">
        <w:rPr>
          <w:rFonts w:hint="eastAsia"/>
        </w:rPr>
        <w:t>。在得到频繁项集后需要对频繁项集进行处理得到置信度关系，当置信度低于最小置信度时，将不会将该条记录存放</w:t>
      </w:r>
      <w:r w:rsidR="002A541B">
        <w:rPr>
          <w:rFonts w:hint="eastAsia"/>
        </w:rPr>
        <w:t>到</w:t>
      </w:r>
      <w:r w:rsidR="00467CEB">
        <w:rPr>
          <w:rFonts w:hint="eastAsia"/>
        </w:rPr>
        <w:t>结果中。</w:t>
      </w:r>
    </w:p>
    <w:p w:rsidR="00F749B4" w:rsidRDefault="002E2541" w:rsidP="00F749B4">
      <w:pPr>
        <w:pStyle w:val="3"/>
        <w:spacing w:before="163" w:after="163"/>
      </w:pPr>
      <w:bookmarkStart w:id="37" w:name="_Toc5796283"/>
      <w:r>
        <w:rPr>
          <w:rFonts w:hint="eastAsia"/>
        </w:rPr>
        <w:t>频繁项集</w:t>
      </w:r>
      <w:bookmarkEnd w:id="37"/>
    </w:p>
    <w:p w:rsidR="002E2541" w:rsidRDefault="002E2541" w:rsidP="002E2541">
      <w:pPr>
        <w:pStyle w:val="a0"/>
        <w:ind w:firstLine="480"/>
      </w:pPr>
      <w:r>
        <w:rPr>
          <w:rFonts w:hint="eastAsia"/>
        </w:rPr>
        <w:t>关联规则挖掘的过程中需要量化事件间的关联程度，常用的衡量标准是这些事件在数据集出现的次数</w:t>
      </w:r>
      <w:r w:rsidR="00191148">
        <w:rPr>
          <w:rFonts w:hint="eastAsia"/>
        </w:rPr>
        <w:t>。</w:t>
      </w:r>
      <w:r w:rsidR="002E4424">
        <w:rPr>
          <w:rFonts w:hint="eastAsia"/>
        </w:rPr>
        <w:t>频繁项集是指</w:t>
      </w:r>
      <w:r w:rsidR="00831466">
        <w:rPr>
          <w:rFonts w:hint="eastAsia"/>
        </w:rPr>
        <w:t>支持度大于或等于最小支持度的</w:t>
      </w:r>
      <w:r w:rsidR="002E4424">
        <w:rPr>
          <w:rFonts w:hint="eastAsia"/>
        </w:rPr>
        <w:t>所有项的集合，其中最小支持度为指定的常数，取值在</w:t>
      </w:r>
      <w:r w:rsidR="002E4424">
        <w:rPr>
          <w:rFonts w:hint="eastAsia"/>
        </w:rPr>
        <w:t>0</w:t>
      </w:r>
      <w:r w:rsidR="002E4424">
        <w:rPr>
          <w:rFonts w:hint="eastAsia"/>
        </w:rPr>
        <w:t>到</w:t>
      </w:r>
      <w:r w:rsidR="002E4424">
        <w:rPr>
          <w:rFonts w:hint="eastAsia"/>
        </w:rPr>
        <w:t>1</w:t>
      </w:r>
      <w:r w:rsidR="002E4424">
        <w:rPr>
          <w:rFonts w:hint="eastAsia"/>
        </w:rPr>
        <w:t>之间。</w:t>
      </w:r>
    </w:p>
    <w:p w:rsidR="00476822" w:rsidRDefault="00860F57" w:rsidP="00712D53">
      <w:pPr>
        <w:pStyle w:val="2"/>
        <w:spacing w:before="163" w:after="163"/>
      </w:pPr>
      <w:bookmarkStart w:id="38" w:name="_Toc5796284"/>
      <w:r>
        <w:rPr>
          <w:rFonts w:hint="eastAsia"/>
        </w:rPr>
        <w:t>关联规则挖掘</w:t>
      </w:r>
      <w:r w:rsidR="00BA125B">
        <w:rPr>
          <w:noProof/>
        </w:rPr>
        <w:drawing>
          <wp:anchor distT="0" distB="0" distL="114300" distR="114300" simplePos="0" relativeHeight="251658240" behindDoc="0" locked="0" layoutInCell="1" allowOverlap="1" wp14:anchorId="346BE976">
            <wp:simplePos x="0" y="0"/>
            <wp:positionH relativeFrom="margin">
              <wp:align>center</wp:align>
            </wp:positionH>
            <wp:positionV relativeFrom="paragraph">
              <wp:posOffset>564515</wp:posOffset>
            </wp:positionV>
            <wp:extent cx="5715000" cy="3156585"/>
            <wp:effectExtent l="0" t="0" r="0" b="5715"/>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156585"/>
                    </a:xfrm>
                    <a:prstGeom prst="rect">
                      <a:avLst/>
                    </a:prstGeom>
                    <a:noFill/>
                  </pic:spPr>
                </pic:pic>
              </a:graphicData>
            </a:graphic>
            <wp14:sizeRelH relativeFrom="page">
              <wp14:pctWidth>0</wp14:pctWidth>
            </wp14:sizeRelH>
            <wp14:sizeRelV relativeFrom="page">
              <wp14:pctHeight>0</wp14:pctHeight>
            </wp14:sizeRelV>
          </wp:anchor>
        </w:drawing>
      </w:r>
      <w:r w:rsidR="00831466">
        <w:rPr>
          <w:rFonts w:hint="eastAsia"/>
        </w:rPr>
        <w:t>算法</w:t>
      </w:r>
      <w:r w:rsidR="00712D53">
        <w:rPr>
          <w:rFonts w:hint="eastAsia"/>
        </w:rPr>
        <w:t>基本步骤</w:t>
      </w:r>
      <w:bookmarkEnd w:id="38"/>
    </w:p>
    <w:p w:rsidR="00BA125B" w:rsidRPr="00BA125B" w:rsidRDefault="00797B82" w:rsidP="00797B82">
      <w:pPr>
        <w:pStyle w:val="a0"/>
        <w:ind w:firstLineChars="0" w:firstLine="0"/>
        <w:jc w:val="center"/>
      </w:pPr>
      <w:r>
        <w:rPr>
          <w:rFonts w:hint="eastAsia"/>
        </w:rPr>
        <w:t>图</w:t>
      </w:r>
      <w:r w:rsidR="00F10820">
        <w:t>4</w:t>
      </w:r>
      <w:r>
        <w:t xml:space="preserve">.1 </w:t>
      </w:r>
      <w:r>
        <w:rPr>
          <w:rFonts w:hint="eastAsia"/>
        </w:rPr>
        <w:t>频繁集生成算法</w:t>
      </w:r>
      <w:r w:rsidR="00130749">
        <w:rPr>
          <w:rFonts w:hint="eastAsia"/>
        </w:rPr>
        <w:t>示例</w:t>
      </w:r>
    </w:p>
    <w:p w:rsidR="004A200D" w:rsidRDefault="008F59EC" w:rsidP="00F10820">
      <w:pPr>
        <w:pStyle w:val="a0"/>
        <w:ind w:firstLine="480"/>
      </w:pPr>
      <w:r>
        <w:rPr>
          <w:rFonts w:hint="eastAsia"/>
        </w:rPr>
        <w:t>使用图</w:t>
      </w:r>
      <w:r w:rsidR="00F10820">
        <w:t>4</w:t>
      </w:r>
      <w:r>
        <w:t>.1</w:t>
      </w:r>
      <w:r>
        <w:rPr>
          <w:rFonts w:hint="eastAsia"/>
        </w:rPr>
        <w:t>中所示的</w:t>
      </w:r>
      <w:r w:rsidR="003C024A">
        <w:rPr>
          <w:rFonts w:hint="eastAsia"/>
        </w:rPr>
        <w:t>共</w:t>
      </w:r>
      <w:r w:rsidR="003C024A">
        <w:rPr>
          <w:rFonts w:hint="eastAsia"/>
        </w:rPr>
        <w:t>9</w:t>
      </w:r>
      <w:r w:rsidR="003C024A">
        <w:rPr>
          <w:rFonts w:hint="eastAsia"/>
        </w:rPr>
        <w:t>条</w:t>
      </w:r>
      <w:r>
        <w:rPr>
          <w:rFonts w:hint="eastAsia"/>
        </w:rPr>
        <w:t>数据</w:t>
      </w:r>
      <w:r w:rsidR="00860F57">
        <w:rPr>
          <w:rFonts w:hint="eastAsia"/>
        </w:rPr>
        <w:t>进行</w:t>
      </w:r>
      <w:r w:rsidR="00025CD3">
        <w:rPr>
          <w:rFonts w:hint="eastAsia"/>
        </w:rPr>
        <w:t>介绍，</w:t>
      </w:r>
      <w:r w:rsidR="004E338E">
        <w:rPr>
          <w:rFonts w:hint="eastAsia"/>
        </w:rPr>
        <w:t>首先需要指定最小支持度为</w:t>
      </w:r>
      <w:r w:rsidR="004E338E">
        <w:rPr>
          <w:rFonts w:hint="eastAsia"/>
        </w:rPr>
        <w:t>0</w:t>
      </w:r>
      <w:r w:rsidR="004E338E">
        <w:t>.2</w:t>
      </w:r>
      <w:r w:rsidR="004E338E">
        <w:rPr>
          <w:rFonts w:hint="eastAsia"/>
        </w:rPr>
        <w:t>，</w:t>
      </w:r>
      <w:r w:rsidR="00D25DBF">
        <w:rPr>
          <w:rFonts w:hint="eastAsia"/>
        </w:rPr>
        <w:t>计算每个数据在总数据集</w:t>
      </w:r>
      <w:r w:rsidR="000E5FC2">
        <w:rPr>
          <w:rFonts w:hint="eastAsia"/>
        </w:rPr>
        <w:t>所占的比例作为该数据的支持度，</w:t>
      </w:r>
      <w:r w:rsidR="004E338E">
        <w:rPr>
          <w:rFonts w:hint="eastAsia"/>
        </w:rPr>
        <w:t>可以看出</w:t>
      </w:r>
      <w:r w:rsidR="00F10820">
        <w:rPr>
          <w:rFonts w:hint="eastAsia"/>
        </w:rPr>
        <w:t>图</w:t>
      </w:r>
      <w:r w:rsidR="00F10820">
        <w:rPr>
          <w:rFonts w:hint="eastAsia"/>
        </w:rPr>
        <w:t>4</w:t>
      </w:r>
      <w:r w:rsidR="00F10820">
        <w:t>.1</w:t>
      </w:r>
      <w:r w:rsidR="00F10820">
        <w:rPr>
          <w:rFonts w:hint="eastAsia"/>
        </w:rPr>
        <w:t>中的数</w:t>
      </w:r>
      <w:r w:rsidR="00F10820">
        <w:rPr>
          <w:rFonts w:hint="eastAsia"/>
        </w:rPr>
        <w:lastRenderedPageBreak/>
        <w:t>据共涉及</w:t>
      </w:r>
      <w:r w:rsidR="00F10820">
        <w:rPr>
          <w:rFonts w:hint="eastAsia"/>
        </w:rPr>
        <w:t>P</w:t>
      </w:r>
      <w:r w:rsidR="00F10820">
        <w:t>1</w:t>
      </w:r>
      <w:r w:rsidR="00F10820">
        <w:rPr>
          <w:rFonts w:hint="eastAsia"/>
        </w:rPr>
        <w:t>、</w:t>
      </w:r>
      <w:r w:rsidR="00F10820">
        <w:rPr>
          <w:rFonts w:hint="eastAsia"/>
        </w:rPr>
        <w:t>P2</w:t>
      </w:r>
      <w:r w:rsidR="00F10820">
        <w:rPr>
          <w:rFonts w:hint="eastAsia"/>
        </w:rPr>
        <w:t>、</w:t>
      </w:r>
      <w:r w:rsidR="00F10820">
        <w:rPr>
          <w:rFonts w:hint="eastAsia"/>
        </w:rPr>
        <w:t>P3</w:t>
      </w:r>
      <w:r w:rsidR="00F10820">
        <w:rPr>
          <w:rFonts w:hint="eastAsia"/>
        </w:rPr>
        <w:t>、</w:t>
      </w:r>
      <w:r w:rsidR="00F10820">
        <w:rPr>
          <w:rFonts w:hint="eastAsia"/>
        </w:rPr>
        <w:t>P4</w:t>
      </w:r>
      <w:r w:rsidR="00F10820">
        <w:rPr>
          <w:rFonts w:hint="eastAsia"/>
        </w:rPr>
        <w:t>和</w:t>
      </w:r>
      <w:r w:rsidR="00F10820">
        <w:rPr>
          <w:rFonts w:hint="eastAsia"/>
        </w:rPr>
        <w:t>P5</w:t>
      </w:r>
      <w:r w:rsidR="00F10820">
        <w:rPr>
          <w:rFonts w:hint="eastAsia"/>
        </w:rPr>
        <w:t>共五种数据</w:t>
      </w:r>
      <w:r w:rsidR="004E338E">
        <w:rPr>
          <w:rFonts w:hint="eastAsia"/>
        </w:rPr>
        <w:t>，这五种数据出现的次数如图</w:t>
      </w:r>
      <w:r w:rsidR="004E338E">
        <w:rPr>
          <w:rFonts w:hint="eastAsia"/>
        </w:rPr>
        <w:t>4</w:t>
      </w:r>
      <w:r w:rsidR="004E338E">
        <w:t>.1</w:t>
      </w:r>
      <w:r w:rsidR="004E338E">
        <w:rPr>
          <w:rFonts w:hint="eastAsia"/>
        </w:rPr>
        <w:t>中</w:t>
      </w:r>
      <w:r w:rsidR="004E338E">
        <w:rPr>
          <w:rFonts w:hint="eastAsia"/>
        </w:rPr>
        <w:t>C</w:t>
      </w:r>
      <w:r w:rsidR="004E338E">
        <w:t>1</w:t>
      </w:r>
      <w:r w:rsidR="004E338E">
        <w:rPr>
          <w:rFonts w:hint="eastAsia"/>
        </w:rPr>
        <w:t>表所示，将它们出现的次数除以</w:t>
      </w:r>
      <w:r w:rsidR="003C024A">
        <w:rPr>
          <w:rFonts w:hint="eastAsia"/>
        </w:rPr>
        <w:t>总数得到对应项的支持度，保留支持度不小于最小支持度的项</w:t>
      </w:r>
      <w:r w:rsidR="00E81D91">
        <w:rPr>
          <w:rFonts w:hint="eastAsia"/>
        </w:rPr>
        <w:t>，如图</w:t>
      </w:r>
      <w:r w:rsidR="00E81D91">
        <w:rPr>
          <w:rFonts w:hint="eastAsia"/>
        </w:rPr>
        <w:t>4</w:t>
      </w:r>
      <w:r w:rsidR="00E81D91">
        <w:t>.1</w:t>
      </w:r>
      <w:r w:rsidR="00E81D91">
        <w:rPr>
          <w:rFonts w:hint="eastAsia"/>
        </w:rPr>
        <w:t>中</w:t>
      </w:r>
      <w:r w:rsidR="001E48D5">
        <w:rPr>
          <w:rFonts w:hint="eastAsia"/>
        </w:rPr>
        <w:t>通过</w:t>
      </w:r>
      <w:r w:rsidR="001E48D5">
        <w:rPr>
          <w:rFonts w:hint="eastAsia"/>
        </w:rPr>
        <w:t>C1</w:t>
      </w:r>
      <w:r w:rsidR="00C968BD">
        <w:rPr>
          <w:rFonts w:hint="eastAsia"/>
        </w:rPr>
        <w:t>得到计算并比较复杂度之后可以得到</w:t>
      </w:r>
      <w:r w:rsidR="00C968BD">
        <w:rPr>
          <w:rFonts w:hint="eastAsia"/>
        </w:rPr>
        <w:t>L</w:t>
      </w:r>
      <w:r w:rsidR="00C968BD">
        <w:t>1</w:t>
      </w:r>
      <w:r w:rsidR="00FF3A7A">
        <w:rPr>
          <w:rFonts w:hint="eastAsia"/>
        </w:rPr>
        <w:t>中的结果，并对</w:t>
      </w:r>
      <w:r w:rsidR="00FF3A7A">
        <w:rPr>
          <w:rFonts w:hint="eastAsia"/>
        </w:rPr>
        <w:t>L</w:t>
      </w:r>
      <w:r w:rsidR="00FF3A7A">
        <w:t>1</w:t>
      </w:r>
      <w:r w:rsidR="00FF3A7A">
        <w:rPr>
          <w:rFonts w:hint="eastAsia"/>
        </w:rPr>
        <w:t>中的结果进行</w:t>
      </w:r>
      <w:r w:rsidR="009C6415">
        <w:rPr>
          <w:rFonts w:hint="eastAsia"/>
        </w:rPr>
        <w:t>连接得到如图</w:t>
      </w:r>
      <w:r w:rsidR="009C6415">
        <w:rPr>
          <w:rFonts w:hint="eastAsia"/>
        </w:rPr>
        <w:t>4</w:t>
      </w:r>
      <w:r w:rsidR="009C6415">
        <w:t>.1</w:t>
      </w:r>
      <w:r w:rsidR="009C6415">
        <w:rPr>
          <w:rFonts w:hint="eastAsia"/>
        </w:rPr>
        <w:t>中</w:t>
      </w:r>
      <w:r w:rsidR="009C6415">
        <w:rPr>
          <w:rFonts w:hint="eastAsia"/>
        </w:rPr>
        <w:t>C</w:t>
      </w:r>
      <w:r w:rsidR="009C6415">
        <w:t>2</w:t>
      </w:r>
      <w:r w:rsidR="009C6415">
        <w:rPr>
          <w:rFonts w:hint="eastAsia"/>
        </w:rPr>
        <w:t>的新的项集</w:t>
      </w:r>
      <w:r w:rsidR="009D726D">
        <w:rPr>
          <w:rFonts w:hint="eastAsia"/>
        </w:rPr>
        <w:t>，并分别计算各项在原始数据中出现的次数</w:t>
      </w:r>
      <w:r w:rsidR="009C6415">
        <w:rPr>
          <w:rFonts w:hint="eastAsia"/>
        </w:rPr>
        <w:t>。</w:t>
      </w:r>
      <w:r w:rsidR="00D44BDE">
        <w:rPr>
          <w:rFonts w:hint="eastAsia"/>
        </w:rPr>
        <w:t>并</w:t>
      </w:r>
      <w:r w:rsidR="009D726D">
        <w:rPr>
          <w:rFonts w:hint="eastAsia"/>
        </w:rPr>
        <w:t>将它们出现的次数除以总数，可以得到各项的支持度，保留支持度不小于最小支持度的项，从图</w:t>
      </w:r>
      <w:r w:rsidR="009D726D">
        <w:rPr>
          <w:rFonts w:hint="eastAsia"/>
        </w:rPr>
        <w:t>4.</w:t>
      </w:r>
      <w:r w:rsidR="009D726D">
        <w:t>1</w:t>
      </w:r>
      <w:r w:rsidR="009D726D">
        <w:rPr>
          <w:rFonts w:hint="eastAsia"/>
        </w:rPr>
        <w:t>中的</w:t>
      </w:r>
      <w:r w:rsidR="009D726D">
        <w:rPr>
          <w:rFonts w:hint="eastAsia"/>
        </w:rPr>
        <w:t>L</w:t>
      </w:r>
      <w:r w:rsidR="009D726D">
        <w:t>2</w:t>
      </w:r>
      <w:r w:rsidR="009D726D">
        <w:rPr>
          <w:rFonts w:hint="eastAsia"/>
        </w:rPr>
        <w:t>可以看出，删除了</w:t>
      </w:r>
      <w:r w:rsidR="009D726D">
        <w:rPr>
          <w:rFonts w:hint="eastAsia"/>
        </w:rPr>
        <w:t>C</w:t>
      </w:r>
      <w:r w:rsidR="009D726D">
        <w:t>2</w:t>
      </w:r>
      <w:r w:rsidR="009D726D">
        <w:rPr>
          <w:rFonts w:hint="eastAsia"/>
        </w:rPr>
        <w:t>中的</w:t>
      </w:r>
      <w:r w:rsidR="009D726D">
        <w:rPr>
          <w:rFonts w:hint="eastAsia"/>
        </w:rPr>
        <w:t>{P1</w:t>
      </w:r>
      <w:r w:rsidR="009D726D">
        <w:rPr>
          <w:rFonts w:hint="eastAsia"/>
        </w:rPr>
        <w:t>，</w:t>
      </w:r>
      <w:r w:rsidR="009D726D">
        <w:rPr>
          <w:rFonts w:hint="eastAsia"/>
        </w:rPr>
        <w:t>P4}</w:t>
      </w:r>
      <w:r w:rsidR="009D726D">
        <w:rPr>
          <w:rFonts w:hint="eastAsia"/>
        </w:rPr>
        <w:t>等支持度小于最小支持度的项。对满足最小支持度的项</w:t>
      </w:r>
      <w:r w:rsidR="00881BBD">
        <w:rPr>
          <w:rFonts w:hint="eastAsia"/>
        </w:rPr>
        <w:t>进行</w:t>
      </w:r>
      <w:r w:rsidR="009D726D">
        <w:rPr>
          <w:rFonts w:hint="eastAsia"/>
        </w:rPr>
        <w:t>连接操作，并计算连接操作之后所有项的支持度，保留所有满足最小支持度的项，并重复以上操作，直至所有的项都不满足最小支持度为止。</w:t>
      </w:r>
      <w:r w:rsidR="00881BBD">
        <w:rPr>
          <w:rFonts w:hint="eastAsia"/>
        </w:rPr>
        <w:t>其中连接操作是指两个包含</w:t>
      </w:r>
      <w:r w:rsidR="00881BBD">
        <w:rPr>
          <w:rFonts w:hint="eastAsia"/>
        </w:rPr>
        <w:t>n</w:t>
      </w:r>
      <w:r w:rsidR="00881BBD">
        <w:rPr>
          <w:rFonts w:hint="eastAsia"/>
        </w:rPr>
        <w:t>个元素，且前</w:t>
      </w:r>
      <w:r w:rsidR="00881BBD">
        <w:rPr>
          <w:rFonts w:hint="eastAsia"/>
        </w:rPr>
        <w:t>n-1</w:t>
      </w:r>
      <w:r w:rsidR="00881BBD">
        <w:rPr>
          <w:rFonts w:hint="eastAsia"/>
        </w:rPr>
        <w:t>个元素都相同的项，将其中一个项的第</w:t>
      </w:r>
      <w:r w:rsidR="00881BBD">
        <w:rPr>
          <w:rFonts w:hint="eastAsia"/>
        </w:rPr>
        <w:t>n</w:t>
      </w:r>
      <w:r w:rsidR="00881BBD">
        <w:rPr>
          <w:rFonts w:hint="eastAsia"/>
        </w:rPr>
        <w:t>个元素添加到另一个项中，得到一个新的包含</w:t>
      </w:r>
      <w:r w:rsidR="00881BBD">
        <w:t>n+1</w:t>
      </w:r>
      <w:r w:rsidR="00881BBD">
        <w:rPr>
          <w:rFonts w:hint="eastAsia"/>
        </w:rPr>
        <w:t>个元素的项。</w:t>
      </w:r>
    </w:p>
    <w:p w:rsidR="004A7046" w:rsidRDefault="009D726D" w:rsidP="004A7046">
      <w:pPr>
        <w:pStyle w:val="a0"/>
        <w:ind w:firstLine="480"/>
      </w:pPr>
      <w:r>
        <w:rPr>
          <w:rFonts w:hint="eastAsia"/>
        </w:rPr>
        <w:t>记录下整个操作过程中所有满足最小支持度的项，分别计算各项的各种组合的置信度，例如项</w:t>
      </w:r>
      <w:r>
        <w:rPr>
          <w:rFonts w:hint="eastAsia"/>
        </w:rPr>
        <w:t>{P1</w:t>
      </w:r>
      <w:r>
        <w:rPr>
          <w:rFonts w:hint="eastAsia"/>
        </w:rPr>
        <w:t>，</w:t>
      </w:r>
      <w:r>
        <w:rPr>
          <w:rFonts w:hint="eastAsia"/>
        </w:rPr>
        <w:t>P2}</w:t>
      </w:r>
      <w:r>
        <w:rPr>
          <w:rFonts w:hint="eastAsia"/>
        </w:rPr>
        <w:t>需要计算</w:t>
      </w:r>
      <w:r>
        <w:rPr>
          <w:rFonts w:hint="eastAsia"/>
        </w:rPr>
        <w:t>P</w:t>
      </w:r>
      <w:r>
        <w:t>1</w:t>
      </w:r>
      <w:r>
        <w:rPr>
          <w:rFonts w:hint="eastAsia"/>
        </w:rPr>
        <w:t>=&gt;P</w:t>
      </w:r>
      <w:r>
        <w:t>2</w:t>
      </w:r>
      <w:r>
        <w:rPr>
          <w:rFonts w:hint="eastAsia"/>
        </w:rPr>
        <w:t>和</w:t>
      </w:r>
      <w:r>
        <w:rPr>
          <w:rFonts w:hint="eastAsia"/>
        </w:rPr>
        <w:t>P</w:t>
      </w:r>
      <w:r>
        <w:t>2</w:t>
      </w:r>
      <w:r>
        <w:rPr>
          <w:rFonts w:hint="eastAsia"/>
        </w:rPr>
        <w:t>=</w:t>
      </w:r>
      <w:r>
        <w:t>&gt;</w:t>
      </w:r>
      <w:r>
        <w:rPr>
          <w:rFonts w:hint="eastAsia"/>
        </w:rPr>
        <w:t>P</w:t>
      </w:r>
      <w:r>
        <w:t>1</w:t>
      </w:r>
      <w:r>
        <w:rPr>
          <w:rFonts w:hint="eastAsia"/>
        </w:rPr>
        <w:t>的置信度。</w:t>
      </w:r>
      <w:r w:rsidR="004A7046">
        <w:rPr>
          <w:rFonts w:hint="eastAsia"/>
        </w:rPr>
        <w:t>得到了各项的置信度，也就得到了各项中元素之间的关联关系。</w:t>
      </w:r>
    </w:p>
    <w:p w:rsidR="004A7046" w:rsidRDefault="00BB5E18" w:rsidP="004A7046">
      <w:pPr>
        <w:pStyle w:val="2"/>
        <w:spacing w:before="163" w:after="163"/>
      </w:pPr>
      <w:bookmarkStart w:id="39" w:name="_Toc5796285"/>
      <w:r>
        <w:rPr>
          <w:rFonts w:hint="eastAsia"/>
        </w:rPr>
        <w:lastRenderedPageBreak/>
        <w:t>利用关联规则挖掘算法检测关键属性错误</w:t>
      </w:r>
      <w:bookmarkEnd w:id="39"/>
    </w:p>
    <w:p w:rsidR="000F5876" w:rsidRDefault="00573648" w:rsidP="000F5876">
      <w:pPr>
        <w:pStyle w:val="a0"/>
        <w:ind w:firstLine="480"/>
      </w:pPr>
      <w:r w:rsidRPr="006D7998">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1226820</wp:posOffset>
            </wp:positionV>
            <wp:extent cx="4777740" cy="5680710"/>
            <wp:effectExtent l="0" t="0" r="0" b="0"/>
            <wp:wrapTopAndBottom/>
            <wp:docPr id="1" name="图片 1" descr="C:\Users\Sunjh\Desktop\关联规则挖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jh\Desktop\关联规则挖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740" cy="568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7C4">
        <w:rPr>
          <w:rFonts w:hint="eastAsia"/>
        </w:rPr>
        <w:t>本文中的</w:t>
      </w:r>
      <w:r w:rsidR="000F5876">
        <w:rPr>
          <w:rFonts w:hint="eastAsia"/>
        </w:rPr>
        <w:t>关键属性是指套餐</w:t>
      </w:r>
      <w:r w:rsidR="00A20F74">
        <w:rPr>
          <w:rFonts w:hint="eastAsia"/>
        </w:rPr>
        <w:t>创建过程中可能设计到的某个数据库表中的属性。</w:t>
      </w:r>
      <w:r w:rsidR="007D07C4">
        <w:rPr>
          <w:rFonts w:hint="eastAsia"/>
        </w:rPr>
        <w:t>一般来说</w:t>
      </w:r>
      <w:r w:rsidR="00D8699B">
        <w:rPr>
          <w:rFonts w:hint="eastAsia"/>
        </w:rPr>
        <w:t>，</w:t>
      </w:r>
      <w:r w:rsidR="007D07C4">
        <w:rPr>
          <w:rFonts w:hint="eastAsia"/>
        </w:rPr>
        <w:t>关键属性</w:t>
      </w:r>
      <w:r w:rsidR="00D8699B">
        <w:rPr>
          <w:rFonts w:hint="eastAsia"/>
        </w:rPr>
        <w:t>可以是每个数据库表中的外键</w:t>
      </w:r>
      <w:r w:rsidR="007D07C4">
        <w:rPr>
          <w:rFonts w:hint="eastAsia"/>
        </w:rPr>
        <w:t>，</w:t>
      </w:r>
      <w:r w:rsidR="000614F4">
        <w:rPr>
          <w:rFonts w:hint="eastAsia"/>
        </w:rPr>
        <w:t>也可以</w:t>
      </w:r>
      <w:r w:rsidR="00733734">
        <w:rPr>
          <w:rFonts w:hint="eastAsia"/>
        </w:rPr>
        <w:t>是</w:t>
      </w:r>
      <w:r w:rsidR="00826C6F">
        <w:rPr>
          <w:rFonts w:hint="eastAsia"/>
        </w:rPr>
        <w:t>一些与</w:t>
      </w:r>
      <w:r w:rsidR="00A90691">
        <w:rPr>
          <w:rFonts w:hint="eastAsia"/>
        </w:rPr>
        <w:t>数据库表</w:t>
      </w:r>
      <w:r w:rsidR="00826C6F">
        <w:rPr>
          <w:rFonts w:hint="eastAsia"/>
        </w:rPr>
        <w:t>有某些约束关系的属性。</w:t>
      </w:r>
      <w:r w:rsidR="00352376">
        <w:rPr>
          <w:rFonts w:hint="eastAsia"/>
        </w:rPr>
        <w:t>例如某个数据库表的功能是记录套餐间的关系，则其中的套餐</w:t>
      </w:r>
      <w:r w:rsidR="00352376">
        <w:rPr>
          <w:rFonts w:hint="eastAsia"/>
        </w:rPr>
        <w:t>ID</w:t>
      </w:r>
      <w:r w:rsidR="00352376">
        <w:rPr>
          <w:rFonts w:hint="eastAsia"/>
        </w:rPr>
        <w:t>和关系类型都可以看作关键属性。</w:t>
      </w:r>
      <w:r w:rsidR="00857E5F">
        <w:rPr>
          <w:rFonts w:hint="eastAsia"/>
        </w:rPr>
        <w:t>检测关键属性错误的过程如图</w:t>
      </w:r>
      <w:r w:rsidR="00857E5F">
        <w:rPr>
          <w:rFonts w:hint="eastAsia"/>
        </w:rPr>
        <w:t>4</w:t>
      </w:r>
      <w:r w:rsidR="00857E5F">
        <w:t>.2</w:t>
      </w:r>
      <w:r w:rsidR="00857E5F">
        <w:rPr>
          <w:rFonts w:hint="eastAsia"/>
        </w:rPr>
        <w:t>所示。</w:t>
      </w:r>
    </w:p>
    <w:p w:rsidR="006D7998" w:rsidRDefault="00573648" w:rsidP="00573648">
      <w:pPr>
        <w:pStyle w:val="a0"/>
        <w:ind w:firstLine="480"/>
        <w:jc w:val="center"/>
      </w:pPr>
      <w:r>
        <w:rPr>
          <w:rFonts w:hint="eastAsia"/>
        </w:rPr>
        <w:t>图</w:t>
      </w:r>
      <w:r>
        <w:rPr>
          <w:rFonts w:hint="eastAsia"/>
        </w:rPr>
        <w:t>4</w:t>
      </w:r>
      <w:r>
        <w:t xml:space="preserve">.2 </w:t>
      </w:r>
      <w:r>
        <w:rPr>
          <w:rFonts w:hint="eastAsia"/>
        </w:rPr>
        <w:t>检测关键属性错误过程</w:t>
      </w:r>
    </w:p>
    <w:p w:rsidR="00857E5F" w:rsidRDefault="000F5876" w:rsidP="00857E5F">
      <w:pPr>
        <w:pStyle w:val="a0"/>
        <w:ind w:firstLine="480"/>
      </w:pPr>
      <w:r>
        <w:rPr>
          <w:rFonts w:hint="eastAsia"/>
        </w:rPr>
        <w:t>与协同过滤算法在本系统中的应用类似，本系统中并没有用户和商品的概念，所以要在思路上进行转变。</w:t>
      </w:r>
      <w:r w:rsidR="004A3087">
        <w:rPr>
          <w:rFonts w:hint="eastAsia"/>
        </w:rPr>
        <w:t>与协同过滤算法不同，协同过滤算法检测的层次是套餐和数据库表之间，而通过关联规则挖掘算法检测的层次是</w:t>
      </w:r>
      <w:r w:rsidR="00D006A8">
        <w:rPr>
          <w:rFonts w:hint="eastAsia"/>
        </w:rPr>
        <w:t>套餐</w:t>
      </w:r>
      <w:r w:rsidR="001E5956">
        <w:rPr>
          <w:rFonts w:hint="eastAsia"/>
        </w:rPr>
        <w:t>涉及的数据库表</w:t>
      </w:r>
      <w:r w:rsidR="00D006A8">
        <w:rPr>
          <w:rFonts w:hint="eastAsia"/>
        </w:rPr>
        <w:t>和关键属性之间</w:t>
      </w:r>
      <w:r w:rsidR="00857E5F">
        <w:rPr>
          <w:rFonts w:hint="eastAsia"/>
        </w:rPr>
        <w:t>，基于关键属进行关联规则挖掘</w:t>
      </w:r>
      <w:r w:rsidR="004A3087">
        <w:rPr>
          <w:rFonts w:hint="eastAsia"/>
        </w:rPr>
        <w:t>，</w:t>
      </w:r>
      <w:r>
        <w:rPr>
          <w:rFonts w:hint="eastAsia"/>
        </w:rPr>
        <w:t>将</w:t>
      </w:r>
      <w:r w:rsidR="00D006A8">
        <w:rPr>
          <w:rFonts w:hint="eastAsia"/>
        </w:rPr>
        <w:t>套餐</w:t>
      </w:r>
      <w:r w:rsidR="001E5956">
        <w:rPr>
          <w:rFonts w:hint="eastAsia"/>
        </w:rPr>
        <w:t>内涉及到的一个数据库表视</w:t>
      </w:r>
      <w:r w:rsidR="001E5956">
        <w:rPr>
          <w:rFonts w:hint="eastAsia"/>
        </w:rPr>
        <w:lastRenderedPageBreak/>
        <w:t>为</w:t>
      </w:r>
      <w:r w:rsidR="00D006A8">
        <w:rPr>
          <w:rFonts w:hint="eastAsia"/>
        </w:rPr>
        <w:t>一个事件</w:t>
      </w:r>
      <w:r>
        <w:rPr>
          <w:rFonts w:hint="eastAsia"/>
        </w:rPr>
        <w:t>，将每个</w:t>
      </w:r>
      <w:r w:rsidR="000B1606">
        <w:rPr>
          <w:rFonts w:hint="eastAsia"/>
        </w:rPr>
        <w:t>数据库表</w:t>
      </w:r>
      <w:r>
        <w:rPr>
          <w:rFonts w:hint="eastAsia"/>
        </w:rPr>
        <w:t>中的关键属性视为交易的商品。</w:t>
      </w:r>
      <w:r w:rsidR="004D44EA">
        <w:rPr>
          <w:rFonts w:hint="eastAsia"/>
        </w:rPr>
        <w:t>与利用协同过滤算法定位错误的数据库表相同，本节利用关联规则挖掘算法检测关键属性错误的功能也会封装成服务，方便服务器的调用。</w:t>
      </w:r>
    </w:p>
    <w:p w:rsidR="00E86E40" w:rsidRDefault="00C2372E" w:rsidP="00E86E40">
      <w:pPr>
        <w:pStyle w:val="a0"/>
        <w:ind w:firstLine="480"/>
      </w:pPr>
      <w:r>
        <w:rPr>
          <w:rFonts w:hint="eastAsia"/>
        </w:rPr>
        <w:t>本</w:t>
      </w:r>
      <w:r w:rsidR="00857E5F">
        <w:rPr>
          <w:rFonts w:hint="eastAsia"/>
        </w:rPr>
        <w:t>系统并非是在新套餐创建时才进行历史套餐分析的</w:t>
      </w:r>
      <w:r w:rsidR="00F354C1">
        <w:rPr>
          <w:rFonts w:hint="eastAsia"/>
        </w:rPr>
        <w:t>，因为</w:t>
      </w:r>
      <w:r w:rsidR="00F20988">
        <w:rPr>
          <w:rFonts w:hint="eastAsia"/>
        </w:rPr>
        <w:t>利用关联规则基于关键属性检测错误运算量很大，运算时间也很长，所以本系统设计将在闲时运算关联规则挖掘服务，并将分析得到的支持度和置信度保存在数据库中，当检测新套餐时可以直接从数据库中取数据进行比对，</w:t>
      </w:r>
      <w:r w:rsidR="00364E68">
        <w:rPr>
          <w:rFonts w:hint="eastAsia"/>
        </w:rPr>
        <w:t>并将处理结果生成错误报告反馈给前端</w:t>
      </w:r>
      <w:r w:rsidR="00723E0F">
        <w:rPr>
          <w:rFonts w:hint="eastAsia"/>
        </w:rPr>
        <w:t>，改善用户体验的同时，也可以提高系统效率。</w:t>
      </w:r>
    </w:p>
    <w:p w:rsidR="00C420F8" w:rsidRDefault="00E86E40" w:rsidP="00E86E40">
      <w:pPr>
        <w:pStyle w:val="a0"/>
        <w:ind w:firstLine="480"/>
      </w:pPr>
      <w:r>
        <w:rPr>
          <w:rFonts w:hint="eastAsia"/>
        </w:rPr>
        <w:t>检测关键属性错误的过程如图</w:t>
      </w:r>
      <w:r>
        <w:rPr>
          <w:rFonts w:hint="eastAsia"/>
        </w:rPr>
        <w:t>4</w:t>
      </w:r>
      <w:r>
        <w:t>.2</w:t>
      </w:r>
      <w:r>
        <w:rPr>
          <w:rFonts w:hint="eastAsia"/>
        </w:rPr>
        <w:t>所示，首先会读取历史套餐的数据</w:t>
      </w:r>
      <w:r w:rsidR="00E31DAE">
        <w:rPr>
          <w:rFonts w:hint="eastAsia"/>
        </w:rPr>
        <w:t>，分析历史套餐会涉及的数据库表中的关键属性，其中包括“商品间关系表”中的“关联商品</w:t>
      </w:r>
      <w:r w:rsidR="00E31DAE">
        <w:rPr>
          <w:rFonts w:hint="eastAsia"/>
        </w:rPr>
        <w:t>ID</w:t>
      </w:r>
      <w:r w:rsidR="00E31DAE">
        <w:rPr>
          <w:rFonts w:hint="eastAsia"/>
        </w:rPr>
        <w:t>”属性和“商品发布地市表”中的“城市</w:t>
      </w:r>
      <w:r w:rsidR="00E31DAE">
        <w:rPr>
          <w:rFonts w:hint="eastAsia"/>
        </w:rPr>
        <w:t>ID</w:t>
      </w:r>
      <w:r w:rsidR="00E31DAE">
        <w:rPr>
          <w:rFonts w:hint="eastAsia"/>
        </w:rPr>
        <w:t>”属性等。将每个套餐中的每个关键属性的具体的数据都</w:t>
      </w:r>
      <w:r w:rsidR="0087376D">
        <w:rPr>
          <w:rFonts w:hint="eastAsia"/>
        </w:rPr>
        <w:t>整理出来，以关键属性为基础作为分类标准将这些数据分成不同的</w:t>
      </w:r>
      <w:r w:rsidR="0087376D">
        <w:rPr>
          <w:rFonts w:hint="eastAsia"/>
        </w:rPr>
        <w:t>Python</w:t>
      </w:r>
      <w:r w:rsidR="0087376D">
        <w:rPr>
          <w:rFonts w:hint="eastAsia"/>
        </w:rPr>
        <w:t>字典对象，</w:t>
      </w:r>
      <w:r w:rsidR="0087376D">
        <w:rPr>
          <w:rFonts w:hint="eastAsia"/>
        </w:rPr>
        <w:t>Python</w:t>
      </w:r>
      <w:r w:rsidR="0087376D">
        <w:rPr>
          <w:rFonts w:hint="eastAsia"/>
        </w:rPr>
        <w:t>字典对象中的每个元素都是</w:t>
      </w:r>
      <w:r w:rsidR="001030F2">
        <w:rPr>
          <w:rFonts w:hint="eastAsia"/>
        </w:rPr>
        <w:t>套餐</w:t>
      </w:r>
      <w:r w:rsidR="001030F2">
        <w:rPr>
          <w:rFonts w:hint="eastAsia"/>
        </w:rPr>
        <w:t>ID</w:t>
      </w:r>
      <w:r w:rsidR="001030F2">
        <w:rPr>
          <w:rFonts w:hint="eastAsia"/>
        </w:rPr>
        <w:t>与该套餐</w:t>
      </w:r>
      <w:r w:rsidR="002265A6">
        <w:rPr>
          <w:rFonts w:hint="eastAsia"/>
        </w:rPr>
        <w:t>中这个关键属性的所有具体数值组成的数组。</w:t>
      </w:r>
    </w:p>
    <w:p w:rsidR="00C420F8" w:rsidRDefault="002265A6" w:rsidP="004C456C">
      <w:pPr>
        <w:pStyle w:val="a0"/>
        <w:ind w:firstLine="480"/>
      </w:pPr>
      <w:r>
        <w:rPr>
          <w:rFonts w:hint="eastAsia"/>
        </w:rPr>
        <w:t>获得了</w:t>
      </w:r>
      <w:r>
        <w:rPr>
          <w:rFonts w:hint="eastAsia"/>
        </w:rPr>
        <w:t>Python</w:t>
      </w:r>
      <w:r>
        <w:rPr>
          <w:rFonts w:hint="eastAsia"/>
        </w:rPr>
        <w:t>字典对象以后，对这些对象进行遍历分析</w:t>
      </w:r>
      <w:r w:rsidR="00F42CA7">
        <w:rPr>
          <w:rFonts w:hint="eastAsia"/>
        </w:rPr>
        <w:t>，取出当前分析的</w:t>
      </w:r>
      <w:r w:rsidR="00F42CA7">
        <w:rPr>
          <w:rFonts w:hint="eastAsia"/>
        </w:rPr>
        <w:t>Python</w:t>
      </w:r>
      <w:r w:rsidR="00F42CA7">
        <w:rPr>
          <w:rFonts w:hint="eastAsia"/>
        </w:rPr>
        <w:t>字典对象所有的</w:t>
      </w:r>
      <w:r w:rsidR="00F42CA7">
        <w:rPr>
          <w:rFonts w:hint="eastAsia"/>
        </w:rPr>
        <w:t>value</w:t>
      </w:r>
      <w:r w:rsidR="00F42CA7">
        <w:rPr>
          <w:rFonts w:hint="eastAsia"/>
        </w:rPr>
        <w:t>值所包含的元素并去重，各自作为一个数据项，这些数据项类似于图</w:t>
      </w:r>
      <w:r w:rsidR="00F42CA7">
        <w:rPr>
          <w:rFonts w:hint="eastAsia"/>
        </w:rPr>
        <w:t>4</w:t>
      </w:r>
      <w:r w:rsidR="00F42CA7">
        <w:t>.1</w:t>
      </w:r>
      <w:r w:rsidR="00F42CA7">
        <w:rPr>
          <w:rFonts w:hint="eastAsia"/>
        </w:rPr>
        <w:t>中的原始数据。计算这些项在数据集中出现的次数，并计算其支持度，将这些项的支持度与设定的最小支持度进行比较，保留支持度大于或等于最小支持度的项</w:t>
      </w:r>
      <w:r w:rsidR="00C420F8">
        <w:rPr>
          <w:rFonts w:hint="eastAsia"/>
        </w:rPr>
        <w:t>，删除支持度小于最小支持度的项，因为包含该项的其他项的支持度必然会小于最小支持度。将</w:t>
      </w:r>
      <w:r w:rsidR="00881BBD">
        <w:rPr>
          <w:rFonts w:hint="eastAsia"/>
        </w:rPr>
        <w:t>支持度大于或等于最小支持度的项添加到频繁项集中，并将这些项进行连接操作后进行下一轮的运算</w:t>
      </w:r>
      <w:r w:rsidR="004C456C">
        <w:rPr>
          <w:rFonts w:hint="eastAsia"/>
        </w:rPr>
        <w:t>。对连接操作后的项重新计算其支持度，并与最小支持度比较，小于最小支持度的项将被删除，满足最小支持度的项会被添加到频繁项集中并进行连接操作，进入新的一轮运算。重复以上操作，直至没有项的支持度</w:t>
      </w:r>
      <w:r w:rsidR="00FC4D8E">
        <w:rPr>
          <w:rFonts w:hint="eastAsia"/>
        </w:rPr>
        <w:t>大于或等于</w:t>
      </w:r>
      <w:r w:rsidR="004C456C">
        <w:rPr>
          <w:rFonts w:hint="eastAsia"/>
        </w:rPr>
        <w:t>最小支持度。</w:t>
      </w:r>
    </w:p>
    <w:p w:rsidR="004C456C" w:rsidRDefault="004C456C" w:rsidP="00E86E40">
      <w:pPr>
        <w:pStyle w:val="a0"/>
        <w:ind w:firstLine="480"/>
      </w:pPr>
      <w:r>
        <w:rPr>
          <w:rFonts w:hint="eastAsia"/>
        </w:rPr>
        <w:t>经过以上的操作可以得到</w:t>
      </w:r>
      <w:r w:rsidR="00FC4D8E">
        <w:rPr>
          <w:rFonts w:hint="eastAsia"/>
        </w:rPr>
        <w:t>套餐和关键属性的</w:t>
      </w:r>
      <w:r>
        <w:rPr>
          <w:rFonts w:hint="eastAsia"/>
        </w:rPr>
        <w:t>Python</w:t>
      </w:r>
      <w:r>
        <w:rPr>
          <w:rFonts w:hint="eastAsia"/>
        </w:rPr>
        <w:t>字典对的频繁项集。对频繁项集中各项进行处理，</w:t>
      </w:r>
      <w:r w:rsidR="004E295D">
        <w:rPr>
          <w:rFonts w:hint="eastAsia"/>
        </w:rPr>
        <w:t>将频繁项集中各项按照蕴含式的形式进行调整（即</w:t>
      </w:r>
      <w:r w:rsidR="004E295D">
        <w:rPr>
          <w:rFonts w:hint="eastAsia"/>
        </w:rPr>
        <w:t>p</w:t>
      </w:r>
      <w:r w:rsidR="004E295D">
        <w:t>-&gt;q</w:t>
      </w:r>
      <w:r w:rsidR="004E295D">
        <w:rPr>
          <w:rFonts w:hint="eastAsia"/>
        </w:rPr>
        <w:t>的形式），每项都对应着不同的蕴含式，例如项</w:t>
      </w:r>
      <w:r w:rsidR="004E295D">
        <w:rPr>
          <w:rFonts w:hint="eastAsia"/>
        </w:rPr>
        <w:t>{</w:t>
      </w:r>
      <w:r w:rsidR="004E295D">
        <w:t>A,B}</w:t>
      </w:r>
      <w:r w:rsidR="004E295D">
        <w:rPr>
          <w:rFonts w:hint="eastAsia"/>
        </w:rPr>
        <w:t>可以生成</w:t>
      </w:r>
      <w:r w:rsidR="004E295D">
        <w:rPr>
          <w:rFonts w:hint="eastAsia"/>
        </w:rPr>
        <w:t>A</w:t>
      </w:r>
      <w:r w:rsidR="004E295D">
        <w:t>-&gt;B</w:t>
      </w:r>
      <w:r w:rsidR="004E295D">
        <w:rPr>
          <w:rFonts w:hint="eastAsia"/>
        </w:rPr>
        <w:t>和</w:t>
      </w:r>
      <w:r w:rsidR="004E295D">
        <w:t>B-&gt;A</w:t>
      </w:r>
      <w:r w:rsidR="004E295D">
        <w:rPr>
          <w:rFonts w:hint="eastAsia"/>
        </w:rPr>
        <w:t>两个蕴含式，项</w:t>
      </w:r>
      <w:r w:rsidR="004E295D">
        <w:rPr>
          <w:rFonts w:hint="eastAsia"/>
        </w:rPr>
        <w:t>{A,B,C}</w:t>
      </w:r>
      <w:r w:rsidR="004E295D">
        <w:rPr>
          <w:rFonts w:hint="eastAsia"/>
        </w:rPr>
        <w:t>可以生成</w:t>
      </w:r>
      <w:r w:rsidR="005E3B29">
        <w:rPr>
          <w:rFonts w:hint="eastAsia"/>
        </w:rPr>
        <w:t>A</w:t>
      </w:r>
      <w:r w:rsidR="005E3B29">
        <w:t>-&gt;BC</w:t>
      </w:r>
      <w:r w:rsidR="005E3B29">
        <w:rPr>
          <w:rFonts w:hint="eastAsia"/>
        </w:rPr>
        <w:t>、</w:t>
      </w:r>
      <w:r w:rsidR="005E3B29">
        <w:rPr>
          <w:rFonts w:hint="eastAsia"/>
        </w:rPr>
        <w:t>A</w:t>
      </w:r>
      <w:r w:rsidR="005E3B29">
        <w:t>B-&gt;C</w:t>
      </w:r>
      <w:r w:rsidR="005E3B29">
        <w:rPr>
          <w:rFonts w:hint="eastAsia"/>
        </w:rPr>
        <w:t>、</w:t>
      </w:r>
      <w:r w:rsidR="005E3B29">
        <w:rPr>
          <w:rFonts w:hint="eastAsia"/>
        </w:rPr>
        <w:t>AC</w:t>
      </w:r>
      <w:r w:rsidR="005E3B29">
        <w:t>-&gt;B</w:t>
      </w:r>
      <w:r w:rsidR="005E3B29">
        <w:rPr>
          <w:rFonts w:hint="eastAsia"/>
        </w:rPr>
        <w:t>等六个不同的蕴含式，需要对这些不同的蕴含式分别计算置信度，将这些蕴含式的置信度与最小置信度进行比较，满足最小置信度蕴含式将会被加入到最后结果集合中，不满足最小置信度的蕴含式则会被弃置</w:t>
      </w:r>
      <w:r w:rsidR="00FC4D8E">
        <w:rPr>
          <w:rFonts w:hint="eastAsia"/>
        </w:rPr>
        <w:t>。</w:t>
      </w:r>
      <w:r w:rsidR="0052365F">
        <w:rPr>
          <w:rFonts w:hint="eastAsia"/>
        </w:rPr>
        <w:t>通过这一步的处理可以得到满足最小置信度</w:t>
      </w:r>
      <w:r w:rsidR="00287748">
        <w:rPr>
          <w:rFonts w:hint="eastAsia"/>
        </w:rPr>
        <w:t>所有</w:t>
      </w:r>
      <w:r w:rsidR="0052365F">
        <w:rPr>
          <w:rFonts w:hint="eastAsia"/>
        </w:rPr>
        <w:t>的蕴含式</w:t>
      </w:r>
      <w:r w:rsidR="00D030FC">
        <w:rPr>
          <w:rFonts w:hint="eastAsia"/>
        </w:rPr>
        <w:t>，这</w:t>
      </w:r>
      <w:r w:rsidR="00D030FC">
        <w:rPr>
          <w:rFonts w:hint="eastAsia"/>
        </w:rPr>
        <w:lastRenderedPageBreak/>
        <w:t>些蕴含式即是</w:t>
      </w:r>
      <w:r w:rsidR="00756D88">
        <w:rPr>
          <w:rFonts w:hint="eastAsia"/>
        </w:rPr>
        <w:t>关联规则。</w:t>
      </w:r>
    </w:p>
    <w:p w:rsidR="00FC4D8E" w:rsidRDefault="00FC4D8E" w:rsidP="00E86E40">
      <w:pPr>
        <w:pStyle w:val="a0"/>
        <w:ind w:firstLine="480"/>
      </w:pPr>
      <w:r>
        <w:rPr>
          <w:rFonts w:hint="eastAsia"/>
        </w:rPr>
        <w:t>需要利用关联规则挖掘算法检测套餐时，则根据数据库中的置信度信息，进行检测。例如“商品间关系表”中的“关联商品</w:t>
      </w:r>
      <w:r>
        <w:rPr>
          <w:rFonts w:hint="eastAsia"/>
        </w:rPr>
        <w:t>ID</w:t>
      </w:r>
      <w:r>
        <w:rPr>
          <w:rFonts w:hint="eastAsia"/>
        </w:rPr>
        <w:t>”属性生成的置信度表保存了</w:t>
      </w:r>
      <w:r>
        <w:rPr>
          <w:rFonts w:hint="eastAsia"/>
        </w:rPr>
        <w:t>Confidence</w:t>
      </w:r>
      <w:r>
        <w:t>(</w:t>
      </w:r>
      <w:r>
        <w:rPr>
          <w:rFonts w:hint="eastAsia"/>
        </w:rPr>
        <w:t>“</w:t>
      </w:r>
      <w:r w:rsidRPr="00FC4D8E">
        <w:t>130000000653</w:t>
      </w:r>
      <w:r>
        <w:rPr>
          <w:rFonts w:hint="eastAsia"/>
        </w:rPr>
        <w:t>”</w:t>
      </w:r>
      <w:r>
        <w:rPr>
          <w:rFonts w:hint="eastAsia"/>
        </w:rPr>
        <w:t>=</w:t>
      </w:r>
      <w:r>
        <w:t>&gt;</w:t>
      </w:r>
      <w:r>
        <w:rPr>
          <w:rFonts w:hint="eastAsia"/>
        </w:rPr>
        <w:t>“</w:t>
      </w:r>
      <w:r w:rsidRPr="00FC4D8E">
        <w:t>130000000654</w:t>
      </w:r>
      <w:r>
        <w:rPr>
          <w:rFonts w:hint="eastAsia"/>
        </w:rPr>
        <w:t>”</w:t>
      </w:r>
      <w:r>
        <w:rPr>
          <w:rFonts w:hint="eastAsia"/>
        </w:rPr>
        <w:t>)=</w:t>
      </w:r>
      <w:r>
        <w:t>1</w:t>
      </w:r>
      <w:r>
        <w:rPr>
          <w:rFonts w:hint="eastAsia"/>
        </w:rPr>
        <w:t>的信息，而当待检测套餐“商品间关系表”中有“关联商品</w:t>
      </w:r>
      <w:r>
        <w:rPr>
          <w:rFonts w:hint="eastAsia"/>
        </w:rPr>
        <w:t>ID</w:t>
      </w:r>
      <w:r>
        <w:rPr>
          <w:rFonts w:hint="eastAsia"/>
        </w:rPr>
        <w:t>”属性值有“</w:t>
      </w:r>
      <w:r w:rsidRPr="00FC4D8E">
        <w:t>130000000653</w:t>
      </w:r>
      <w:r>
        <w:rPr>
          <w:rFonts w:hint="eastAsia"/>
        </w:rPr>
        <w:t>”的记录却没有“关联商品</w:t>
      </w:r>
      <w:r>
        <w:rPr>
          <w:rFonts w:hint="eastAsia"/>
        </w:rPr>
        <w:t>ID</w:t>
      </w:r>
      <w:r>
        <w:rPr>
          <w:rFonts w:hint="eastAsia"/>
        </w:rPr>
        <w:t>”属性值有“</w:t>
      </w:r>
      <w:r w:rsidRPr="00FC4D8E">
        <w:t>13000000065</w:t>
      </w:r>
      <w:r>
        <w:t>4</w:t>
      </w:r>
      <w:r>
        <w:rPr>
          <w:rFonts w:hint="eastAsia"/>
        </w:rPr>
        <w:t>”的记录，则将该情况记录为关键属性错误，</w:t>
      </w:r>
      <w:r w:rsidR="00756D88">
        <w:rPr>
          <w:rFonts w:hint="eastAsia"/>
        </w:rPr>
        <w:t>可以根据该蕴含式的置信度大小进行记录，</w:t>
      </w:r>
      <w:r w:rsidR="00AA7583">
        <w:rPr>
          <w:rFonts w:hint="eastAsia"/>
        </w:rPr>
        <w:t>本系统中使用的分类标准如下：</w:t>
      </w:r>
      <w:r w:rsidR="00756D88">
        <w:rPr>
          <w:rFonts w:hint="eastAsia"/>
        </w:rPr>
        <w:t>当置信度大于</w:t>
      </w:r>
      <w:r w:rsidR="00756D88">
        <w:rPr>
          <w:rFonts w:hint="eastAsia"/>
        </w:rPr>
        <w:t>0</w:t>
      </w:r>
      <w:r w:rsidR="00756D88">
        <w:t>.9</w:t>
      </w:r>
      <w:r w:rsidR="00756D88">
        <w:rPr>
          <w:rFonts w:hint="eastAsia"/>
        </w:rPr>
        <w:t>时记录为高危错误，置信度处于</w:t>
      </w:r>
      <w:r w:rsidR="00756D88">
        <w:rPr>
          <w:rFonts w:hint="eastAsia"/>
        </w:rPr>
        <w:t>0</w:t>
      </w:r>
      <w:r w:rsidR="00756D88">
        <w:t>.7</w:t>
      </w:r>
      <w:r w:rsidR="00756D88">
        <w:rPr>
          <w:rFonts w:hint="eastAsia"/>
        </w:rPr>
        <w:t>至</w:t>
      </w:r>
      <w:r w:rsidR="00756D88">
        <w:rPr>
          <w:rFonts w:hint="eastAsia"/>
        </w:rPr>
        <w:t>0</w:t>
      </w:r>
      <w:r w:rsidR="00756D88">
        <w:t>.9</w:t>
      </w:r>
      <w:r w:rsidR="00756D88">
        <w:rPr>
          <w:rFonts w:hint="eastAsia"/>
        </w:rPr>
        <w:t>之间时记录为中危错误，置信度低于</w:t>
      </w:r>
      <w:r w:rsidR="00756D88">
        <w:rPr>
          <w:rFonts w:hint="eastAsia"/>
        </w:rPr>
        <w:t>0</w:t>
      </w:r>
      <w:r w:rsidR="00756D88">
        <w:t>.7</w:t>
      </w:r>
      <w:r w:rsidR="00756D88">
        <w:rPr>
          <w:rFonts w:hint="eastAsia"/>
        </w:rPr>
        <w:t>则记录为低危错误，</w:t>
      </w:r>
      <w:r w:rsidR="002E0A4F">
        <w:rPr>
          <w:rFonts w:hint="eastAsia"/>
        </w:rPr>
        <w:t>并</w:t>
      </w:r>
      <w:r w:rsidR="00D45232">
        <w:rPr>
          <w:rFonts w:hint="eastAsia"/>
        </w:rPr>
        <w:t>生成错误报告反馈给前端。</w:t>
      </w:r>
    </w:p>
    <w:p w:rsidR="00320E17" w:rsidRDefault="00320E17" w:rsidP="00320E17">
      <w:pPr>
        <w:pStyle w:val="1"/>
        <w:spacing w:before="260" w:after="163"/>
      </w:pPr>
      <w:bookmarkStart w:id="40" w:name="_Toc5796286"/>
      <w:r>
        <w:rPr>
          <w:rFonts w:hint="eastAsia"/>
        </w:rPr>
        <w:lastRenderedPageBreak/>
        <w:t>实验成果</w:t>
      </w:r>
      <w:bookmarkEnd w:id="40"/>
    </w:p>
    <w:p w:rsidR="00081C44" w:rsidRDefault="00EE1FFE" w:rsidP="00081C44">
      <w:pPr>
        <w:pStyle w:val="2"/>
        <w:spacing w:before="163" w:after="163"/>
      </w:pPr>
      <w:bookmarkStart w:id="41" w:name="_Toc5796287"/>
      <w:r>
        <w:rPr>
          <w:rFonts w:hint="eastAsia"/>
        </w:rPr>
        <w:t>实现效果描述</w:t>
      </w:r>
      <w:bookmarkEnd w:id="41"/>
    </w:p>
    <w:p w:rsidR="00492A95" w:rsidRDefault="005F1CB8" w:rsidP="005F1CB8">
      <w:pPr>
        <w:spacing w:before="100" w:beforeAutospacing="1" w:after="100" w:afterAutospacing="1"/>
        <w:ind w:firstLine="420"/>
      </w:pPr>
      <w:r w:rsidRPr="005F1CB8">
        <w:rPr>
          <w:rFonts w:hint="eastAsia"/>
        </w:rPr>
        <w:t>本文主要针对中国移动（海南）创建套餐容易错误的问题实现了</w:t>
      </w:r>
      <w:r w:rsidRPr="005F1CB8">
        <w:rPr>
          <w:rFonts w:hint="eastAsia"/>
        </w:rPr>
        <w:t>SQL</w:t>
      </w:r>
      <w:r w:rsidRPr="005F1CB8">
        <w:rPr>
          <w:rFonts w:hint="eastAsia"/>
        </w:rPr>
        <w:t>扫描检测</w:t>
      </w:r>
      <w:r>
        <w:rPr>
          <w:rFonts w:hint="eastAsia"/>
        </w:rPr>
        <w:t>的</w:t>
      </w:r>
      <w:r w:rsidRPr="005F1CB8">
        <w:rPr>
          <w:rFonts w:hint="eastAsia"/>
        </w:rPr>
        <w:t>功能</w:t>
      </w:r>
      <w:r>
        <w:rPr>
          <w:rFonts w:hint="eastAsia"/>
        </w:rPr>
        <w:t>。其中系统主要通过</w:t>
      </w:r>
      <w:r>
        <w:rPr>
          <w:rFonts w:hint="eastAsia"/>
        </w:rPr>
        <w:t>Django</w:t>
      </w:r>
      <w:r>
        <w:rPr>
          <w:rFonts w:hint="eastAsia"/>
        </w:rPr>
        <w:t>框架搭建，扫描检测和预测</w:t>
      </w:r>
      <w:r>
        <w:rPr>
          <w:rFonts w:hint="eastAsia"/>
        </w:rPr>
        <w:t>SQL</w:t>
      </w:r>
      <w:r>
        <w:rPr>
          <w:rFonts w:hint="eastAsia"/>
        </w:rPr>
        <w:t>中的错误主要通过协同过滤算法和关联规则挖掘算法等实现。本文实现的系统可以利用历史套餐创建模型，对用户上传的套餐的</w:t>
      </w:r>
      <w:r>
        <w:rPr>
          <w:rFonts w:hint="eastAsia"/>
        </w:rPr>
        <w:t>SQL</w:t>
      </w:r>
      <w:r>
        <w:rPr>
          <w:rFonts w:hint="eastAsia"/>
        </w:rPr>
        <w:t>文件进行扫描分析，对可能出错的地方进行预警，并生成错误报告，通过网页的形式展示给用户。</w:t>
      </w:r>
    </w:p>
    <w:p w:rsidR="00EE1FFE" w:rsidRDefault="005F1CB8" w:rsidP="00EE1FFE">
      <w:pPr>
        <w:pStyle w:val="2"/>
        <w:spacing w:before="163" w:after="163"/>
      </w:pPr>
      <w:bookmarkStart w:id="42" w:name="_Toc5796288"/>
      <w:r>
        <w:rPr>
          <w:rFonts w:hint="eastAsia"/>
        </w:rPr>
        <w:t>系统</w:t>
      </w:r>
      <w:r w:rsidR="00EE1FFE">
        <w:rPr>
          <w:rFonts w:hint="eastAsia"/>
        </w:rPr>
        <w:t>展示</w:t>
      </w:r>
      <w:bookmarkEnd w:id="42"/>
    </w:p>
    <w:p w:rsidR="00754323" w:rsidRDefault="00754323" w:rsidP="00754323">
      <w:pPr>
        <w:pStyle w:val="a0"/>
        <w:ind w:firstLine="480"/>
      </w:pPr>
      <w:r>
        <w:rPr>
          <w:noProof/>
        </w:rPr>
        <w:drawing>
          <wp:anchor distT="0" distB="0" distL="114300" distR="114300" simplePos="0" relativeHeight="251663360" behindDoc="0" locked="0" layoutInCell="1" allowOverlap="1" wp14:anchorId="3D3F13D0">
            <wp:simplePos x="0" y="0"/>
            <wp:positionH relativeFrom="column">
              <wp:posOffset>9525</wp:posOffset>
            </wp:positionH>
            <wp:positionV relativeFrom="paragraph">
              <wp:posOffset>409575</wp:posOffset>
            </wp:positionV>
            <wp:extent cx="5400040" cy="260286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Pr>
          <w:rFonts w:hint="eastAsia"/>
        </w:rPr>
        <w:t>登录页面如图</w:t>
      </w:r>
      <w:r>
        <w:rPr>
          <w:rFonts w:hint="eastAsia"/>
        </w:rPr>
        <w:t>5</w:t>
      </w:r>
      <w:r>
        <w:t>.1</w:t>
      </w:r>
      <w:r>
        <w:rPr>
          <w:rFonts w:hint="eastAsia"/>
        </w:rPr>
        <w:t>所示</w:t>
      </w:r>
      <w:r w:rsidR="00E24AF9">
        <w:rPr>
          <w:rFonts w:hint="eastAsia"/>
        </w:rPr>
        <w:t>。</w:t>
      </w:r>
    </w:p>
    <w:p w:rsidR="00754323" w:rsidRDefault="00754323" w:rsidP="00754323">
      <w:pPr>
        <w:pStyle w:val="a0"/>
        <w:ind w:firstLineChars="0" w:firstLine="0"/>
        <w:jc w:val="center"/>
      </w:pPr>
      <w:r>
        <w:rPr>
          <w:rFonts w:hint="eastAsia"/>
        </w:rPr>
        <w:t>图</w:t>
      </w:r>
      <w:r>
        <w:rPr>
          <w:rFonts w:hint="eastAsia"/>
        </w:rPr>
        <w:t>5</w:t>
      </w:r>
      <w:r>
        <w:t xml:space="preserve">.1 </w:t>
      </w:r>
      <w:r>
        <w:rPr>
          <w:rFonts w:hint="eastAsia"/>
        </w:rPr>
        <w:t>登录页面</w:t>
      </w:r>
    </w:p>
    <w:p w:rsidR="0096738E" w:rsidRDefault="0096738E" w:rsidP="00E24AF9">
      <w:pPr>
        <w:pStyle w:val="a0"/>
        <w:ind w:firstLineChars="0" w:firstLine="0"/>
      </w:pPr>
      <w:r>
        <w:tab/>
      </w:r>
      <w:r w:rsidR="00E24AF9">
        <w:rPr>
          <w:rFonts w:hint="eastAsia"/>
        </w:rPr>
        <w:t>登录成功后可在主页上传需要检测的文件，上传文件前后</w:t>
      </w:r>
      <w:r>
        <w:rPr>
          <w:rFonts w:hint="eastAsia"/>
        </w:rPr>
        <w:t>主页如图</w:t>
      </w:r>
      <w:r>
        <w:rPr>
          <w:rFonts w:hint="eastAsia"/>
        </w:rPr>
        <w:t>5</w:t>
      </w:r>
      <w:r>
        <w:t>.2</w:t>
      </w:r>
      <w:r w:rsidR="00E24AF9">
        <w:rPr>
          <w:rFonts w:hint="eastAsia"/>
        </w:rPr>
        <w:t>和图</w:t>
      </w:r>
      <w:r w:rsidR="00E24AF9">
        <w:rPr>
          <w:rFonts w:hint="eastAsia"/>
        </w:rPr>
        <w:t>5</w:t>
      </w:r>
      <w:r w:rsidR="00E24AF9">
        <w:t>.3</w:t>
      </w:r>
      <w:r>
        <w:rPr>
          <w:rFonts w:hint="eastAsia"/>
        </w:rPr>
        <w:t>所示</w:t>
      </w:r>
      <w:r w:rsidR="00E24AF9">
        <w:rPr>
          <w:rFonts w:hint="eastAsia"/>
        </w:rPr>
        <w:t>。</w:t>
      </w: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E24AF9" w:rsidP="0096738E">
      <w:pPr>
        <w:pStyle w:val="a0"/>
        <w:ind w:firstLineChars="0" w:firstLine="0"/>
      </w:pPr>
    </w:p>
    <w:p w:rsidR="00E24AF9" w:rsidRDefault="00363615" w:rsidP="00E24AF9">
      <w:pPr>
        <w:pStyle w:val="a0"/>
        <w:ind w:firstLineChars="0" w:firstLine="0"/>
        <w:jc w:val="center"/>
      </w:pPr>
      <w:r>
        <w:rPr>
          <w:noProof/>
        </w:rPr>
        <w:lastRenderedPageBreak/>
        <w:drawing>
          <wp:anchor distT="0" distB="0" distL="114300" distR="114300" simplePos="0" relativeHeight="251666432" behindDoc="0" locked="0" layoutInCell="1" allowOverlap="1" wp14:anchorId="10ECC0DB">
            <wp:simplePos x="0" y="0"/>
            <wp:positionH relativeFrom="margin">
              <wp:align>right</wp:align>
            </wp:positionH>
            <wp:positionV relativeFrom="paragraph">
              <wp:posOffset>2959418</wp:posOffset>
            </wp:positionV>
            <wp:extent cx="5400040" cy="2606040"/>
            <wp:effectExtent l="0" t="0" r="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06040"/>
                    </a:xfrm>
                    <a:prstGeom prst="rect">
                      <a:avLst/>
                    </a:prstGeom>
                  </pic:spPr>
                </pic:pic>
              </a:graphicData>
            </a:graphic>
          </wp:anchor>
        </w:drawing>
      </w:r>
      <w:r w:rsidR="00E24AF9">
        <w:rPr>
          <w:rFonts w:hint="eastAsia"/>
        </w:rPr>
        <w:t>图</w:t>
      </w:r>
      <w:r w:rsidR="00E24AF9">
        <w:rPr>
          <w:noProof/>
        </w:rPr>
        <w:drawing>
          <wp:anchor distT="0" distB="0" distL="114300" distR="114300" simplePos="0" relativeHeight="251665408" behindDoc="0" locked="0" layoutInCell="1" allowOverlap="1" wp14:anchorId="02F7570D" wp14:editId="65D346D1">
            <wp:simplePos x="0" y="0"/>
            <wp:positionH relativeFrom="margin">
              <wp:align>right</wp:align>
            </wp:positionH>
            <wp:positionV relativeFrom="paragraph">
              <wp:posOffset>317</wp:posOffset>
            </wp:positionV>
            <wp:extent cx="5400040" cy="2608580"/>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608580"/>
                    </a:xfrm>
                    <a:prstGeom prst="rect">
                      <a:avLst/>
                    </a:prstGeom>
                  </pic:spPr>
                </pic:pic>
              </a:graphicData>
            </a:graphic>
          </wp:anchor>
        </w:drawing>
      </w:r>
      <w:r w:rsidR="00E24AF9">
        <w:rPr>
          <w:rFonts w:hint="eastAsia"/>
        </w:rPr>
        <w:t>5</w:t>
      </w:r>
      <w:r w:rsidR="00E24AF9">
        <w:t>.</w:t>
      </w:r>
      <w:r>
        <w:t>2</w:t>
      </w:r>
      <w:r w:rsidR="00E24AF9">
        <w:t xml:space="preserve"> </w:t>
      </w:r>
      <w:r w:rsidR="00E24AF9">
        <w:rPr>
          <w:rFonts w:hint="eastAsia"/>
        </w:rPr>
        <w:t>登录后显示的主页</w:t>
      </w:r>
    </w:p>
    <w:p w:rsidR="00E24AF9" w:rsidRDefault="00DA2CD5" w:rsidP="00DA2CD5">
      <w:pPr>
        <w:pStyle w:val="a0"/>
        <w:ind w:firstLineChars="0" w:firstLine="0"/>
        <w:jc w:val="center"/>
      </w:pPr>
      <w:r>
        <w:rPr>
          <w:rFonts w:hint="eastAsia"/>
        </w:rPr>
        <w:t>图</w:t>
      </w:r>
      <w:r>
        <w:rPr>
          <w:rFonts w:hint="eastAsia"/>
        </w:rPr>
        <w:t>5</w:t>
      </w:r>
      <w:r>
        <w:t xml:space="preserve">.3 </w:t>
      </w:r>
      <w:r>
        <w:rPr>
          <w:rFonts w:hint="eastAsia"/>
        </w:rPr>
        <w:t>文件上传成功后的主页</w:t>
      </w:r>
    </w:p>
    <w:p w:rsidR="00E24AF9" w:rsidRDefault="00757FF8" w:rsidP="0096738E">
      <w:pPr>
        <w:pStyle w:val="a0"/>
        <w:ind w:firstLineChars="0" w:firstLine="0"/>
      </w:pPr>
      <w:r>
        <w:tab/>
      </w:r>
      <w:r>
        <w:rPr>
          <w:rFonts w:hint="eastAsia"/>
        </w:rPr>
        <w:t>文件上传成功后，系统会根据当前上传的文件建立一个检测任务，用户可以在检测列表</w:t>
      </w:r>
      <w:r w:rsidR="00F910B1">
        <w:rPr>
          <w:rFonts w:hint="eastAsia"/>
        </w:rPr>
        <w:t>页</w:t>
      </w:r>
      <w:r>
        <w:rPr>
          <w:rFonts w:hint="eastAsia"/>
        </w:rPr>
        <w:t>面查看根据自己上传的文件所创建的任务，并可以对任务进行错误重测、开始测试、查看报告等操作，检测列表</w:t>
      </w:r>
      <w:r w:rsidR="00F910B1">
        <w:rPr>
          <w:rFonts w:hint="eastAsia"/>
        </w:rPr>
        <w:t>页面</w:t>
      </w:r>
      <w:r>
        <w:rPr>
          <w:rFonts w:hint="eastAsia"/>
        </w:rPr>
        <w:t>如图</w:t>
      </w:r>
      <w:r>
        <w:rPr>
          <w:rFonts w:hint="eastAsia"/>
        </w:rPr>
        <w:t>5.</w:t>
      </w:r>
      <w:r>
        <w:t>4</w:t>
      </w:r>
      <w:r>
        <w:rPr>
          <w:rFonts w:hint="eastAsia"/>
        </w:rPr>
        <w:t>所示。</w:t>
      </w:r>
    </w:p>
    <w:p w:rsidR="00757FF8" w:rsidRDefault="00757FF8"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96738E">
      <w:pPr>
        <w:pStyle w:val="a0"/>
        <w:ind w:firstLineChars="0" w:firstLine="0"/>
      </w:pPr>
    </w:p>
    <w:p w:rsidR="00F910B1" w:rsidRDefault="00F910B1" w:rsidP="00F910B1">
      <w:pPr>
        <w:pStyle w:val="a0"/>
        <w:ind w:firstLineChars="0" w:firstLine="0"/>
        <w:jc w:val="center"/>
      </w:pPr>
      <w:r>
        <w:rPr>
          <w:rFonts w:hint="eastAsia"/>
        </w:rPr>
        <w:lastRenderedPageBreak/>
        <w:t>图</w:t>
      </w:r>
      <w:r>
        <w:rPr>
          <w:noProof/>
        </w:rPr>
        <w:drawing>
          <wp:anchor distT="0" distB="0" distL="114300" distR="114300" simplePos="0" relativeHeight="251668480" behindDoc="0" locked="0" layoutInCell="1" allowOverlap="1" wp14:anchorId="3DB3E613" wp14:editId="398E4BC2">
            <wp:simplePos x="0" y="0"/>
            <wp:positionH relativeFrom="margin">
              <wp:align>right</wp:align>
            </wp:positionH>
            <wp:positionV relativeFrom="paragraph">
              <wp:posOffset>150495</wp:posOffset>
            </wp:positionV>
            <wp:extent cx="5400040" cy="260032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anchor>
        </w:drawing>
      </w:r>
      <w:r>
        <w:rPr>
          <w:rFonts w:hint="eastAsia"/>
        </w:rPr>
        <w:t>5</w:t>
      </w:r>
      <w:r>
        <w:t xml:space="preserve">.4 </w:t>
      </w:r>
      <w:r>
        <w:rPr>
          <w:rFonts w:hint="eastAsia"/>
        </w:rPr>
        <w:t>检测列表页面</w:t>
      </w:r>
    </w:p>
    <w:p w:rsidR="00F910B1" w:rsidRDefault="00395873" w:rsidP="007416F1">
      <w:pPr>
        <w:pStyle w:val="a0"/>
        <w:ind w:firstLineChars="0" w:firstLine="420"/>
      </w:pPr>
      <w:r>
        <w:rPr>
          <w:noProof/>
        </w:rPr>
        <w:drawing>
          <wp:anchor distT="0" distB="0" distL="114300" distR="114300" simplePos="0" relativeHeight="251669504" behindDoc="0" locked="0" layoutInCell="1" allowOverlap="1" wp14:anchorId="4C4B65F1">
            <wp:simplePos x="0" y="0"/>
            <wp:positionH relativeFrom="margin">
              <wp:align>right</wp:align>
            </wp:positionH>
            <wp:positionV relativeFrom="paragraph">
              <wp:posOffset>796290</wp:posOffset>
            </wp:positionV>
            <wp:extent cx="5400040" cy="2602865"/>
            <wp:effectExtent l="0" t="0" r="0" b="698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602865"/>
                    </a:xfrm>
                    <a:prstGeom prst="rect">
                      <a:avLst/>
                    </a:prstGeom>
                  </pic:spPr>
                </pic:pic>
              </a:graphicData>
            </a:graphic>
          </wp:anchor>
        </w:drawing>
      </w:r>
      <w:r w:rsidR="007416F1">
        <w:rPr>
          <w:rFonts w:hint="eastAsia"/>
        </w:rPr>
        <w:t>点击开始测试后系统会对该任务对应的文件进行检测，并生成测试报告，如图</w:t>
      </w:r>
      <w:r w:rsidR="007416F1">
        <w:rPr>
          <w:rFonts w:hint="eastAsia"/>
        </w:rPr>
        <w:t>5</w:t>
      </w:r>
      <w:r w:rsidR="007416F1">
        <w:t>.5</w:t>
      </w:r>
      <w:r w:rsidR="007416F1">
        <w:rPr>
          <w:rFonts w:hint="eastAsia"/>
        </w:rPr>
        <w:t>和图</w:t>
      </w:r>
      <w:r w:rsidR="007416F1">
        <w:rPr>
          <w:rFonts w:hint="eastAsia"/>
        </w:rPr>
        <w:t>5</w:t>
      </w:r>
      <w:r w:rsidR="007416F1">
        <w:t>.6</w:t>
      </w:r>
      <w:r w:rsidR="007416F1">
        <w:rPr>
          <w:rFonts w:hint="eastAsia"/>
        </w:rPr>
        <w:t>所示。</w:t>
      </w:r>
    </w:p>
    <w:p w:rsidR="00774EA8" w:rsidRDefault="00395873" w:rsidP="00761BFE">
      <w:pPr>
        <w:pStyle w:val="a0"/>
        <w:ind w:firstLineChars="0" w:firstLine="0"/>
        <w:jc w:val="center"/>
      </w:pPr>
      <w:r>
        <w:rPr>
          <w:rFonts w:hint="eastAsia"/>
        </w:rPr>
        <w:t>图</w:t>
      </w:r>
      <w:r>
        <w:rPr>
          <w:rFonts w:hint="eastAsia"/>
        </w:rPr>
        <w:t>5</w:t>
      </w:r>
      <w:r>
        <w:t xml:space="preserve">.5 </w:t>
      </w:r>
      <w:r>
        <w:rPr>
          <w:rFonts w:hint="eastAsia"/>
        </w:rPr>
        <w:t>测试报告页面</w:t>
      </w:r>
      <w:r w:rsidR="00761BFE">
        <w:rPr>
          <w:rFonts w:hint="eastAsia"/>
        </w:rPr>
        <w:t>的基本信息和统计信息</w:t>
      </w: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Default="00761BFE" w:rsidP="00761BFE">
      <w:pPr>
        <w:pStyle w:val="a0"/>
        <w:ind w:firstLineChars="0" w:firstLine="0"/>
        <w:jc w:val="center"/>
      </w:pPr>
    </w:p>
    <w:p w:rsidR="00761BFE" w:rsidRPr="00E24AF9" w:rsidRDefault="00761BFE" w:rsidP="00761BFE">
      <w:pPr>
        <w:pStyle w:val="a0"/>
        <w:ind w:firstLineChars="0" w:firstLine="0"/>
        <w:jc w:val="center"/>
      </w:pPr>
      <w:r>
        <w:rPr>
          <w:noProof/>
        </w:rPr>
        <w:lastRenderedPageBreak/>
        <w:drawing>
          <wp:anchor distT="0" distB="0" distL="114300" distR="114300" simplePos="0" relativeHeight="251670528" behindDoc="0" locked="0" layoutInCell="1" allowOverlap="1" wp14:anchorId="797FEB26">
            <wp:simplePos x="0" y="0"/>
            <wp:positionH relativeFrom="column">
              <wp:posOffset>-2773</wp:posOffset>
            </wp:positionH>
            <wp:positionV relativeFrom="paragraph">
              <wp:posOffset>-610</wp:posOffset>
            </wp:positionV>
            <wp:extent cx="5400040" cy="2607310"/>
            <wp:effectExtent l="0" t="0" r="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607310"/>
                    </a:xfrm>
                    <a:prstGeom prst="rect">
                      <a:avLst/>
                    </a:prstGeom>
                  </pic:spPr>
                </pic:pic>
              </a:graphicData>
            </a:graphic>
          </wp:anchor>
        </w:drawing>
      </w:r>
      <w:r>
        <w:rPr>
          <w:rFonts w:hint="eastAsia"/>
        </w:rPr>
        <w:t>图</w:t>
      </w:r>
      <w:r>
        <w:rPr>
          <w:rFonts w:hint="eastAsia"/>
        </w:rPr>
        <w:t>5</w:t>
      </w:r>
      <w:r>
        <w:t xml:space="preserve">.6 </w:t>
      </w:r>
      <w:r>
        <w:rPr>
          <w:rFonts w:hint="eastAsia"/>
        </w:rPr>
        <w:t>测试报告页面的详细信息</w:t>
      </w:r>
    </w:p>
    <w:p w:rsidR="00EE1FFE" w:rsidRDefault="00386113" w:rsidP="00EE1FFE">
      <w:pPr>
        <w:pStyle w:val="2"/>
        <w:spacing w:before="163" w:after="163"/>
      </w:pPr>
      <w:bookmarkStart w:id="43" w:name="_Toc5796289"/>
      <w:r>
        <w:rPr>
          <w:rFonts w:hint="eastAsia"/>
        </w:rPr>
        <w:t>结果分析</w:t>
      </w:r>
      <w:bookmarkEnd w:id="43"/>
    </w:p>
    <w:p w:rsidR="00E059ED" w:rsidRDefault="00C33DCA" w:rsidP="00386113">
      <w:pPr>
        <w:spacing w:before="100" w:beforeAutospacing="1" w:after="100" w:afterAutospacing="1"/>
        <w:ind w:firstLine="420"/>
      </w:pPr>
      <w:r>
        <w:rPr>
          <w:rFonts w:hint="eastAsia"/>
        </w:rPr>
        <w:t>检测结果如</w:t>
      </w:r>
      <w:r w:rsidR="00E059ED">
        <w:rPr>
          <w:rFonts w:hint="eastAsia"/>
        </w:rPr>
        <w:t>上节中成果图所示</w:t>
      </w:r>
      <w:r>
        <w:rPr>
          <w:rFonts w:hint="eastAsia"/>
        </w:rPr>
        <w:t>，从检测结果来看，当历史套餐数量较多时，且与新创建的套餐较为类似的历史套餐比较多时，检测结果较为准确；当历史套餐数量较低时，会有较多的正常数据被当成错误数据进行预警，也会有部分错误未被系统发现，准确率较低。</w:t>
      </w:r>
    </w:p>
    <w:p w:rsidR="007D4B82" w:rsidRDefault="007D4B82" w:rsidP="007D4B82">
      <w:pPr>
        <w:pStyle w:val="1"/>
        <w:spacing w:before="260" w:after="163"/>
      </w:pPr>
      <w:bookmarkStart w:id="44" w:name="_Toc5796290"/>
      <w:r>
        <w:rPr>
          <w:rFonts w:hint="eastAsia"/>
        </w:rPr>
        <w:lastRenderedPageBreak/>
        <w:t>总结与展望</w:t>
      </w:r>
      <w:bookmarkEnd w:id="44"/>
    </w:p>
    <w:p w:rsidR="004A07B1" w:rsidRDefault="007D4B82" w:rsidP="004A07B1">
      <w:pPr>
        <w:ind w:firstLineChars="200" w:firstLine="480"/>
      </w:pPr>
      <w:r>
        <w:rPr>
          <w:rFonts w:hint="eastAsia"/>
        </w:rPr>
        <w:t>本</w:t>
      </w:r>
      <w:r w:rsidR="00386C45">
        <w:rPr>
          <w:rFonts w:hint="eastAsia"/>
        </w:rPr>
        <w:t>文通过协同过滤算法和关联规则挖掘算法来实现</w:t>
      </w:r>
      <w:r w:rsidR="00BF6EB8">
        <w:rPr>
          <w:rFonts w:hint="eastAsia"/>
        </w:rPr>
        <w:t>对中国移动（海南）套餐创建过程中的错误检测，即对</w:t>
      </w:r>
      <w:r w:rsidR="00386C45">
        <w:rPr>
          <w:rFonts w:hint="eastAsia"/>
        </w:rPr>
        <w:t>SQL</w:t>
      </w:r>
      <w:r w:rsidR="00386C45">
        <w:rPr>
          <w:rFonts w:hint="eastAsia"/>
        </w:rPr>
        <w:t>语句的错误检测</w:t>
      </w:r>
      <w:r w:rsidR="00D2071B">
        <w:rPr>
          <w:rFonts w:hint="eastAsia"/>
        </w:rPr>
        <w:t>。</w:t>
      </w:r>
      <w:r w:rsidR="00D248CA">
        <w:rPr>
          <w:rFonts w:hint="eastAsia"/>
        </w:rPr>
        <w:t>为了提高错误检测的准确率，本文实现的系统中同时利用协同过滤算法和关联规则算法</w:t>
      </w:r>
      <w:r w:rsidR="00D2071B">
        <w:rPr>
          <w:rFonts w:hint="eastAsia"/>
        </w:rPr>
        <w:t>进行错误</w:t>
      </w:r>
      <w:r w:rsidR="00D248CA">
        <w:rPr>
          <w:rFonts w:hint="eastAsia"/>
        </w:rPr>
        <w:t>预测</w:t>
      </w:r>
      <w:r w:rsidR="00E83CED">
        <w:rPr>
          <w:rFonts w:hint="eastAsia"/>
        </w:rPr>
        <w:t>。</w:t>
      </w:r>
    </w:p>
    <w:p w:rsidR="004A07B1" w:rsidRDefault="00D248CA" w:rsidP="004A07B1">
      <w:pPr>
        <w:ind w:firstLineChars="200" w:firstLine="480"/>
      </w:pPr>
      <w:r>
        <w:rPr>
          <w:rFonts w:hint="eastAsia"/>
        </w:rPr>
        <w:t>本文所实现的系统</w:t>
      </w:r>
      <w:r w:rsidR="00F04942">
        <w:rPr>
          <w:rFonts w:hint="eastAsia"/>
        </w:rPr>
        <w:t>通过</w:t>
      </w:r>
      <w:r w:rsidR="008854F8">
        <w:rPr>
          <w:rFonts w:hint="eastAsia"/>
        </w:rPr>
        <w:t>Django</w:t>
      </w:r>
      <w:r w:rsidR="0091008D">
        <w:rPr>
          <w:rFonts w:hint="eastAsia"/>
        </w:rPr>
        <w:t>框架</w:t>
      </w:r>
      <w:r w:rsidR="008854F8">
        <w:rPr>
          <w:rFonts w:hint="eastAsia"/>
        </w:rPr>
        <w:t>搭建</w:t>
      </w:r>
      <w:r w:rsidR="00F04942">
        <w:rPr>
          <w:rFonts w:hint="eastAsia"/>
        </w:rPr>
        <w:t>，</w:t>
      </w:r>
      <w:r w:rsidR="00680E1E">
        <w:rPr>
          <w:rFonts w:hint="eastAsia"/>
        </w:rPr>
        <w:t>系统</w:t>
      </w:r>
      <w:r w:rsidR="006D67D2">
        <w:rPr>
          <w:rFonts w:hint="eastAsia"/>
        </w:rPr>
        <w:t>使用</w:t>
      </w:r>
      <w:r w:rsidR="006D67D2">
        <w:rPr>
          <w:rFonts w:hint="eastAsia"/>
        </w:rPr>
        <w:t>B/S</w:t>
      </w:r>
      <w:r w:rsidR="00680E1E">
        <w:rPr>
          <w:rFonts w:hint="eastAsia"/>
        </w:rPr>
        <w:t xml:space="preserve"> </w:t>
      </w:r>
      <w:r w:rsidR="006D67D2">
        <w:rPr>
          <w:rFonts w:hint="eastAsia"/>
        </w:rPr>
        <w:t>模式设计，提高了系统的易用性，简化了系统的开发、维护和使用。本文使用以上两种数据挖掘算法</w:t>
      </w:r>
      <w:r w:rsidR="007317B1">
        <w:rPr>
          <w:rFonts w:hint="eastAsia"/>
        </w:rPr>
        <w:t>进行预测，利用协同过滤算法预测创建套餐的</w:t>
      </w:r>
      <w:r w:rsidR="007317B1">
        <w:rPr>
          <w:rFonts w:hint="eastAsia"/>
        </w:rPr>
        <w:t>SQL</w:t>
      </w:r>
      <w:r w:rsidR="007317B1">
        <w:rPr>
          <w:rFonts w:hint="eastAsia"/>
        </w:rPr>
        <w:t>语句中是否遗漏或多余某些数据库表，利用关联规则挖掘算法预测创建套餐的</w:t>
      </w:r>
      <w:r w:rsidR="007317B1">
        <w:rPr>
          <w:rFonts w:hint="eastAsia"/>
        </w:rPr>
        <w:t>SQL</w:t>
      </w:r>
      <w:r w:rsidR="007317B1">
        <w:rPr>
          <w:rFonts w:hint="eastAsia"/>
        </w:rPr>
        <w:t>语句</w:t>
      </w:r>
      <w:r w:rsidR="00E22AA8">
        <w:rPr>
          <w:rFonts w:hint="eastAsia"/>
        </w:rPr>
        <w:t>中的关键属性值是否存在错误。两个算法都是通过</w:t>
      </w:r>
      <w:r w:rsidR="00E22AA8">
        <w:rPr>
          <w:rFonts w:hint="eastAsia"/>
        </w:rPr>
        <w:t>Python</w:t>
      </w:r>
      <w:r w:rsidR="00E22AA8">
        <w:rPr>
          <w:rFonts w:hint="eastAsia"/>
        </w:rPr>
        <w:t>语言实现。</w:t>
      </w:r>
    </w:p>
    <w:p w:rsidR="00E874DB" w:rsidRPr="00E874DB" w:rsidRDefault="00D2071B" w:rsidP="00116258">
      <w:pPr>
        <w:ind w:firstLineChars="200" w:firstLine="480"/>
      </w:pPr>
      <w:r>
        <w:rPr>
          <w:rFonts w:hint="eastAsia"/>
        </w:rPr>
        <w:t>虽然两个算法可以通过调整最小支持度和最小置信度等参数提高预测的准确性</w:t>
      </w:r>
      <w:r w:rsidR="00D248CA">
        <w:rPr>
          <w:rFonts w:hint="eastAsia"/>
        </w:rPr>
        <w:t>，但是</w:t>
      </w:r>
      <w:r w:rsidR="00E22AA8">
        <w:rPr>
          <w:rFonts w:hint="eastAsia"/>
        </w:rPr>
        <w:t>两个算法本质上都是通过对历史数据的分析，进而对结果进行预测，</w:t>
      </w:r>
      <w:r w:rsidR="00D248CA">
        <w:rPr>
          <w:rFonts w:hint="eastAsia"/>
        </w:rPr>
        <w:t>因此准确性无法达到百分之百</w:t>
      </w:r>
      <w:r>
        <w:rPr>
          <w:rFonts w:hint="eastAsia"/>
        </w:rPr>
        <w:t>。利用关联规则挖掘算法分析</w:t>
      </w:r>
      <w:r>
        <w:rPr>
          <w:rFonts w:hint="eastAsia"/>
        </w:rPr>
        <w:t>SQL</w:t>
      </w:r>
      <w:r>
        <w:rPr>
          <w:rFonts w:hint="eastAsia"/>
        </w:rPr>
        <w:t>语句中的关键属性时</w:t>
      </w:r>
      <w:r w:rsidR="00116258">
        <w:rPr>
          <w:rFonts w:hint="eastAsia"/>
        </w:rPr>
        <w:t>，以及使用协同过滤算法分析数据库表时</w:t>
      </w:r>
      <w:r>
        <w:rPr>
          <w:rFonts w:hint="eastAsia"/>
        </w:rPr>
        <w:t>，由于关键属性</w:t>
      </w:r>
      <w:r w:rsidR="00116258">
        <w:rPr>
          <w:rFonts w:hint="eastAsia"/>
        </w:rPr>
        <w:t>和套餐包含的数据库表</w:t>
      </w:r>
      <w:r>
        <w:rPr>
          <w:rFonts w:hint="eastAsia"/>
        </w:rPr>
        <w:t>较多</w:t>
      </w:r>
      <w:r w:rsidR="00116258">
        <w:rPr>
          <w:rFonts w:hint="eastAsia"/>
        </w:rPr>
        <w:t>，导致程序执行时间较长，所以下一步工作是对这两个算法进行优化，</w:t>
      </w:r>
      <w:r w:rsidR="00116258" w:rsidRPr="00116258">
        <w:rPr>
          <w:rFonts w:hint="eastAsia"/>
        </w:rPr>
        <w:t>使用多线程</w:t>
      </w:r>
      <w:r w:rsidR="00116258">
        <w:rPr>
          <w:rFonts w:hint="eastAsia"/>
        </w:rPr>
        <w:t>或者</w:t>
      </w:r>
      <w:r w:rsidR="00116258" w:rsidRPr="00116258">
        <w:rPr>
          <w:rFonts w:hint="eastAsia"/>
        </w:rPr>
        <w:t>分布式的方法并行处理加快处理速度</w:t>
      </w:r>
      <w:r w:rsidR="00116258">
        <w:rPr>
          <w:rFonts w:hint="eastAsia"/>
        </w:rPr>
        <w:t>。</w:t>
      </w:r>
    </w:p>
    <w:p w:rsidR="001B5198" w:rsidRPr="001B5198" w:rsidRDefault="001B5198" w:rsidP="006E4126">
      <w:pPr>
        <w:pStyle w:val="a9"/>
        <w:spacing w:before="260" w:after="163"/>
        <w:rPr>
          <w:rFonts w:ascii="楷体_GB2312" w:eastAsia="楷体_GB2312" w:hAnsi="宋体"/>
          <w:szCs w:val="21"/>
        </w:rPr>
      </w:pPr>
      <w:bookmarkStart w:id="45" w:name="_Toc5796291"/>
      <w:r w:rsidRPr="001B5198">
        <w:rPr>
          <w:rFonts w:hint="eastAsia"/>
        </w:rPr>
        <w:lastRenderedPageBreak/>
        <w:t>参考文献</w:t>
      </w:r>
      <w:bookmarkEnd w:id="45"/>
    </w:p>
    <w:p w:rsidR="008333A8" w:rsidRDefault="008333A8" w:rsidP="00507467">
      <w:pPr>
        <w:pStyle w:val="af5"/>
        <w:ind w:firstLineChars="0" w:firstLine="420"/>
      </w:pPr>
      <w:r>
        <w:rPr>
          <w:rFonts w:hint="eastAsia"/>
        </w:rPr>
        <w:t>[1]黄永祥</w:t>
      </w:r>
      <w:r w:rsidRPr="00A41506">
        <w:rPr>
          <w:rFonts w:hint="eastAsia"/>
        </w:rPr>
        <w:t>.</w:t>
      </w:r>
      <w:r>
        <w:rPr>
          <w:rFonts w:hint="eastAsia"/>
        </w:rPr>
        <w:t>玩转Django</w:t>
      </w:r>
      <w:r>
        <w:t xml:space="preserve"> 2.0</w:t>
      </w:r>
      <w:r w:rsidRPr="00A41506">
        <w:rPr>
          <w:rFonts w:hint="eastAsia"/>
        </w:rPr>
        <w:t>[M]:</w:t>
      </w:r>
      <w:r>
        <w:rPr>
          <w:rFonts w:hint="eastAsia"/>
        </w:rPr>
        <w:t>清华大学</w:t>
      </w:r>
      <w:r w:rsidRPr="00A41506">
        <w:rPr>
          <w:rFonts w:hint="eastAsia"/>
        </w:rPr>
        <w:t>出版社，20</w:t>
      </w:r>
      <w:r>
        <w:t>18</w:t>
      </w:r>
      <w:r>
        <w:rPr>
          <w:rFonts w:hint="eastAsia"/>
        </w:rPr>
        <w:t>.</w:t>
      </w:r>
    </w:p>
    <w:p w:rsidR="008333A8" w:rsidRDefault="008333A8" w:rsidP="00507467">
      <w:pPr>
        <w:pStyle w:val="af5"/>
        <w:ind w:firstLineChars="0" w:firstLine="420"/>
      </w:pPr>
      <w:r>
        <w:rPr>
          <w:rFonts w:hint="eastAsia"/>
        </w:rPr>
        <w:t>[2]</w:t>
      </w:r>
      <w:r w:rsidRPr="00B956C3">
        <w:rPr>
          <w:rFonts w:hint="eastAsia"/>
        </w:rPr>
        <w:t>Jeff Forcier,Paul Bissex,Wesley Chun</w:t>
      </w:r>
      <w:r>
        <w:rPr>
          <w:rFonts w:hint="eastAsia"/>
        </w:rPr>
        <w:t>.</w:t>
      </w:r>
      <w:r w:rsidRPr="007F5CFA">
        <w:rPr>
          <w:rFonts w:hint="eastAsia"/>
        </w:rPr>
        <w:t>Django Web开发指南</w:t>
      </w:r>
      <w:r>
        <w:rPr>
          <w:rFonts w:hint="eastAsia"/>
        </w:rPr>
        <w:t>[</w:t>
      </w:r>
      <w:r>
        <w:t>M].</w:t>
      </w:r>
      <w:r>
        <w:rPr>
          <w:rFonts w:hint="eastAsia"/>
        </w:rPr>
        <w:t>机械工业出版社，2</w:t>
      </w:r>
      <w:r>
        <w:t>009.</w:t>
      </w:r>
    </w:p>
    <w:p w:rsidR="008333A8" w:rsidRDefault="008333A8" w:rsidP="00507467">
      <w:pPr>
        <w:pStyle w:val="af5"/>
        <w:ind w:firstLineChars="0" w:firstLine="420"/>
      </w:pPr>
      <w:r>
        <w:rPr>
          <w:rFonts w:hint="eastAsia"/>
        </w:rPr>
        <w:t>[3]王友钊，黄静</w:t>
      </w:r>
      <w:r>
        <w:t>.</w:t>
      </w:r>
      <w:r>
        <w:rPr>
          <w:rFonts w:hint="eastAsia"/>
        </w:rPr>
        <w:t>Django开发宝典[</w:t>
      </w:r>
      <w:r>
        <w:t>M].</w:t>
      </w:r>
      <w:r>
        <w:rPr>
          <w:rFonts w:hint="eastAsia"/>
        </w:rPr>
        <w:t>清华大学出版社，2</w:t>
      </w:r>
      <w:r>
        <w:t>017.</w:t>
      </w:r>
    </w:p>
    <w:p w:rsidR="009B0AB3" w:rsidRDefault="009B0AB3" w:rsidP="00507467">
      <w:pPr>
        <w:pStyle w:val="af5"/>
        <w:ind w:firstLineChars="0" w:firstLine="420"/>
      </w:pPr>
      <w:r>
        <w:rPr>
          <w:rFonts w:hint="eastAsia"/>
        </w:rPr>
        <w:t>[</w:t>
      </w:r>
      <w:r w:rsidR="003B1B3B">
        <w:t>4</w:t>
      </w:r>
      <w:r>
        <w:t>]</w:t>
      </w:r>
      <w:r>
        <w:rPr>
          <w:rFonts w:hint="eastAsia"/>
        </w:rPr>
        <w:t>齐伟.</w:t>
      </w:r>
      <w:r w:rsidRPr="00635BDC">
        <w:rPr>
          <w:rFonts w:hint="eastAsia"/>
        </w:rPr>
        <w:t>跟老齐学Python,Django实战</w:t>
      </w:r>
      <w:r>
        <w:rPr>
          <w:rFonts w:hint="eastAsia"/>
        </w:rPr>
        <w:t>[</w:t>
      </w:r>
      <w:r>
        <w:t>M].</w:t>
      </w:r>
      <w:r>
        <w:rPr>
          <w:rFonts w:hint="eastAsia"/>
        </w:rPr>
        <w:t>电子工业出版社，2</w:t>
      </w:r>
      <w:r>
        <w:t>017.</w:t>
      </w:r>
    </w:p>
    <w:p w:rsidR="009B0AB3" w:rsidRDefault="009B0AB3" w:rsidP="00B6087F">
      <w:pPr>
        <w:pStyle w:val="af5"/>
        <w:ind w:firstLineChars="0" w:firstLine="420"/>
      </w:pPr>
      <w:r>
        <w:rPr>
          <w:rFonts w:hint="eastAsia"/>
        </w:rPr>
        <w:t>[</w:t>
      </w:r>
      <w:r w:rsidR="003B1B3B">
        <w:t>5</w:t>
      </w:r>
      <w:r>
        <w:t>]</w:t>
      </w:r>
      <w:r>
        <w:rPr>
          <w:rFonts w:hint="eastAsia"/>
        </w:rPr>
        <w:t>齐伟.</w:t>
      </w:r>
      <w:r w:rsidRPr="00635BDC">
        <w:rPr>
          <w:rFonts w:hint="eastAsia"/>
        </w:rPr>
        <w:t>跟老齐学Python,</w:t>
      </w:r>
      <w:r>
        <w:rPr>
          <w:rFonts w:hint="eastAsia"/>
        </w:rPr>
        <w:t>数据分析[</w:t>
      </w:r>
      <w:r>
        <w:t>M].</w:t>
      </w:r>
      <w:r>
        <w:rPr>
          <w:rFonts w:hint="eastAsia"/>
        </w:rPr>
        <w:t>电子工业出版社，2</w:t>
      </w:r>
      <w:r>
        <w:t>018.</w:t>
      </w:r>
    </w:p>
    <w:p w:rsidR="00507467" w:rsidRPr="00507467" w:rsidRDefault="00507467" w:rsidP="00507467">
      <w:pPr>
        <w:pStyle w:val="af5"/>
        <w:ind w:firstLineChars="0" w:firstLine="420"/>
      </w:pPr>
      <w:r>
        <w:rPr>
          <w:rFonts w:hint="eastAsia"/>
        </w:rPr>
        <w:t>[</w:t>
      </w:r>
      <w:r w:rsidR="00B6087F">
        <w:t>6</w:t>
      </w:r>
      <w:r>
        <w:rPr>
          <w:rFonts w:hint="eastAsia"/>
        </w:rPr>
        <w:t>]</w:t>
      </w:r>
      <w:r w:rsidRPr="006B3BB1">
        <w:rPr>
          <w:rFonts w:hint="eastAsia"/>
        </w:rPr>
        <w:t>张云飞,杨明光.基于Django的RESTful通用程序接口研究与实践[J].电脑知识与技术,2018,14(28):30-32.</w:t>
      </w:r>
    </w:p>
    <w:p w:rsidR="00507467" w:rsidRDefault="00507467" w:rsidP="00507467">
      <w:pPr>
        <w:pStyle w:val="af5"/>
        <w:ind w:firstLineChars="0" w:firstLine="420"/>
      </w:pPr>
      <w:r>
        <w:rPr>
          <w:rFonts w:hint="eastAsia"/>
        </w:rPr>
        <w:t>[</w:t>
      </w:r>
      <w:r w:rsidR="00B6087F">
        <w:t>7</w:t>
      </w:r>
      <w:r>
        <w:t>]</w:t>
      </w:r>
      <w:r>
        <w:rPr>
          <w:rFonts w:hint="eastAsia"/>
        </w:rPr>
        <w:t>周志华.机器学习[</w:t>
      </w:r>
      <w:r>
        <w:t>M].</w:t>
      </w:r>
      <w:r>
        <w:rPr>
          <w:rFonts w:hint="eastAsia"/>
        </w:rPr>
        <w:t>清华大学出版社，2</w:t>
      </w:r>
      <w:r>
        <w:t>016.</w:t>
      </w:r>
    </w:p>
    <w:p w:rsidR="00507467" w:rsidRDefault="00507467" w:rsidP="00507467">
      <w:pPr>
        <w:pStyle w:val="af5"/>
        <w:ind w:firstLineChars="0" w:firstLine="420"/>
      </w:pPr>
      <w:r>
        <w:rPr>
          <w:rFonts w:hint="eastAsia"/>
        </w:rPr>
        <w:t>[</w:t>
      </w:r>
      <w:r w:rsidR="00B6087F">
        <w:t>8</w:t>
      </w:r>
      <w:r>
        <w:t>]</w:t>
      </w:r>
      <w:r>
        <w:rPr>
          <w:rFonts w:hint="eastAsia"/>
        </w:rPr>
        <w:t>Peter</w:t>
      </w:r>
      <w:r>
        <w:t xml:space="preserve"> Harrington</w:t>
      </w:r>
      <w:r>
        <w:rPr>
          <w:rFonts w:hint="eastAsia"/>
        </w:rPr>
        <w:t>.机器学习实战[</w:t>
      </w:r>
      <w:r>
        <w:t>M].</w:t>
      </w:r>
      <w:r>
        <w:rPr>
          <w:rFonts w:hint="eastAsia"/>
        </w:rPr>
        <w:t>人民邮电出版社，2</w:t>
      </w:r>
      <w:r>
        <w:t>013.</w:t>
      </w:r>
    </w:p>
    <w:p w:rsidR="00507467" w:rsidRDefault="00507467" w:rsidP="00507467">
      <w:pPr>
        <w:pStyle w:val="af5"/>
        <w:ind w:firstLineChars="0" w:firstLine="420"/>
      </w:pPr>
      <w:r>
        <w:rPr>
          <w:rFonts w:hint="eastAsia"/>
        </w:rPr>
        <w:t>[</w:t>
      </w:r>
      <w:r w:rsidR="00B6087F">
        <w:t>9</w:t>
      </w:r>
      <w:r>
        <w:rPr>
          <w:rFonts w:hint="eastAsia"/>
        </w:rPr>
        <w:t>]邓亚文,罗可.一种基于用户和物品相似度的融合协同过滤推荐算法[J].电脑与信息技术,2019,27(01):6-10+33.</w:t>
      </w:r>
    </w:p>
    <w:p w:rsidR="003B1B3B" w:rsidRDefault="00507467" w:rsidP="003B1B3B">
      <w:pPr>
        <w:pStyle w:val="af5"/>
        <w:ind w:firstLineChars="0" w:firstLine="420"/>
      </w:pPr>
      <w:r>
        <w:rPr>
          <w:rFonts w:hint="eastAsia"/>
        </w:rPr>
        <w:t>[1</w:t>
      </w:r>
      <w:r w:rsidR="004E4730">
        <w:t>0</w:t>
      </w:r>
      <w:r>
        <w:rPr>
          <w:rFonts w:hint="eastAsia"/>
        </w:rPr>
        <w:t>]陶志勇,崔新新.一种融合用户与项目属性的协同过滤算法的设计与实现[J].计算机应用与软件,2019(02):12-18+102.</w:t>
      </w:r>
    </w:p>
    <w:p w:rsidR="003B1B3B" w:rsidRDefault="003B1B3B" w:rsidP="003B1B3B">
      <w:pPr>
        <w:pStyle w:val="af5"/>
        <w:ind w:firstLineChars="0" w:firstLine="420"/>
      </w:pPr>
      <w:r>
        <w:rPr>
          <w:rFonts w:hint="eastAsia"/>
        </w:rPr>
        <w:t>[1</w:t>
      </w:r>
      <w:r w:rsidR="004E4730">
        <w:t>1</w:t>
      </w:r>
      <w:r>
        <w:rPr>
          <w:rFonts w:hint="eastAsia"/>
        </w:rPr>
        <w:t>]陈垲冰,黄荣,吴明芬,刘兴林.一种基于电影评分预测的协同过滤[J].哈尔滨师范大学自然科学学报,2018,34(06):1-5+11.</w:t>
      </w:r>
    </w:p>
    <w:p w:rsidR="00E32A49" w:rsidRDefault="00E32A49" w:rsidP="00E32A49">
      <w:pPr>
        <w:pStyle w:val="af5"/>
        <w:ind w:firstLineChars="0" w:firstLine="420"/>
      </w:pPr>
      <w:r>
        <w:rPr>
          <w:rFonts w:hint="eastAsia"/>
        </w:rPr>
        <w:t>[1</w:t>
      </w:r>
      <w:r w:rsidR="004E4730">
        <w:t>2</w:t>
      </w:r>
      <w:r>
        <w:rPr>
          <w:rFonts w:hint="eastAsia"/>
        </w:rPr>
        <w:t>]吴经纬.协同过滤算法的研究[J].电脑知识与技术,2019,15(03):20-21.</w:t>
      </w:r>
    </w:p>
    <w:p w:rsidR="00E32A49" w:rsidRDefault="003B1B3B" w:rsidP="00E32A49">
      <w:pPr>
        <w:pStyle w:val="af5"/>
        <w:ind w:firstLineChars="0" w:firstLine="420"/>
      </w:pPr>
      <w:r w:rsidRPr="003B1B3B">
        <w:rPr>
          <w:rFonts w:hint="eastAsia"/>
        </w:rPr>
        <w:t>[1</w:t>
      </w:r>
      <w:r w:rsidR="004E4730">
        <w:t>3</w:t>
      </w:r>
      <w:r w:rsidRPr="003B1B3B">
        <w:rPr>
          <w:rFonts w:hint="eastAsia"/>
        </w:rPr>
        <w:t>]张双庆.一种基于用户的协同过滤推荐算法[J].电脑知识与技术,2019,15(01):19-21.</w:t>
      </w:r>
    </w:p>
    <w:p w:rsidR="004E4730" w:rsidRDefault="00CE3DDE" w:rsidP="004E4730">
      <w:pPr>
        <w:pStyle w:val="af5"/>
        <w:ind w:firstLineChars="0" w:firstLine="420"/>
      </w:pPr>
      <w:r w:rsidRPr="00CE3DDE">
        <w:rPr>
          <w:rFonts w:hint="eastAsia"/>
        </w:rPr>
        <w:t>[1</w:t>
      </w:r>
      <w:r w:rsidR="004E4730">
        <w:t>4</w:t>
      </w:r>
      <w:r w:rsidRPr="00CE3DDE">
        <w:rPr>
          <w:rFonts w:hint="eastAsia"/>
        </w:rPr>
        <w:t>]周泽宇,王春玲.基于协同过滤的个性化选课推荐与评论系统[J].信息记录材料,2018,19(10):156-159.</w:t>
      </w:r>
    </w:p>
    <w:p w:rsidR="004E4730" w:rsidRPr="00E32A49" w:rsidRDefault="004E4730" w:rsidP="004E4730">
      <w:pPr>
        <w:pStyle w:val="af5"/>
        <w:ind w:firstLineChars="0" w:firstLine="420"/>
      </w:pPr>
      <w:r>
        <w:rPr>
          <w:rFonts w:hint="eastAsia"/>
        </w:rPr>
        <w:t>[1</w:t>
      </w:r>
      <w:r>
        <w:t>5</w:t>
      </w:r>
      <w:r>
        <w:rPr>
          <w:rFonts w:hint="eastAsia"/>
        </w:rPr>
        <w:t>]王晓丽,奚克敏,刘占波,闫实.基于Apriori算法的关联规则分析[J].软件,2019,40(02):23-26.</w:t>
      </w:r>
    </w:p>
    <w:p w:rsidR="009B0AB3" w:rsidRDefault="009B0AB3" w:rsidP="001E6A9A">
      <w:pPr>
        <w:pStyle w:val="af5"/>
        <w:ind w:firstLineChars="0" w:firstLine="420"/>
      </w:pPr>
      <w:r>
        <w:rPr>
          <w:rFonts w:hint="eastAsia"/>
        </w:rPr>
        <w:t>[</w:t>
      </w:r>
      <w:r>
        <w:t>1</w:t>
      </w:r>
      <w:r w:rsidR="00CE3DDE">
        <w:t>6</w:t>
      </w:r>
      <w:r>
        <w:t>]</w:t>
      </w:r>
      <w:r>
        <w:rPr>
          <w:rFonts w:hint="eastAsia"/>
        </w:rPr>
        <w:t>史月美.关联规则挖掘研究[</w:t>
      </w:r>
      <w:r>
        <w:t>M].</w:t>
      </w:r>
      <w:r>
        <w:rPr>
          <w:rFonts w:hint="eastAsia"/>
        </w:rPr>
        <w:t>兵器工业出版社，2</w:t>
      </w:r>
      <w:r>
        <w:t>016.</w:t>
      </w:r>
    </w:p>
    <w:p w:rsidR="009B0AB3" w:rsidRDefault="009B0AB3" w:rsidP="00507467">
      <w:pPr>
        <w:pStyle w:val="af5"/>
        <w:ind w:firstLineChars="0" w:firstLine="420"/>
      </w:pPr>
      <w:r>
        <w:rPr>
          <w:rFonts w:hint="eastAsia"/>
        </w:rPr>
        <w:t>[</w:t>
      </w:r>
      <w:r>
        <w:t>1</w:t>
      </w:r>
      <w:r w:rsidR="001E6A9A">
        <w:t>7</w:t>
      </w:r>
      <w:r>
        <w:t>]</w:t>
      </w:r>
      <w:r w:rsidRPr="009F0597">
        <w:rPr>
          <w:rFonts w:hint="eastAsia"/>
        </w:rPr>
        <w:t>林甲祥,巫建伟,陈崇成,张泽均,舒兆港.支持度和置信度自适应的关联规则挖掘[J].计算机工程与设计,2018,39(12):3746-3754.</w:t>
      </w:r>
    </w:p>
    <w:p w:rsidR="009B0AB3" w:rsidRDefault="009B0AB3" w:rsidP="00507467">
      <w:pPr>
        <w:pStyle w:val="af5"/>
        <w:ind w:firstLineChars="0" w:firstLine="420"/>
      </w:pPr>
      <w:r>
        <w:rPr>
          <w:rFonts w:hint="eastAsia"/>
        </w:rPr>
        <w:t>[</w:t>
      </w:r>
      <w:r>
        <w:t>1</w:t>
      </w:r>
      <w:r w:rsidR="001E6A9A">
        <w:t>8</w:t>
      </w:r>
      <w:r>
        <w:t>]</w:t>
      </w:r>
      <w:r w:rsidRPr="009F0597">
        <w:rPr>
          <w:rFonts w:hint="eastAsia"/>
        </w:rPr>
        <w:t>倪东.基于数据挖掘的关联规则研究[J].太原学院学报(自然科学版),2018,36(03):36-39.</w:t>
      </w:r>
    </w:p>
    <w:p w:rsidR="00D61AC4" w:rsidRDefault="009B0AB3" w:rsidP="001E6A9A">
      <w:pPr>
        <w:pStyle w:val="af5"/>
        <w:ind w:firstLineChars="0" w:firstLine="420"/>
      </w:pPr>
      <w:r>
        <w:rPr>
          <w:rFonts w:hint="eastAsia"/>
        </w:rPr>
        <w:lastRenderedPageBreak/>
        <w:t>[</w:t>
      </w:r>
      <w:r>
        <w:t>1</w:t>
      </w:r>
      <w:r w:rsidR="001E6A9A">
        <w:t>9</w:t>
      </w:r>
      <w:r>
        <w:rPr>
          <w:rFonts w:hint="eastAsia"/>
        </w:rPr>
        <w:t>]</w:t>
      </w:r>
      <w:r w:rsidRPr="00F87DE2">
        <w:rPr>
          <w:rFonts w:hint="eastAsia"/>
        </w:rPr>
        <w:t>葛璐瑶.关联规则挖掘Apriori算法应用研究[J].计算机产品与流通,2018(08):185.</w:t>
      </w:r>
    </w:p>
    <w:p w:rsidR="00D61AC4" w:rsidRDefault="00D61AC4" w:rsidP="00D61AC4">
      <w:pPr>
        <w:pStyle w:val="af5"/>
        <w:ind w:firstLineChars="0" w:firstLine="420"/>
      </w:pPr>
      <w:r>
        <w:rPr>
          <w:rFonts w:hint="eastAsia"/>
        </w:rPr>
        <w:t>[</w:t>
      </w:r>
      <w:r w:rsidR="001E6A9A">
        <w:t>20</w:t>
      </w:r>
      <w:r>
        <w:rPr>
          <w:rFonts w:hint="eastAsia"/>
        </w:rPr>
        <w:t>]吴小东,曾玉珠.基于Apriori算法的高校学生成绩数据挖掘[J].廊坊师范学院学报(自然科学版),2019,19(01):31-36.</w:t>
      </w:r>
    </w:p>
    <w:p w:rsidR="00040C9A" w:rsidRDefault="00040C9A" w:rsidP="00D61AC4">
      <w:pPr>
        <w:pStyle w:val="af5"/>
        <w:ind w:firstLineChars="0" w:firstLine="420"/>
      </w:pPr>
      <w:r w:rsidRPr="00040C9A">
        <w:rPr>
          <w:rFonts w:hint="eastAsia"/>
        </w:rPr>
        <w:t>[</w:t>
      </w:r>
      <w:r>
        <w:t>2</w:t>
      </w:r>
      <w:r w:rsidR="001E6A9A">
        <w:t>1</w:t>
      </w:r>
      <w:r w:rsidRPr="00040C9A">
        <w:rPr>
          <w:rFonts w:hint="eastAsia"/>
        </w:rPr>
        <w:t>]李晓龙,冯俊文.关联规则频繁项集挖掘算法设计与实现[J].特区经济,2018(08):111-114.</w:t>
      </w:r>
    </w:p>
    <w:p w:rsidR="00EB2334" w:rsidRDefault="00EB2334" w:rsidP="00D61AC4">
      <w:pPr>
        <w:pStyle w:val="af5"/>
        <w:ind w:firstLineChars="0" w:firstLine="420"/>
      </w:pPr>
      <w:r w:rsidRPr="00EB2334">
        <w:rPr>
          <w:rFonts w:hint="eastAsia"/>
        </w:rPr>
        <w:t>[</w:t>
      </w:r>
      <w:r>
        <w:t>22</w:t>
      </w:r>
      <w:r w:rsidRPr="00EB2334">
        <w:rPr>
          <w:rFonts w:hint="eastAsia"/>
        </w:rPr>
        <w:t>]李忠,安建琴,刘海军,宋奕瑶.关联挖掘算法及发展趋势[J].智能计算机与应用,2017,7(05):22-25.</w:t>
      </w:r>
    </w:p>
    <w:p w:rsidR="00FC10A3" w:rsidRPr="001F4489" w:rsidRDefault="001B5198" w:rsidP="00727555">
      <w:pPr>
        <w:pStyle w:val="a9"/>
        <w:spacing w:before="260" w:after="163"/>
      </w:pPr>
      <w:bookmarkStart w:id="46" w:name="_Toc5796292"/>
      <w:r w:rsidRPr="001F4489">
        <w:rPr>
          <w:rFonts w:hint="eastAsia"/>
        </w:rPr>
        <w:lastRenderedPageBreak/>
        <w:t>致谢</w:t>
      </w:r>
      <w:bookmarkEnd w:id="46"/>
    </w:p>
    <w:p w:rsidR="004140B9" w:rsidRDefault="003369DF" w:rsidP="007F0F91">
      <w:pPr>
        <w:pStyle w:val="a0"/>
        <w:ind w:firstLine="480"/>
      </w:pPr>
      <w:r>
        <w:rPr>
          <w:rFonts w:hint="eastAsia"/>
        </w:rPr>
        <w:t>四年前</w:t>
      </w:r>
      <w:r w:rsidR="004F2D4D">
        <w:rPr>
          <w:rFonts w:hint="eastAsia"/>
        </w:rPr>
        <w:t>刚开学时的场景还历历在目，在武大的求学生活竟然已悄悄落幕。</w:t>
      </w:r>
      <w:r w:rsidR="007F0F91">
        <w:rPr>
          <w:rFonts w:hint="eastAsia"/>
        </w:rPr>
        <w:t>致谢是本篇论文的最后一个部分，原以为是最好写的地方，却一直难以下笔</w:t>
      </w:r>
      <w:r w:rsidR="004F2D4D">
        <w:rPr>
          <w:rFonts w:hint="eastAsia"/>
        </w:rPr>
        <w:t>。</w:t>
      </w:r>
      <w:r w:rsidR="00A57ED0">
        <w:rPr>
          <w:rFonts w:hint="eastAsia"/>
        </w:rPr>
        <w:t>我已经忘记了四年前的自己为什么要选择计算机专业，也许是被科幻片中那些黑客随便敲打几下键盘就可以随心所欲的操纵整个</w:t>
      </w:r>
      <w:r w:rsidR="00742407">
        <w:rPr>
          <w:rFonts w:hint="eastAsia"/>
        </w:rPr>
        <w:t>世界的酷炫场景所吸引吧，怀着这样的憧憬走进校门，</w:t>
      </w:r>
      <w:r w:rsidR="005E2471">
        <w:rPr>
          <w:rFonts w:hint="eastAsia"/>
        </w:rPr>
        <w:t>直到听到老师讲程序员还有个别称叫“码农”，</w:t>
      </w:r>
      <w:r w:rsidR="00746998">
        <w:rPr>
          <w:rFonts w:hint="eastAsia"/>
        </w:rPr>
        <w:t>才发现这个专业跟自己想象中的相去甚远</w:t>
      </w:r>
      <w:r w:rsidR="001B7742">
        <w:rPr>
          <w:rFonts w:hint="eastAsia"/>
        </w:rPr>
        <w:t>，随便敲几行代码</w:t>
      </w:r>
      <w:r w:rsidR="00D24445">
        <w:rPr>
          <w:rFonts w:hint="eastAsia"/>
        </w:rPr>
        <w:t>根本</w:t>
      </w:r>
      <w:r w:rsidR="001B7742">
        <w:rPr>
          <w:rFonts w:hint="eastAsia"/>
        </w:rPr>
        <w:t>黑不进别人家的系统，只会弹出编译错误</w:t>
      </w:r>
      <w:r w:rsidR="005E2471">
        <w:rPr>
          <w:rFonts w:hint="eastAsia"/>
        </w:rPr>
        <w:t>。</w:t>
      </w:r>
      <w:r w:rsidR="001B7742">
        <w:rPr>
          <w:rFonts w:hint="eastAsia"/>
        </w:rPr>
        <w:t>可是当第一次看到自己的代码在屏幕上输出“</w:t>
      </w:r>
      <w:r w:rsidR="001B7742">
        <w:rPr>
          <w:rFonts w:hint="eastAsia"/>
        </w:rPr>
        <w:t>HelloWorld</w:t>
      </w:r>
      <w:r w:rsidR="001B7742">
        <w:rPr>
          <w:rFonts w:hint="eastAsia"/>
        </w:rPr>
        <w:t>”时，当</w:t>
      </w:r>
      <w:r w:rsidR="00CE2A8A">
        <w:rPr>
          <w:rFonts w:hint="eastAsia"/>
        </w:rPr>
        <w:t>第一次解决</w:t>
      </w:r>
      <w:r w:rsidR="00CE2A8A">
        <w:rPr>
          <w:rFonts w:hint="eastAsia"/>
        </w:rPr>
        <w:t>bug</w:t>
      </w:r>
      <w:r w:rsidR="00CE2A8A">
        <w:rPr>
          <w:rFonts w:hint="eastAsia"/>
        </w:rPr>
        <w:t>时，当第一次独立</w:t>
      </w:r>
      <w:r w:rsidR="0078372D">
        <w:rPr>
          <w:rFonts w:hint="eastAsia"/>
        </w:rPr>
        <w:t>的</w:t>
      </w:r>
      <w:r w:rsidR="00CE2A8A">
        <w:rPr>
          <w:rFonts w:hint="eastAsia"/>
        </w:rPr>
        <w:t>实现一个界面丑陋不堪、代码破绽百出的系统时，那种油然而生的喜悦感</w:t>
      </w:r>
      <w:r w:rsidR="00FD1896">
        <w:rPr>
          <w:rFonts w:hint="eastAsia"/>
        </w:rPr>
        <w:t>仿佛都在跟我说，当年没有选错专业。</w:t>
      </w:r>
    </w:p>
    <w:p w:rsidR="007F0F91" w:rsidRDefault="004140B9" w:rsidP="007F0F91">
      <w:pPr>
        <w:pStyle w:val="a0"/>
        <w:ind w:firstLine="480"/>
      </w:pPr>
      <w:r>
        <w:rPr>
          <w:rFonts w:hint="eastAsia"/>
        </w:rPr>
        <w:t>首先我要感谢武汉大学</w:t>
      </w:r>
      <w:r w:rsidR="00A263B1">
        <w:rPr>
          <w:rFonts w:hint="eastAsia"/>
        </w:rPr>
        <w:t>提供的学习平台</w:t>
      </w:r>
      <w:r>
        <w:rPr>
          <w:rFonts w:hint="eastAsia"/>
        </w:rPr>
        <w:t>。</w:t>
      </w:r>
      <w:r w:rsidR="004840AB">
        <w:rPr>
          <w:rFonts w:hint="eastAsia"/>
        </w:rPr>
        <w:t>在武大的四年里，</w:t>
      </w:r>
      <w:r w:rsidR="00252704">
        <w:rPr>
          <w:rFonts w:hint="eastAsia"/>
        </w:rPr>
        <w:t>当年那个对算法和编程一无所知的我，</w:t>
      </w:r>
      <w:r w:rsidR="004840AB">
        <w:rPr>
          <w:rFonts w:hint="eastAsia"/>
        </w:rPr>
        <w:t>在计算机专业科学的课程设置和充足的教学资源的培养下，正逐渐的成长为一个“</w:t>
      </w:r>
      <w:r w:rsidR="004840AB" w:rsidRPr="004840AB">
        <w:rPr>
          <w:rFonts w:hint="eastAsia"/>
        </w:rPr>
        <w:t>挥舞着键盘和本子，发誓要把世界写个明明白白</w:t>
      </w:r>
      <w:r w:rsidR="004840AB">
        <w:rPr>
          <w:rFonts w:hint="eastAsia"/>
        </w:rPr>
        <w:t>”</w:t>
      </w:r>
      <w:r w:rsidR="003369DF">
        <w:rPr>
          <w:rFonts w:hint="eastAsia"/>
        </w:rPr>
        <w:t>的准程序员。</w:t>
      </w:r>
      <w:r w:rsidR="00392005">
        <w:rPr>
          <w:rFonts w:hint="eastAsia"/>
        </w:rPr>
        <w:t>借此机会，我谨向武汉大学表示衷心的感谢，感激四年的培育之恩。</w:t>
      </w:r>
    </w:p>
    <w:p w:rsidR="00392005" w:rsidRDefault="00A70B29" w:rsidP="008346B9">
      <w:pPr>
        <w:pStyle w:val="a0"/>
        <w:ind w:firstLine="480"/>
      </w:pPr>
      <w:r>
        <w:rPr>
          <w:rFonts w:hint="eastAsia"/>
        </w:rPr>
        <w:t>其次我要对我的</w:t>
      </w:r>
      <w:r w:rsidR="0046418C">
        <w:rPr>
          <w:rFonts w:hint="eastAsia"/>
        </w:rPr>
        <w:t>校内导师喻丹丹副教授和校外导师陈振宇教授</w:t>
      </w:r>
      <w:r>
        <w:rPr>
          <w:rFonts w:hint="eastAsia"/>
        </w:rPr>
        <w:t>表示感谢。</w:t>
      </w:r>
      <w:r w:rsidR="00391AF8">
        <w:rPr>
          <w:rFonts w:hint="eastAsia"/>
        </w:rPr>
        <w:t>毕业设计是对大学四年学习生活的检测，更是对自己这四年有没有虚度光阴的一次扪心自问。</w:t>
      </w:r>
      <w:r w:rsidR="00D4605C">
        <w:rPr>
          <w:rFonts w:hint="eastAsia"/>
        </w:rPr>
        <w:t>从保研之后，我就在考虑毕业设计要做什么，恰逢</w:t>
      </w:r>
      <w:r w:rsidR="007E0523">
        <w:rPr>
          <w:rFonts w:hint="eastAsia"/>
        </w:rPr>
        <w:t>陈振宇</w:t>
      </w:r>
      <w:r w:rsidR="0046418C">
        <w:rPr>
          <w:rFonts w:hint="eastAsia"/>
        </w:rPr>
        <w:t>老师</w:t>
      </w:r>
      <w:r w:rsidR="00D4605C">
        <w:rPr>
          <w:rFonts w:hint="eastAsia"/>
        </w:rPr>
        <w:t>与中国移动（海南）进行合作一起解决创建新套餐需要耗费巨大的人力资源且容易出错的问题</w:t>
      </w:r>
      <w:r w:rsidR="001663F4">
        <w:rPr>
          <w:rFonts w:hint="eastAsia"/>
        </w:rPr>
        <w:t>并且把这个任务交给了我，毕业设计做什么的问题得以解决</w:t>
      </w:r>
      <w:r w:rsidR="00D4605C">
        <w:rPr>
          <w:rFonts w:hint="eastAsia"/>
        </w:rPr>
        <w:t>。</w:t>
      </w:r>
      <w:r w:rsidR="0080435A">
        <w:rPr>
          <w:rFonts w:hint="eastAsia"/>
        </w:rPr>
        <w:t>从开题</w:t>
      </w:r>
      <w:r w:rsidR="00560BF6">
        <w:rPr>
          <w:rFonts w:hint="eastAsia"/>
        </w:rPr>
        <w:t>到现在，</w:t>
      </w:r>
      <w:r w:rsidR="00277290">
        <w:rPr>
          <w:rFonts w:hint="eastAsia"/>
        </w:rPr>
        <w:t>解决方案更换了多次，有些方案因为效果不好</w:t>
      </w:r>
      <w:r w:rsidR="006D1719">
        <w:rPr>
          <w:rFonts w:hint="eastAsia"/>
        </w:rPr>
        <w:t>被</w:t>
      </w:r>
      <w:r w:rsidR="001D5D61">
        <w:rPr>
          <w:rFonts w:hint="eastAsia"/>
        </w:rPr>
        <w:t>弃置</w:t>
      </w:r>
      <w:r w:rsidR="00277290">
        <w:rPr>
          <w:rFonts w:hint="eastAsia"/>
        </w:rPr>
        <w:t>，有些方案因为难度太高无法实现</w:t>
      </w:r>
      <w:r w:rsidR="006D1719">
        <w:rPr>
          <w:rFonts w:hint="eastAsia"/>
        </w:rPr>
        <w:t>被弃置</w:t>
      </w:r>
      <w:r w:rsidR="00277290">
        <w:rPr>
          <w:rFonts w:hint="eastAsia"/>
        </w:rPr>
        <w:t>，经过了很长时间的考虑之后，最终</w:t>
      </w:r>
      <w:r w:rsidR="006D1719">
        <w:rPr>
          <w:rFonts w:hint="eastAsia"/>
        </w:rPr>
        <w:t>在陈振宇老师的帮助下</w:t>
      </w:r>
      <w:r w:rsidR="00277290">
        <w:rPr>
          <w:rFonts w:hint="eastAsia"/>
        </w:rPr>
        <w:t>选择</w:t>
      </w:r>
      <w:r w:rsidR="006D1719">
        <w:rPr>
          <w:rFonts w:hint="eastAsia"/>
        </w:rPr>
        <w:t>了</w:t>
      </w:r>
      <w:r w:rsidR="00277290">
        <w:rPr>
          <w:rFonts w:hint="eastAsia"/>
        </w:rPr>
        <w:t>使用协同过滤算法和关联规则挖掘算法</w:t>
      </w:r>
      <w:r w:rsidR="006D1719">
        <w:rPr>
          <w:rFonts w:hint="eastAsia"/>
        </w:rPr>
        <w:t>的方案</w:t>
      </w:r>
      <w:r w:rsidR="00794A62">
        <w:rPr>
          <w:rFonts w:hint="eastAsia"/>
        </w:rPr>
        <w:t>。</w:t>
      </w:r>
      <w:r w:rsidR="008346B9">
        <w:rPr>
          <w:rFonts w:hint="eastAsia"/>
        </w:rPr>
        <w:t>此外在论文撰写过程中以及在算法的实现过程中，</w:t>
      </w:r>
      <w:r w:rsidR="0046418C">
        <w:rPr>
          <w:rFonts w:hint="eastAsia"/>
        </w:rPr>
        <w:t>老师们</w:t>
      </w:r>
      <w:r w:rsidR="008346B9">
        <w:rPr>
          <w:rFonts w:hint="eastAsia"/>
        </w:rPr>
        <w:t>也提供了很多的帮助</w:t>
      </w:r>
      <w:r w:rsidR="00794A62">
        <w:rPr>
          <w:rFonts w:hint="eastAsia"/>
        </w:rPr>
        <w:t>，这次毕业设计能够顺利完成，</w:t>
      </w:r>
      <w:r w:rsidR="0046418C">
        <w:rPr>
          <w:rFonts w:hint="eastAsia"/>
        </w:rPr>
        <w:t>两个老师</w:t>
      </w:r>
      <w:r w:rsidR="00794A62">
        <w:rPr>
          <w:rFonts w:hint="eastAsia"/>
        </w:rPr>
        <w:t>的大力支持和帮助</w:t>
      </w:r>
      <w:r w:rsidR="00DF5EBE">
        <w:rPr>
          <w:rFonts w:hint="eastAsia"/>
        </w:rPr>
        <w:t>必不可少</w:t>
      </w:r>
      <w:r w:rsidR="00794A62">
        <w:rPr>
          <w:rFonts w:hint="eastAsia"/>
        </w:rPr>
        <w:t>，由于在毕业设计开始之前我对协同过滤算法和关联规则分析算法了解的并不是很多，而我的校外导师陈振宇教授安排了学长为我答疑解惑，为我的毕业设计清除了很多障碍</w:t>
      </w:r>
      <w:r w:rsidR="000C0D71">
        <w:rPr>
          <w:rFonts w:hint="eastAsia"/>
        </w:rPr>
        <w:t>，感恩之情难以言喻。</w:t>
      </w:r>
      <w:r w:rsidR="004C25FF">
        <w:rPr>
          <w:rFonts w:hint="eastAsia"/>
        </w:rPr>
        <w:t>另外，在开题之后，喻丹丹副教授和陈振宇教授一直在督促我的毕业设计系统实现和论文进展，促使我的毕设工作能够一直按计划进行着，</w:t>
      </w:r>
      <w:r w:rsidR="004871C5">
        <w:rPr>
          <w:rFonts w:hint="eastAsia"/>
        </w:rPr>
        <w:t>因此我要对我的校内导师喻丹丹副教授和校外导师陈振宇教授表示真挚的谢意，感谢老师们的无私的奉献精神以及严谨的治学态度。</w:t>
      </w:r>
    </w:p>
    <w:p w:rsidR="004871C5" w:rsidRDefault="004871C5" w:rsidP="008346B9">
      <w:pPr>
        <w:pStyle w:val="a0"/>
        <w:ind w:firstLine="480"/>
      </w:pPr>
      <w:r>
        <w:rPr>
          <w:rFonts w:hint="eastAsia"/>
        </w:rPr>
        <w:lastRenderedPageBreak/>
        <w:t>此外</w:t>
      </w:r>
      <w:r w:rsidR="00066448">
        <w:rPr>
          <w:rFonts w:hint="eastAsia"/>
        </w:rPr>
        <w:t>，还要对武汉大学计算机学院</w:t>
      </w:r>
      <w:r w:rsidR="00DC0D6A">
        <w:rPr>
          <w:rFonts w:hint="eastAsia"/>
        </w:rPr>
        <w:t>所有</w:t>
      </w:r>
      <w:r w:rsidR="00066448">
        <w:rPr>
          <w:rFonts w:hint="eastAsia"/>
        </w:rPr>
        <w:t>的老师们表示感谢，是老师们的谆谆教诲，让我们能够更好的完成学业，是老师们的悉心培养和教导，让我们能够不断开阔自己的视野</w:t>
      </w:r>
      <w:r w:rsidR="00D50135">
        <w:rPr>
          <w:rFonts w:hint="eastAsia"/>
        </w:rPr>
        <w:t>，丰富自己的见识。</w:t>
      </w:r>
    </w:p>
    <w:p w:rsidR="00041992" w:rsidRDefault="00D50135" w:rsidP="00462028">
      <w:pPr>
        <w:pStyle w:val="a0"/>
        <w:ind w:firstLine="480"/>
      </w:pPr>
      <w:r>
        <w:rPr>
          <w:rFonts w:hint="eastAsia"/>
        </w:rPr>
        <w:t>我还要感谢为我的毕业设计工作提供了帮助的同学们和学长们，是你们的帮助和指导</w:t>
      </w:r>
      <w:r w:rsidR="004140B9">
        <w:rPr>
          <w:rFonts w:hint="eastAsia"/>
        </w:rPr>
        <w:t>使我的毕业设计工作</w:t>
      </w:r>
      <w:r w:rsidR="00E3333E">
        <w:rPr>
          <w:rFonts w:hint="eastAsia"/>
        </w:rPr>
        <w:t>能够顺利进行</w:t>
      </w:r>
      <w:r w:rsidR="004140B9">
        <w:rPr>
          <w:rFonts w:hint="eastAsia"/>
        </w:rPr>
        <w:t>，非常感谢</w:t>
      </w:r>
      <w:r w:rsidR="00E3333E">
        <w:rPr>
          <w:rFonts w:hint="eastAsia"/>
        </w:rPr>
        <w:t>你们的帮助</w:t>
      </w:r>
      <w:r w:rsidR="004140B9">
        <w:rPr>
          <w:rFonts w:hint="eastAsia"/>
        </w:rPr>
        <w:t>！</w:t>
      </w:r>
    </w:p>
    <w:p w:rsidR="007947FF" w:rsidRPr="007947FF" w:rsidRDefault="007947FF" w:rsidP="00462028">
      <w:pPr>
        <w:pStyle w:val="a0"/>
        <w:ind w:firstLine="480"/>
      </w:pPr>
      <w:r>
        <w:rPr>
          <w:rFonts w:hint="eastAsia"/>
        </w:rPr>
        <w:t>最后，我还要对</w:t>
      </w:r>
      <w:r w:rsidR="00283D96">
        <w:rPr>
          <w:rFonts w:hint="eastAsia"/>
        </w:rPr>
        <w:t>百忙之中能够拨冗审阅</w:t>
      </w:r>
      <w:r w:rsidR="00A822B9">
        <w:rPr>
          <w:rFonts w:hint="eastAsia"/>
        </w:rPr>
        <w:t>本</w:t>
      </w:r>
      <w:r w:rsidR="00283D96">
        <w:rPr>
          <w:rFonts w:hint="eastAsia"/>
        </w:rPr>
        <w:t>文的各位老师表示感谢，你们辛苦了。</w:t>
      </w:r>
    </w:p>
    <w:sectPr w:rsidR="007947FF" w:rsidRPr="007947FF" w:rsidSect="009271D6">
      <w:headerReference w:type="default" r:id="rId27"/>
      <w:footerReference w:type="default" r:id="rId28"/>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566" w:rsidRDefault="00917566" w:rsidP="00EE4379">
      <w:pPr>
        <w:spacing w:line="240" w:lineRule="auto"/>
        <w:ind w:firstLine="480"/>
      </w:pPr>
      <w:r>
        <w:separator/>
      </w:r>
    </w:p>
  </w:endnote>
  <w:endnote w:type="continuationSeparator" w:id="0">
    <w:p w:rsidR="00917566" w:rsidRDefault="00917566"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Default="001F5694" w:rsidP="00EE437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Default="001F5694" w:rsidP="00EE437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Default="001F5694" w:rsidP="00EE437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0063"/>
      <w:docPartObj>
        <w:docPartGallery w:val="Page Numbers (Bottom of Page)"/>
        <w:docPartUnique/>
      </w:docPartObj>
    </w:sdtPr>
    <w:sdtEndPr/>
    <w:sdtContent>
      <w:p w:rsidR="001F5694" w:rsidRDefault="001F5694" w:rsidP="00727555">
        <w:pPr>
          <w:pStyle w:val="a6"/>
          <w:ind w:firstLine="360"/>
          <w:jc w:val="center"/>
          <w:rPr>
            <w:sz w:val="24"/>
            <w:szCs w:val="24"/>
          </w:rPr>
        </w:pPr>
        <w:r>
          <w:fldChar w:fldCharType="begin"/>
        </w:r>
        <w:r>
          <w:instrText xml:space="preserve"> PAGE   \* MERGEFORMAT </w:instrText>
        </w:r>
        <w:r>
          <w:fldChar w:fldCharType="separate"/>
        </w:r>
        <w:r w:rsidRPr="00996E99">
          <w:rPr>
            <w:noProof/>
            <w:lang w:val="zh-CN"/>
          </w:rPr>
          <w:t>42</w:t>
        </w:r>
        <w:r>
          <w:rPr>
            <w:noProof/>
            <w:lang w:val="zh-CN"/>
          </w:rPr>
          <w:fldChar w:fldCharType="end"/>
        </w:r>
      </w:p>
    </w:sdtContent>
  </w:sdt>
  <w:p w:rsidR="001F5694" w:rsidRDefault="001F5694" w:rsidP="009274E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566" w:rsidRDefault="00917566" w:rsidP="00EE4379">
      <w:pPr>
        <w:spacing w:line="240" w:lineRule="auto"/>
        <w:ind w:firstLine="480"/>
      </w:pPr>
      <w:r>
        <w:separator/>
      </w:r>
    </w:p>
  </w:footnote>
  <w:footnote w:type="continuationSeparator" w:id="0">
    <w:p w:rsidR="00917566" w:rsidRDefault="00917566" w:rsidP="00EE43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Default="001F5694" w:rsidP="00EE4379">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Pr="003615C5" w:rsidRDefault="001F5694" w:rsidP="003615C5">
    <w:pPr>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Default="001F5694" w:rsidP="00EE4379">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694" w:rsidRPr="003615C5" w:rsidRDefault="001F5694" w:rsidP="003615C5">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16DF1121"/>
    <w:multiLevelType w:val="hybridMultilevel"/>
    <w:tmpl w:val="A0402EA8"/>
    <w:lvl w:ilvl="0" w:tplc="F1A6292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D9390B"/>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5267989"/>
    <w:multiLevelType w:val="hybridMultilevel"/>
    <w:tmpl w:val="F094EFF4"/>
    <w:lvl w:ilvl="0" w:tplc="14FA1C96">
      <w:start w:val="1"/>
      <w:numFmt w:val="decimal"/>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7"/>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5"/>
  </w:num>
  <w:num w:numId="16">
    <w:abstractNumId w:val="20"/>
  </w:num>
  <w:num w:numId="17">
    <w:abstractNumId w:val="13"/>
  </w:num>
  <w:num w:numId="18">
    <w:abstractNumId w:val="16"/>
  </w:num>
  <w:num w:numId="19">
    <w:abstractNumId w:val="10"/>
  </w:num>
  <w:num w:numId="20">
    <w:abstractNumId w:val="19"/>
  </w:num>
  <w:num w:numId="21">
    <w:abstractNumId w:val="14"/>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2CA"/>
    <w:rsid w:val="0000077E"/>
    <w:rsid w:val="0000091A"/>
    <w:rsid w:val="000012F1"/>
    <w:rsid w:val="00004FD2"/>
    <w:rsid w:val="000059A0"/>
    <w:rsid w:val="00005E47"/>
    <w:rsid w:val="0000627F"/>
    <w:rsid w:val="000063F0"/>
    <w:rsid w:val="0000788C"/>
    <w:rsid w:val="0001333F"/>
    <w:rsid w:val="000165A1"/>
    <w:rsid w:val="00017CFC"/>
    <w:rsid w:val="00020973"/>
    <w:rsid w:val="000223FE"/>
    <w:rsid w:val="0002282C"/>
    <w:rsid w:val="00024087"/>
    <w:rsid w:val="0002534D"/>
    <w:rsid w:val="00025C79"/>
    <w:rsid w:val="00025CD3"/>
    <w:rsid w:val="000267D7"/>
    <w:rsid w:val="00030815"/>
    <w:rsid w:val="00031163"/>
    <w:rsid w:val="00033DC1"/>
    <w:rsid w:val="00034B7A"/>
    <w:rsid w:val="00037530"/>
    <w:rsid w:val="00037A2E"/>
    <w:rsid w:val="00040C9A"/>
    <w:rsid w:val="00041992"/>
    <w:rsid w:val="000427AC"/>
    <w:rsid w:val="00045AAA"/>
    <w:rsid w:val="000529AC"/>
    <w:rsid w:val="00055F10"/>
    <w:rsid w:val="00056180"/>
    <w:rsid w:val="000607FB"/>
    <w:rsid w:val="000614F4"/>
    <w:rsid w:val="00064A0F"/>
    <w:rsid w:val="00066448"/>
    <w:rsid w:val="00070500"/>
    <w:rsid w:val="00070642"/>
    <w:rsid w:val="00071A2B"/>
    <w:rsid w:val="00071EEC"/>
    <w:rsid w:val="00074763"/>
    <w:rsid w:val="00074E89"/>
    <w:rsid w:val="0007560D"/>
    <w:rsid w:val="000761C1"/>
    <w:rsid w:val="00077C1B"/>
    <w:rsid w:val="00077E9A"/>
    <w:rsid w:val="000808AF"/>
    <w:rsid w:val="000809F1"/>
    <w:rsid w:val="00080F7C"/>
    <w:rsid w:val="0008121F"/>
    <w:rsid w:val="00081C44"/>
    <w:rsid w:val="00083654"/>
    <w:rsid w:val="000845EE"/>
    <w:rsid w:val="00085FE6"/>
    <w:rsid w:val="00086890"/>
    <w:rsid w:val="00086C2E"/>
    <w:rsid w:val="00087392"/>
    <w:rsid w:val="000876A7"/>
    <w:rsid w:val="00087C52"/>
    <w:rsid w:val="00090608"/>
    <w:rsid w:val="00092BA6"/>
    <w:rsid w:val="00092C5A"/>
    <w:rsid w:val="00096A46"/>
    <w:rsid w:val="000A37AC"/>
    <w:rsid w:val="000A4012"/>
    <w:rsid w:val="000A669D"/>
    <w:rsid w:val="000A73C8"/>
    <w:rsid w:val="000A7A5F"/>
    <w:rsid w:val="000A7B6D"/>
    <w:rsid w:val="000B0317"/>
    <w:rsid w:val="000B1606"/>
    <w:rsid w:val="000B222A"/>
    <w:rsid w:val="000B4B99"/>
    <w:rsid w:val="000B7F95"/>
    <w:rsid w:val="000C0BDB"/>
    <w:rsid w:val="000C0D71"/>
    <w:rsid w:val="000C136F"/>
    <w:rsid w:val="000C1D77"/>
    <w:rsid w:val="000C37FD"/>
    <w:rsid w:val="000C4C40"/>
    <w:rsid w:val="000D10E1"/>
    <w:rsid w:val="000D6171"/>
    <w:rsid w:val="000E2114"/>
    <w:rsid w:val="000E2634"/>
    <w:rsid w:val="000E2909"/>
    <w:rsid w:val="000E3195"/>
    <w:rsid w:val="000E3D6F"/>
    <w:rsid w:val="000E470C"/>
    <w:rsid w:val="000E5821"/>
    <w:rsid w:val="000E59BF"/>
    <w:rsid w:val="000E5FC2"/>
    <w:rsid w:val="000E683D"/>
    <w:rsid w:val="000E7238"/>
    <w:rsid w:val="000F23FB"/>
    <w:rsid w:val="000F4252"/>
    <w:rsid w:val="000F4D73"/>
    <w:rsid w:val="000F50F1"/>
    <w:rsid w:val="000F5876"/>
    <w:rsid w:val="000F65D0"/>
    <w:rsid w:val="000F6BE6"/>
    <w:rsid w:val="000F6FBC"/>
    <w:rsid w:val="000F7087"/>
    <w:rsid w:val="00100D58"/>
    <w:rsid w:val="00101874"/>
    <w:rsid w:val="00101CC1"/>
    <w:rsid w:val="00102E72"/>
    <w:rsid w:val="001030F2"/>
    <w:rsid w:val="00103404"/>
    <w:rsid w:val="00103514"/>
    <w:rsid w:val="00104DC4"/>
    <w:rsid w:val="001108B4"/>
    <w:rsid w:val="001112AC"/>
    <w:rsid w:val="00111A9D"/>
    <w:rsid w:val="00114E9A"/>
    <w:rsid w:val="00116258"/>
    <w:rsid w:val="00116FD3"/>
    <w:rsid w:val="001175A7"/>
    <w:rsid w:val="0012079C"/>
    <w:rsid w:val="0012292C"/>
    <w:rsid w:val="00124D14"/>
    <w:rsid w:val="00124E40"/>
    <w:rsid w:val="00125683"/>
    <w:rsid w:val="00125CB0"/>
    <w:rsid w:val="00126F9A"/>
    <w:rsid w:val="00127A2F"/>
    <w:rsid w:val="00127F09"/>
    <w:rsid w:val="00130749"/>
    <w:rsid w:val="00130B23"/>
    <w:rsid w:val="00131989"/>
    <w:rsid w:val="0013238E"/>
    <w:rsid w:val="00132867"/>
    <w:rsid w:val="00134E41"/>
    <w:rsid w:val="001367DB"/>
    <w:rsid w:val="00137B01"/>
    <w:rsid w:val="00140BC9"/>
    <w:rsid w:val="00141319"/>
    <w:rsid w:val="00141E98"/>
    <w:rsid w:val="0014487B"/>
    <w:rsid w:val="001451B4"/>
    <w:rsid w:val="00146AB7"/>
    <w:rsid w:val="00146CC2"/>
    <w:rsid w:val="00152D05"/>
    <w:rsid w:val="00154112"/>
    <w:rsid w:val="00154D6D"/>
    <w:rsid w:val="00157E69"/>
    <w:rsid w:val="001605F9"/>
    <w:rsid w:val="0016606E"/>
    <w:rsid w:val="001663F4"/>
    <w:rsid w:val="00166607"/>
    <w:rsid w:val="00170498"/>
    <w:rsid w:val="00171534"/>
    <w:rsid w:val="0017210E"/>
    <w:rsid w:val="001762DD"/>
    <w:rsid w:val="00176DDA"/>
    <w:rsid w:val="00180433"/>
    <w:rsid w:val="00183568"/>
    <w:rsid w:val="00183676"/>
    <w:rsid w:val="001852AC"/>
    <w:rsid w:val="00185BB6"/>
    <w:rsid w:val="00190DF7"/>
    <w:rsid w:val="0019100E"/>
    <w:rsid w:val="00191148"/>
    <w:rsid w:val="001925CD"/>
    <w:rsid w:val="0019265F"/>
    <w:rsid w:val="00193B5D"/>
    <w:rsid w:val="0019569C"/>
    <w:rsid w:val="001A4D6A"/>
    <w:rsid w:val="001A50B3"/>
    <w:rsid w:val="001A5F53"/>
    <w:rsid w:val="001A62CA"/>
    <w:rsid w:val="001A67E0"/>
    <w:rsid w:val="001B0D61"/>
    <w:rsid w:val="001B1C75"/>
    <w:rsid w:val="001B23BD"/>
    <w:rsid w:val="001B269B"/>
    <w:rsid w:val="001B3F35"/>
    <w:rsid w:val="001B5198"/>
    <w:rsid w:val="001B6EDE"/>
    <w:rsid w:val="001B7742"/>
    <w:rsid w:val="001B7C2B"/>
    <w:rsid w:val="001C0BD4"/>
    <w:rsid w:val="001C31E8"/>
    <w:rsid w:val="001C43E5"/>
    <w:rsid w:val="001C4836"/>
    <w:rsid w:val="001C5253"/>
    <w:rsid w:val="001C6B3B"/>
    <w:rsid w:val="001D1497"/>
    <w:rsid w:val="001D3A63"/>
    <w:rsid w:val="001D53EC"/>
    <w:rsid w:val="001D59BE"/>
    <w:rsid w:val="001D5AF0"/>
    <w:rsid w:val="001D5D61"/>
    <w:rsid w:val="001E0A45"/>
    <w:rsid w:val="001E0F2A"/>
    <w:rsid w:val="001E2050"/>
    <w:rsid w:val="001E3671"/>
    <w:rsid w:val="001E3B8D"/>
    <w:rsid w:val="001E48D5"/>
    <w:rsid w:val="001E5878"/>
    <w:rsid w:val="001E5956"/>
    <w:rsid w:val="001E6A9A"/>
    <w:rsid w:val="001E7F1B"/>
    <w:rsid w:val="001F4489"/>
    <w:rsid w:val="001F5694"/>
    <w:rsid w:val="0020030A"/>
    <w:rsid w:val="00201193"/>
    <w:rsid w:val="002011F8"/>
    <w:rsid w:val="00202DA2"/>
    <w:rsid w:val="00204AB1"/>
    <w:rsid w:val="002058E5"/>
    <w:rsid w:val="002061B6"/>
    <w:rsid w:val="002079A5"/>
    <w:rsid w:val="002106F0"/>
    <w:rsid w:val="00216DD5"/>
    <w:rsid w:val="0022022A"/>
    <w:rsid w:val="00220F9D"/>
    <w:rsid w:val="00222D64"/>
    <w:rsid w:val="002265A6"/>
    <w:rsid w:val="002277BA"/>
    <w:rsid w:val="00227EB4"/>
    <w:rsid w:val="00230C23"/>
    <w:rsid w:val="002329EB"/>
    <w:rsid w:val="00234CCB"/>
    <w:rsid w:val="00235285"/>
    <w:rsid w:val="00236BF3"/>
    <w:rsid w:val="002400C9"/>
    <w:rsid w:val="00240815"/>
    <w:rsid w:val="00242796"/>
    <w:rsid w:val="00245060"/>
    <w:rsid w:val="0025047C"/>
    <w:rsid w:val="00250BF8"/>
    <w:rsid w:val="00252704"/>
    <w:rsid w:val="002536C6"/>
    <w:rsid w:val="00254991"/>
    <w:rsid w:val="00256CB0"/>
    <w:rsid w:val="00257F1B"/>
    <w:rsid w:val="00261519"/>
    <w:rsid w:val="002618D3"/>
    <w:rsid w:val="002628E4"/>
    <w:rsid w:val="0026346B"/>
    <w:rsid w:val="00264377"/>
    <w:rsid w:val="00265AF7"/>
    <w:rsid w:val="002734F2"/>
    <w:rsid w:val="00273964"/>
    <w:rsid w:val="00277290"/>
    <w:rsid w:val="00277D16"/>
    <w:rsid w:val="00280FBD"/>
    <w:rsid w:val="00281D8F"/>
    <w:rsid w:val="00282AF9"/>
    <w:rsid w:val="00282D64"/>
    <w:rsid w:val="00283D96"/>
    <w:rsid w:val="00283E79"/>
    <w:rsid w:val="00287748"/>
    <w:rsid w:val="00287F17"/>
    <w:rsid w:val="0029022A"/>
    <w:rsid w:val="00292503"/>
    <w:rsid w:val="002944D2"/>
    <w:rsid w:val="00295665"/>
    <w:rsid w:val="00295E8D"/>
    <w:rsid w:val="002A1A93"/>
    <w:rsid w:val="002A293B"/>
    <w:rsid w:val="002A3E95"/>
    <w:rsid w:val="002A48FC"/>
    <w:rsid w:val="002A541B"/>
    <w:rsid w:val="002B0DDD"/>
    <w:rsid w:val="002B3441"/>
    <w:rsid w:val="002B7166"/>
    <w:rsid w:val="002C0453"/>
    <w:rsid w:val="002C39EE"/>
    <w:rsid w:val="002C5A3D"/>
    <w:rsid w:val="002C7E0D"/>
    <w:rsid w:val="002D546C"/>
    <w:rsid w:val="002D5AB7"/>
    <w:rsid w:val="002E0A4F"/>
    <w:rsid w:val="002E1D96"/>
    <w:rsid w:val="002E2541"/>
    <w:rsid w:val="002E3387"/>
    <w:rsid w:val="002E383D"/>
    <w:rsid w:val="002E3A3A"/>
    <w:rsid w:val="002E4424"/>
    <w:rsid w:val="002F21FE"/>
    <w:rsid w:val="002F28AE"/>
    <w:rsid w:val="002F2BB6"/>
    <w:rsid w:val="002F4714"/>
    <w:rsid w:val="002F7DC1"/>
    <w:rsid w:val="002F7F0E"/>
    <w:rsid w:val="003032BA"/>
    <w:rsid w:val="00303D08"/>
    <w:rsid w:val="003044F3"/>
    <w:rsid w:val="00306DB3"/>
    <w:rsid w:val="003114DF"/>
    <w:rsid w:val="00311508"/>
    <w:rsid w:val="003120BA"/>
    <w:rsid w:val="00313C9D"/>
    <w:rsid w:val="0031520F"/>
    <w:rsid w:val="003202F7"/>
    <w:rsid w:val="0032096D"/>
    <w:rsid w:val="00320E17"/>
    <w:rsid w:val="00320E33"/>
    <w:rsid w:val="003309A0"/>
    <w:rsid w:val="00333E2B"/>
    <w:rsid w:val="00336331"/>
    <w:rsid w:val="003369DF"/>
    <w:rsid w:val="003401DB"/>
    <w:rsid w:val="003411EE"/>
    <w:rsid w:val="003418D7"/>
    <w:rsid w:val="00347912"/>
    <w:rsid w:val="00352376"/>
    <w:rsid w:val="003536DB"/>
    <w:rsid w:val="00354012"/>
    <w:rsid w:val="00357896"/>
    <w:rsid w:val="00360F05"/>
    <w:rsid w:val="003615C5"/>
    <w:rsid w:val="00363615"/>
    <w:rsid w:val="00364AF7"/>
    <w:rsid w:val="00364BF0"/>
    <w:rsid w:val="00364E68"/>
    <w:rsid w:val="003705CE"/>
    <w:rsid w:val="003705E8"/>
    <w:rsid w:val="0037093C"/>
    <w:rsid w:val="00371D38"/>
    <w:rsid w:val="0037348A"/>
    <w:rsid w:val="003744AB"/>
    <w:rsid w:val="003805C3"/>
    <w:rsid w:val="00382808"/>
    <w:rsid w:val="00383D4E"/>
    <w:rsid w:val="00384DC6"/>
    <w:rsid w:val="00386113"/>
    <w:rsid w:val="003862AD"/>
    <w:rsid w:val="00386C45"/>
    <w:rsid w:val="0039114B"/>
    <w:rsid w:val="00391AF8"/>
    <w:rsid w:val="00391BE1"/>
    <w:rsid w:val="00392005"/>
    <w:rsid w:val="00394E51"/>
    <w:rsid w:val="003954B5"/>
    <w:rsid w:val="00395873"/>
    <w:rsid w:val="00397857"/>
    <w:rsid w:val="003A04AA"/>
    <w:rsid w:val="003A16EB"/>
    <w:rsid w:val="003A3B93"/>
    <w:rsid w:val="003A3D91"/>
    <w:rsid w:val="003A3E10"/>
    <w:rsid w:val="003A4D81"/>
    <w:rsid w:val="003A50AB"/>
    <w:rsid w:val="003A5F4E"/>
    <w:rsid w:val="003B0071"/>
    <w:rsid w:val="003B07F4"/>
    <w:rsid w:val="003B11A7"/>
    <w:rsid w:val="003B1B3B"/>
    <w:rsid w:val="003B5A67"/>
    <w:rsid w:val="003C024A"/>
    <w:rsid w:val="003C2456"/>
    <w:rsid w:val="003C3C64"/>
    <w:rsid w:val="003C739C"/>
    <w:rsid w:val="003C797A"/>
    <w:rsid w:val="003D4353"/>
    <w:rsid w:val="003D4540"/>
    <w:rsid w:val="003D7050"/>
    <w:rsid w:val="003D78EB"/>
    <w:rsid w:val="003D7D8D"/>
    <w:rsid w:val="003E00BA"/>
    <w:rsid w:val="003E0D31"/>
    <w:rsid w:val="003E4C6E"/>
    <w:rsid w:val="003E5851"/>
    <w:rsid w:val="003E6AC9"/>
    <w:rsid w:val="003E71AB"/>
    <w:rsid w:val="003F139A"/>
    <w:rsid w:val="003F215B"/>
    <w:rsid w:val="003F2160"/>
    <w:rsid w:val="003F2945"/>
    <w:rsid w:val="003F2B74"/>
    <w:rsid w:val="003F706D"/>
    <w:rsid w:val="00402921"/>
    <w:rsid w:val="0041065F"/>
    <w:rsid w:val="00410860"/>
    <w:rsid w:val="00410E28"/>
    <w:rsid w:val="004128F6"/>
    <w:rsid w:val="004140B9"/>
    <w:rsid w:val="00415BF4"/>
    <w:rsid w:val="00416192"/>
    <w:rsid w:val="004169E2"/>
    <w:rsid w:val="00416E31"/>
    <w:rsid w:val="004171B5"/>
    <w:rsid w:val="0041764F"/>
    <w:rsid w:val="0041768E"/>
    <w:rsid w:val="00417C56"/>
    <w:rsid w:val="0042102B"/>
    <w:rsid w:val="00422684"/>
    <w:rsid w:val="0042398D"/>
    <w:rsid w:val="00425867"/>
    <w:rsid w:val="004267E2"/>
    <w:rsid w:val="004310DC"/>
    <w:rsid w:val="004319E7"/>
    <w:rsid w:val="0043223D"/>
    <w:rsid w:val="0043234C"/>
    <w:rsid w:val="00433932"/>
    <w:rsid w:val="004340C6"/>
    <w:rsid w:val="00435E2F"/>
    <w:rsid w:val="00445A4E"/>
    <w:rsid w:val="004472C3"/>
    <w:rsid w:val="004506B3"/>
    <w:rsid w:val="0045381E"/>
    <w:rsid w:val="00454B38"/>
    <w:rsid w:val="00455832"/>
    <w:rsid w:val="00455CB6"/>
    <w:rsid w:val="0045722B"/>
    <w:rsid w:val="00460957"/>
    <w:rsid w:val="00462028"/>
    <w:rsid w:val="00463C09"/>
    <w:rsid w:val="0046418C"/>
    <w:rsid w:val="0046474A"/>
    <w:rsid w:val="00467B0F"/>
    <w:rsid w:val="00467CEB"/>
    <w:rsid w:val="004703EF"/>
    <w:rsid w:val="00470977"/>
    <w:rsid w:val="00471066"/>
    <w:rsid w:val="00473358"/>
    <w:rsid w:val="00473855"/>
    <w:rsid w:val="00473A9B"/>
    <w:rsid w:val="00474A11"/>
    <w:rsid w:val="00474FFC"/>
    <w:rsid w:val="00475B29"/>
    <w:rsid w:val="00476822"/>
    <w:rsid w:val="0048000A"/>
    <w:rsid w:val="00481E71"/>
    <w:rsid w:val="004827EE"/>
    <w:rsid w:val="00482C67"/>
    <w:rsid w:val="004836F2"/>
    <w:rsid w:val="004840AB"/>
    <w:rsid w:val="004871C5"/>
    <w:rsid w:val="00492A95"/>
    <w:rsid w:val="0049469F"/>
    <w:rsid w:val="00496A60"/>
    <w:rsid w:val="00496ED6"/>
    <w:rsid w:val="00497322"/>
    <w:rsid w:val="004973B4"/>
    <w:rsid w:val="004A07B1"/>
    <w:rsid w:val="004A123E"/>
    <w:rsid w:val="004A12BE"/>
    <w:rsid w:val="004A200D"/>
    <w:rsid w:val="004A3087"/>
    <w:rsid w:val="004A4988"/>
    <w:rsid w:val="004A4B7C"/>
    <w:rsid w:val="004A588F"/>
    <w:rsid w:val="004A6346"/>
    <w:rsid w:val="004A6412"/>
    <w:rsid w:val="004A6EC4"/>
    <w:rsid w:val="004A7046"/>
    <w:rsid w:val="004B192E"/>
    <w:rsid w:val="004B221C"/>
    <w:rsid w:val="004B2EC0"/>
    <w:rsid w:val="004B6DFF"/>
    <w:rsid w:val="004C1D2E"/>
    <w:rsid w:val="004C25FF"/>
    <w:rsid w:val="004C456C"/>
    <w:rsid w:val="004C54C9"/>
    <w:rsid w:val="004C588F"/>
    <w:rsid w:val="004C6F14"/>
    <w:rsid w:val="004D21D4"/>
    <w:rsid w:val="004D329E"/>
    <w:rsid w:val="004D44EA"/>
    <w:rsid w:val="004D4AC8"/>
    <w:rsid w:val="004D62CE"/>
    <w:rsid w:val="004D7144"/>
    <w:rsid w:val="004E1E97"/>
    <w:rsid w:val="004E295D"/>
    <w:rsid w:val="004E338E"/>
    <w:rsid w:val="004E4730"/>
    <w:rsid w:val="004E4FE8"/>
    <w:rsid w:val="004F0B22"/>
    <w:rsid w:val="004F2340"/>
    <w:rsid w:val="004F2D4D"/>
    <w:rsid w:val="004F6B9F"/>
    <w:rsid w:val="0050048A"/>
    <w:rsid w:val="00500A7C"/>
    <w:rsid w:val="00501256"/>
    <w:rsid w:val="00505C60"/>
    <w:rsid w:val="0050654F"/>
    <w:rsid w:val="00507467"/>
    <w:rsid w:val="00510D5D"/>
    <w:rsid w:val="00512366"/>
    <w:rsid w:val="00512D6B"/>
    <w:rsid w:val="00514410"/>
    <w:rsid w:val="0051517F"/>
    <w:rsid w:val="00515B0B"/>
    <w:rsid w:val="00517D05"/>
    <w:rsid w:val="00517F92"/>
    <w:rsid w:val="0052365F"/>
    <w:rsid w:val="00523DEB"/>
    <w:rsid w:val="00535FCA"/>
    <w:rsid w:val="00536521"/>
    <w:rsid w:val="00537471"/>
    <w:rsid w:val="00541131"/>
    <w:rsid w:val="005426D4"/>
    <w:rsid w:val="00544B8B"/>
    <w:rsid w:val="00544D1C"/>
    <w:rsid w:val="00544E1F"/>
    <w:rsid w:val="005514C2"/>
    <w:rsid w:val="00553849"/>
    <w:rsid w:val="00555456"/>
    <w:rsid w:val="0055554F"/>
    <w:rsid w:val="00560BF6"/>
    <w:rsid w:val="00563025"/>
    <w:rsid w:val="005658C7"/>
    <w:rsid w:val="00567D62"/>
    <w:rsid w:val="0057073A"/>
    <w:rsid w:val="005709CB"/>
    <w:rsid w:val="00571028"/>
    <w:rsid w:val="0057120D"/>
    <w:rsid w:val="00571420"/>
    <w:rsid w:val="00571913"/>
    <w:rsid w:val="005727F5"/>
    <w:rsid w:val="00572E15"/>
    <w:rsid w:val="00573648"/>
    <w:rsid w:val="00576745"/>
    <w:rsid w:val="0057720D"/>
    <w:rsid w:val="005774C7"/>
    <w:rsid w:val="00577C40"/>
    <w:rsid w:val="005836E2"/>
    <w:rsid w:val="005857AE"/>
    <w:rsid w:val="00585E13"/>
    <w:rsid w:val="00586A6C"/>
    <w:rsid w:val="00586CE6"/>
    <w:rsid w:val="005906EB"/>
    <w:rsid w:val="005907AC"/>
    <w:rsid w:val="00590BF1"/>
    <w:rsid w:val="00592DBD"/>
    <w:rsid w:val="00593ACD"/>
    <w:rsid w:val="0059450B"/>
    <w:rsid w:val="00594EB3"/>
    <w:rsid w:val="005966B0"/>
    <w:rsid w:val="005A0666"/>
    <w:rsid w:val="005A0DE1"/>
    <w:rsid w:val="005A1CC5"/>
    <w:rsid w:val="005B3B59"/>
    <w:rsid w:val="005B3C25"/>
    <w:rsid w:val="005B6A63"/>
    <w:rsid w:val="005B7403"/>
    <w:rsid w:val="005C2435"/>
    <w:rsid w:val="005C3052"/>
    <w:rsid w:val="005C4376"/>
    <w:rsid w:val="005C4807"/>
    <w:rsid w:val="005C6F64"/>
    <w:rsid w:val="005C7DBB"/>
    <w:rsid w:val="005D1237"/>
    <w:rsid w:val="005D2BEC"/>
    <w:rsid w:val="005E1F57"/>
    <w:rsid w:val="005E2025"/>
    <w:rsid w:val="005E2471"/>
    <w:rsid w:val="005E2F55"/>
    <w:rsid w:val="005E3B29"/>
    <w:rsid w:val="005E45CE"/>
    <w:rsid w:val="005E5221"/>
    <w:rsid w:val="005F1BD3"/>
    <w:rsid w:val="005F1CB8"/>
    <w:rsid w:val="005F2F0E"/>
    <w:rsid w:val="005F541B"/>
    <w:rsid w:val="005F5F21"/>
    <w:rsid w:val="00601F86"/>
    <w:rsid w:val="0060257E"/>
    <w:rsid w:val="0060405E"/>
    <w:rsid w:val="006041D6"/>
    <w:rsid w:val="0060666B"/>
    <w:rsid w:val="00613030"/>
    <w:rsid w:val="00615FAE"/>
    <w:rsid w:val="006164D9"/>
    <w:rsid w:val="006169F5"/>
    <w:rsid w:val="0062090A"/>
    <w:rsid w:val="00623067"/>
    <w:rsid w:val="00624318"/>
    <w:rsid w:val="00627A83"/>
    <w:rsid w:val="00627DD3"/>
    <w:rsid w:val="00633290"/>
    <w:rsid w:val="00633C82"/>
    <w:rsid w:val="006348E0"/>
    <w:rsid w:val="00634D72"/>
    <w:rsid w:val="006357BF"/>
    <w:rsid w:val="00635C73"/>
    <w:rsid w:val="00635F4D"/>
    <w:rsid w:val="00636785"/>
    <w:rsid w:val="00636BD9"/>
    <w:rsid w:val="00636E4C"/>
    <w:rsid w:val="006403B6"/>
    <w:rsid w:val="006424B2"/>
    <w:rsid w:val="00642FA8"/>
    <w:rsid w:val="00644AAE"/>
    <w:rsid w:val="006520C6"/>
    <w:rsid w:val="00652C03"/>
    <w:rsid w:val="00653272"/>
    <w:rsid w:val="00653E04"/>
    <w:rsid w:val="0065477B"/>
    <w:rsid w:val="00654BC9"/>
    <w:rsid w:val="0065583C"/>
    <w:rsid w:val="006561AC"/>
    <w:rsid w:val="0065652A"/>
    <w:rsid w:val="006613AE"/>
    <w:rsid w:val="00662679"/>
    <w:rsid w:val="0066377F"/>
    <w:rsid w:val="00663EC1"/>
    <w:rsid w:val="00664172"/>
    <w:rsid w:val="006649D2"/>
    <w:rsid w:val="00666C3E"/>
    <w:rsid w:val="00667A12"/>
    <w:rsid w:val="00671637"/>
    <w:rsid w:val="0067164B"/>
    <w:rsid w:val="00671F27"/>
    <w:rsid w:val="00673C30"/>
    <w:rsid w:val="00673EE2"/>
    <w:rsid w:val="006742E6"/>
    <w:rsid w:val="006753B1"/>
    <w:rsid w:val="00675802"/>
    <w:rsid w:val="00676360"/>
    <w:rsid w:val="00680437"/>
    <w:rsid w:val="00680E1E"/>
    <w:rsid w:val="00683979"/>
    <w:rsid w:val="00685768"/>
    <w:rsid w:val="006877EE"/>
    <w:rsid w:val="00691EFE"/>
    <w:rsid w:val="00693209"/>
    <w:rsid w:val="006A100B"/>
    <w:rsid w:val="006A154A"/>
    <w:rsid w:val="006A15DF"/>
    <w:rsid w:val="006A2DF6"/>
    <w:rsid w:val="006A3F1D"/>
    <w:rsid w:val="006A45CA"/>
    <w:rsid w:val="006A55B5"/>
    <w:rsid w:val="006A5C0F"/>
    <w:rsid w:val="006B4C6E"/>
    <w:rsid w:val="006B55E7"/>
    <w:rsid w:val="006B6091"/>
    <w:rsid w:val="006B69E7"/>
    <w:rsid w:val="006C414C"/>
    <w:rsid w:val="006C7836"/>
    <w:rsid w:val="006D1719"/>
    <w:rsid w:val="006D31FD"/>
    <w:rsid w:val="006D4D68"/>
    <w:rsid w:val="006D67D2"/>
    <w:rsid w:val="006D6FCE"/>
    <w:rsid w:val="006D7998"/>
    <w:rsid w:val="006E2016"/>
    <w:rsid w:val="006E3C2D"/>
    <w:rsid w:val="006E4126"/>
    <w:rsid w:val="006E45B6"/>
    <w:rsid w:val="006E4FBA"/>
    <w:rsid w:val="006E63B3"/>
    <w:rsid w:val="006E68ED"/>
    <w:rsid w:val="006E6E45"/>
    <w:rsid w:val="006E7322"/>
    <w:rsid w:val="006E78FF"/>
    <w:rsid w:val="006F498D"/>
    <w:rsid w:val="0070047D"/>
    <w:rsid w:val="007009D3"/>
    <w:rsid w:val="00700EC3"/>
    <w:rsid w:val="00704CCF"/>
    <w:rsid w:val="00705443"/>
    <w:rsid w:val="00705869"/>
    <w:rsid w:val="00707A51"/>
    <w:rsid w:val="00710BBB"/>
    <w:rsid w:val="00712D53"/>
    <w:rsid w:val="00713BD9"/>
    <w:rsid w:val="00713DC7"/>
    <w:rsid w:val="00715197"/>
    <w:rsid w:val="00717F2E"/>
    <w:rsid w:val="007218A1"/>
    <w:rsid w:val="00723BD8"/>
    <w:rsid w:val="00723E0F"/>
    <w:rsid w:val="0072542E"/>
    <w:rsid w:val="00727555"/>
    <w:rsid w:val="007303EC"/>
    <w:rsid w:val="007304CA"/>
    <w:rsid w:val="007317B1"/>
    <w:rsid w:val="00733734"/>
    <w:rsid w:val="00733BF5"/>
    <w:rsid w:val="00733E35"/>
    <w:rsid w:val="00734F0E"/>
    <w:rsid w:val="00736872"/>
    <w:rsid w:val="00737574"/>
    <w:rsid w:val="0073769B"/>
    <w:rsid w:val="007416F1"/>
    <w:rsid w:val="00742407"/>
    <w:rsid w:val="00746998"/>
    <w:rsid w:val="00746AD4"/>
    <w:rsid w:val="00747EFF"/>
    <w:rsid w:val="00752D07"/>
    <w:rsid w:val="00753203"/>
    <w:rsid w:val="00753DAF"/>
    <w:rsid w:val="00754323"/>
    <w:rsid w:val="00755FC9"/>
    <w:rsid w:val="00756D88"/>
    <w:rsid w:val="0075712C"/>
    <w:rsid w:val="00757FF8"/>
    <w:rsid w:val="00761BFE"/>
    <w:rsid w:val="007633D4"/>
    <w:rsid w:val="00767E39"/>
    <w:rsid w:val="00772CD2"/>
    <w:rsid w:val="007736C9"/>
    <w:rsid w:val="00774319"/>
    <w:rsid w:val="00774EA8"/>
    <w:rsid w:val="00775A1B"/>
    <w:rsid w:val="00776A83"/>
    <w:rsid w:val="00780E4B"/>
    <w:rsid w:val="00782477"/>
    <w:rsid w:val="0078372D"/>
    <w:rsid w:val="00783F28"/>
    <w:rsid w:val="00784616"/>
    <w:rsid w:val="007847A7"/>
    <w:rsid w:val="00790F88"/>
    <w:rsid w:val="007947FF"/>
    <w:rsid w:val="00794A62"/>
    <w:rsid w:val="00797B82"/>
    <w:rsid w:val="007A0746"/>
    <w:rsid w:val="007A129B"/>
    <w:rsid w:val="007A2462"/>
    <w:rsid w:val="007A31F8"/>
    <w:rsid w:val="007A3521"/>
    <w:rsid w:val="007A537B"/>
    <w:rsid w:val="007A63B3"/>
    <w:rsid w:val="007B0941"/>
    <w:rsid w:val="007B24E5"/>
    <w:rsid w:val="007B32A8"/>
    <w:rsid w:val="007B36EA"/>
    <w:rsid w:val="007B4743"/>
    <w:rsid w:val="007B4DA8"/>
    <w:rsid w:val="007B68E1"/>
    <w:rsid w:val="007B7265"/>
    <w:rsid w:val="007C196B"/>
    <w:rsid w:val="007C2E2D"/>
    <w:rsid w:val="007C7E17"/>
    <w:rsid w:val="007D07C4"/>
    <w:rsid w:val="007D3613"/>
    <w:rsid w:val="007D4773"/>
    <w:rsid w:val="007D4B82"/>
    <w:rsid w:val="007D532A"/>
    <w:rsid w:val="007D78EE"/>
    <w:rsid w:val="007E00DB"/>
    <w:rsid w:val="007E03E2"/>
    <w:rsid w:val="007E0523"/>
    <w:rsid w:val="007E1D5C"/>
    <w:rsid w:val="007E479F"/>
    <w:rsid w:val="007E6A49"/>
    <w:rsid w:val="007E7BAA"/>
    <w:rsid w:val="007F0F91"/>
    <w:rsid w:val="007F17A6"/>
    <w:rsid w:val="007F1F9F"/>
    <w:rsid w:val="007F61DA"/>
    <w:rsid w:val="008023A4"/>
    <w:rsid w:val="00803D42"/>
    <w:rsid w:val="0080435A"/>
    <w:rsid w:val="00805151"/>
    <w:rsid w:val="00806E94"/>
    <w:rsid w:val="0081053D"/>
    <w:rsid w:val="00810D94"/>
    <w:rsid w:val="00810F8F"/>
    <w:rsid w:val="00812060"/>
    <w:rsid w:val="008123A3"/>
    <w:rsid w:val="00814E03"/>
    <w:rsid w:val="008232EF"/>
    <w:rsid w:val="00823DE7"/>
    <w:rsid w:val="0082466A"/>
    <w:rsid w:val="00825356"/>
    <w:rsid w:val="00825BBE"/>
    <w:rsid w:val="0082650F"/>
    <w:rsid w:val="00826C6F"/>
    <w:rsid w:val="008311C5"/>
    <w:rsid w:val="00831466"/>
    <w:rsid w:val="00831914"/>
    <w:rsid w:val="008324F3"/>
    <w:rsid w:val="00832673"/>
    <w:rsid w:val="008333A8"/>
    <w:rsid w:val="00833602"/>
    <w:rsid w:val="008346B9"/>
    <w:rsid w:val="008347C0"/>
    <w:rsid w:val="008363FD"/>
    <w:rsid w:val="00836EF8"/>
    <w:rsid w:val="0083705B"/>
    <w:rsid w:val="00837B3D"/>
    <w:rsid w:val="00840AD6"/>
    <w:rsid w:val="008432D9"/>
    <w:rsid w:val="00843396"/>
    <w:rsid w:val="00844F57"/>
    <w:rsid w:val="008459BA"/>
    <w:rsid w:val="00846D64"/>
    <w:rsid w:val="00846F6E"/>
    <w:rsid w:val="00851D86"/>
    <w:rsid w:val="0085297F"/>
    <w:rsid w:val="008529FB"/>
    <w:rsid w:val="00857E5F"/>
    <w:rsid w:val="00860F57"/>
    <w:rsid w:val="0086296C"/>
    <w:rsid w:val="00862DB9"/>
    <w:rsid w:val="0086375D"/>
    <w:rsid w:val="0086496B"/>
    <w:rsid w:val="00864AB7"/>
    <w:rsid w:val="00864BEC"/>
    <w:rsid w:val="00864E88"/>
    <w:rsid w:val="008658FC"/>
    <w:rsid w:val="00867914"/>
    <w:rsid w:val="00870F97"/>
    <w:rsid w:val="00871D6D"/>
    <w:rsid w:val="0087211A"/>
    <w:rsid w:val="00872BAF"/>
    <w:rsid w:val="0087376D"/>
    <w:rsid w:val="00873D0F"/>
    <w:rsid w:val="00874142"/>
    <w:rsid w:val="008749B3"/>
    <w:rsid w:val="00876DEF"/>
    <w:rsid w:val="00881236"/>
    <w:rsid w:val="00881BBD"/>
    <w:rsid w:val="008820FA"/>
    <w:rsid w:val="00882965"/>
    <w:rsid w:val="00883664"/>
    <w:rsid w:val="008840AF"/>
    <w:rsid w:val="008843B0"/>
    <w:rsid w:val="0088452B"/>
    <w:rsid w:val="00884E6B"/>
    <w:rsid w:val="008854F8"/>
    <w:rsid w:val="008858C1"/>
    <w:rsid w:val="00892E97"/>
    <w:rsid w:val="00896218"/>
    <w:rsid w:val="008978C4"/>
    <w:rsid w:val="008A36F8"/>
    <w:rsid w:val="008A7939"/>
    <w:rsid w:val="008B4523"/>
    <w:rsid w:val="008B501B"/>
    <w:rsid w:val="008C2808"/>
    <w:rsid w:val="008C2944"/>
    <w:rsid w:val="008C4649"/>
    <w:rsid w:val="008C5AFC"/>
    <w:rsid w:val="008C79DC"/>
    <w:rsid w:val="008C7AD7"/>
    <w:rsid w:val="008D0163"/>
    <w:rsid w:val="008D0D7B"/>
    <w:rsid w:val="008D1C3B"/>
    <w:rsid w:val="008D3BFE"/>
    <w:rsid w:val="008D47C5"/>
    <w:rsid w:val="008D4C1D"/>
    <w:rsid w:val="008D56FE"/>
    <w:rsid w:val="008D7D20"/>
    <w:rsid w:val="008E0B5A"/>
    <w:rsid w:val="008E2615"/>
    <w:rsid w:val="008E27A2"/>
    <w:rsid w:val="008E3071"/>
    <w:rsid w:val="008E51D4"/>
    <w:rsid w:val="008E5B0D"/>
    <w:rsid w:val="008E5FC6"/>
    <w:rsid w:val="008F041C"/>
    <w:rsid w:val="008F23BE"/>
    <w:rsid w:val="008F3D65"/>
    <w:rsid w:val="008F4BEF"/>
    <w:rsid w:val="008F59EC"/>
    <w:rsid w:val="008F6DCC"/>
    <w:rsid w:val="00900CB8"/>
    <w:rsid w:val="00903FFC"/>
    <w:rsid w:val="009052A8"/>
    <w:rsid w:val="0091008D"/>
    <w:rsid w:val="0091076C"/>
    <w:rsid w:val="00910BA5"/>
    <w:rsid w:val="00912D6B"/>
    <w:rsid w:val="00912F25"/>
    <w:rsid w:val="009146F3"/>
    <w:rsid w:val="00917278"/>
    <w:rsid w:val="00917566"/>
    <w:rsid w:val="00920BB3"/>
    <w:rsid w:val="00921BC4"/>
    <w:rsid w:val="00923709"/>
    <w:rsid w:val="009241CA"/>
    <w:rsid w:val="0092584F"/>
    <w:rsid w:val="00926B1C"/>
    <w:rsid w:val="00926D19"/>
    <w:rsid w:val="009271D6"/>
    <w:rsid w:val="009274E3"/>
    <w:rsid w:val="00931994"/>
    <w:rsid w:val="00933589"/>
    <w:rsid w:val="00933757"/>
    <w:rsid w:val="00935AC3"/>
    <w:rsid w:val="00940AE9"/>
    <w:rsid w:val="00940ED5"/>
    <w:rsid w:val="00941B88"/>
    <w:rsid w:val="00941D37"/>
    <w:rsid w:val="00945466"/>
    <w:rsid w:val="00945749"/>
    <w:rsid w:val="0094603F"/>
    <w:rsid w:val="00947567"/>
    <w:rsid w:val="00950BD1"/>
    <w:rsid w:val="00952D7E"/>
    <w:rsid w:val="00953BBD"/>
    <w:rsid w:val="009549EA"/>
    <w:rsid w:val="00954E40"/>
    <w:rsid w:val="009555DB"/>
    <w:rsid w:val="00956A07"/>
    <w:rsid w:val="00956F76"/>
    <w:rsid w:val="0095782C"/>
    <w:rsid w:val="009623A3"/>
    <w:rsid w:val="00963F40"/>
    <w:rsid w:val="00966E56"/>
    <w:rsid w:val="0096738E"/>
    <w:rsid w:val="0097451B"/>
    <w:rsid w:val="00975E7F"/>
    <w:rsid w:val="00983D26"/>
    <w:rsid w:val="00986984"/>
    <w:rsid w:val="00992171"/>
    <w:rsid w:val="0099224C"/>
    <w:rsid w:val="009922BB"/>
    <w:rsid w:val="00993C25"/>
    <w:rsid w:val="00993CA7"/>
    <w:rsid w:val="009954BA"/>
    <w:rsid w:val="00996E99"/>
    <w:rsid w:val="0099767D"/>
    <w:rsid w:val="00997810"/>
    <w:rsid w:val="009A03E0"/>
    <w:rsid w:val="009A1A91"/>
    <w:rsid w:val="009A4558"/>
    <w:rsid w:val="009A4777"/>
    <w:rsid w:val="009A73F6"/>
    <w:rsid w:val="009B0AB3"/>
    <w:rsid w:val="009B1585"/>
    <w:rsid w:val="009B173A"/>
    <w:rsid w:val="009B1DD8"/>
    <w:rsid w:val="009B1DFA"/>
    <w:rsid w:val="009B27D0"/>
    <w:rsid w:val="009B399F"/>
    <w:rsid w:val="009B3A05"/>
    <w:rsid w:val="009B431A"/>
    <w:rsid w:val="009B5466"/>
    <w:rsid w:val="009B62A0"/>
    <w:rsid w:val="009C008D"/>
    <w:rsid w:val="009C05D3"/>
    <w:rsid w:val="009C0E4F"/>
    <w:rsid w:val="009C2DE1"/>
    <w:rsid w:val="009C3391"/>
    <w:rsid w:val="009C4BBC"/>
    <w:rsid w:val="009C616F"/>
    <w:rsid w:val="009C6415"/>
    <w:rsid w:val="009C6B0A"/>
    <w:rsid w:val="009D1F90"/>
    <w:rsid w:val="009D350B"/>
    <w:rsid w:val="009D3578"/>
    <w:rsid w:val="009D3C43"/>
    <w:rsid w:val="009D726D"/>
    <w:rsid w:val="009D7809"/>
    <w:rsid w:val="009E2323"/>
    <w:rsid w:val="009E2B70"/>
    <w:rsid w:val="009E48CB"/>
    <w:rsid w:val="009E4C4E"/>
    <w:rsid w:val="009E5782"/>
    <w:rsid w:val="009E5DEE"/>
    <w:rsid w:val="009F04EC"/>
    <w:rsid w:val="009F21FB"/>
    <w:rsid w:val="009F36FD"/>
    <w:rsid w:val="009F609C"/>
    <w:rsid w:val="009F6B51"/>
    <w:rsid w:val="009F759F"/>
    <w:rsid w:val="00A049A4"/>
    <w:rsid w:val="00A04E27"/>
    <w:rsid w:val="00A05389"/>
    <w:rsid w:val="00A134A0"/>
    <w:rsid w:val="00A15E67"/>
    <w:rsid w:val="00A20F74"/>
    <w:rsid w:val="00A2202A"/>
    <w:rsid w:val="00A23BCC"/>
    <w:rsid w:val="00A24A60"/>
    <w:rsid w:val="00A263B1"/>
    <w:rsid w:val="00A26957"/>
    <w:rsid w:val="00A27834"/>
    <w:rsid w:val="00A305A0"/>
    <w:rsid w:val="00A30B21"/>
    <w:rsid w:val="00A3190B"/>
    <w:rsid w:val="00A33772"/>
    <w:rsid w:val="00A35F16"/>
    <w:rsid w:val="00A40F15"/>
    <w:rsid w:val="00A41074"/>
    <w:rsid w:val="00A46532"/>
    <w:rsid w:val="00A47A12"/>
    <w:rsid w:val="00A5093F"/>
    <w:rsid w:val="00A51989"/>
    <w:rsid w:val="00A51A40"/>
    <w:rsid w:val="00A51F7B"/>
    <w:rsid w:val="00A55A67"/>
    <w:rsid w:val="00A57ED0"/>
    <w:rsid w:val="00A604F8"/>
    <w:rsid w:val="00A60668"/>
    <w:rsid w:val="00A64A4C"/>
    <w:rsid w:val="00A64C12"/>
    <w:rsid w:val="00A70B29"/>
    <w:rsid w:val="00A822B9"/>
    <w:rsid w:val="00A83FCC"/>
    <w:rsid w:val="00A90691"/>
    <w:rsid w:val="00A971B9"/>
    <w:rsid w:val="00AA0971"/>
    <w:rsid w:val="00AA1135"/>
    <w:rsid w:val="00AA6709"/>
    <w:rsid w:val="00AA7583"/>
    <w:rsid w:val="00AA7903"/>
    <w:rsid w:val="00AB2E71"/>
    <w:rsid w:val="00AB3CAC"/>
    <w:rsid w:val="00AB4F30"/>
    <w:rsid w:val="00AB5CD5"/>
    <w:rsid w:val="00AB7156"/>
    <w:rsid w:val="00AB7879"/>
    <w:rsid w:val="00AC0E4D"/>
    <w:rsid w:val="00AC30CA"/>
    <w:rsid w:val="00AC3C01"/>
    <w:rsid w:val="00AC6FFE"/>
    <w:rsid w:val="00AC72A2"/>
    <w:rsid w:val="00AD13E1"/>
    <w:rsid w:val="00AD1864"/>
    <w:rsid w:val="00AD1B4C"/>
    <w:rsid w:val="00AD1FAF"/>
    <w:rsid w:val="00AD78D0"/>
    <w:rsid w:val="00AE4724"/>
    <w:rsid w:val="00AE61E4"/>
    <w:rsid w:val="00AE73EF"/>
    <w:rsid w:val="00AF05DC"/>
    <w:rsid w:val="00AF3F4E"/>
    <w:rsid w:val="00AF4891"/>
    <w:rsid w:val="00B00F9C"/>
    <w:rsid w:val="00B123C9"/>
    <w:rsid w:val="00B12484"/>
    <w:rsid w:val="00B13AAA"/>
    <w:rsid w:val="00B145FF"/>
    <w:rsid w:val="00B15F10"/>
    <w:rsid w:val="00B1692B"/>
    <w:rsid w:val="00B2244E"/>
    <w:rsid w:val="00B243AA"/>
    <w:rsid w:val="00B25CF1"/>
    <w:rsid w:val="00B26666"/>
    <w:rsid w:val="00B266C0"/>
    <w:rsid w:val="00B3019B"/>
    <w:rsid w:val="00B30C2B"/>
    <w:rsid w:val="00B31EDF"/>
    <w:rsid w:val="00B3502E"/>
    <w:rsid w:val="00B3582A"/>
    <w:rsid w:val="00B41DAC"/>
    <w:rsid w:val="00B42C78"/>
    <w:rsid w:val="00B43357"/>
    <w:rsid w:val="00B44813"/>
    <w:rsid w:val="00B46488"/>
    <w:rsid w:val="00B510DB"/>
    <w:rsid w:val="00B52476"/>
    <w:rsid w:val="00B5285C"/>
    <w:rsid w:val="00B52AF3"/>
    <w:rsid w:val="00B57FA4"/>
    <w:rsid w:val="00B6087F"/>
    <w:rsid w:val="00B61132"/>
    <w:rsid w:val="00B6602B"/>
    <w:rsid w:val="00B668C1"/>
    <w:rsid w:val="00B6745A"/>
    <w:rsid w:val="00B704CC"/>
    <w:rsid w:val="00B71073"/>
    <w:rsid w:val="00B72023"/>
    <w:rsid w:val="00B726D7"/>
    <w:rsid w:val="00B75CE0"/>
    <w:rsid w:val="00B76F67"/>
    <w:rsid w:val="00B841B6"/>
    <w:rsid w:val="00B86086"/>
    <w:rsid w:val="00B8764E"/>
    <w:rsid w:val="00B9337D"/>
    <w:rsid w:val="00B93539"/>
    <w:rsid w:val="00B9440C"/>
    <w:rsid w:val="00B966B2"/>
    <w:rsid w:val="00BA125B"/>
    <w:rsid w:val="00BA1E3A"/>
    <w:rsid w:val="00BA3C76"/>
    <w:rsid w:val="00BA43F7"/>
    <w:rsid w:val="00BA5A18"/>
    <w:rsid w:val="00BA5E60"/>
    <w:rsid w:val="00BA7298"/>
    <w:rsid w:val="00BA79C0"/>
    <w:rsid w:val="00BA7A5E"/>
    <w:rsid w:val="00BB2432"/>
    <w:rsid w:val="00BB4AD3"/>
    <w:rsid w:val="00BB4C64"/>
    <w:rsid w:val="00BB5559"/>
    <w:rsid w:val="00BB5E18"/>
    <w:rsid w:val="00BB680B"/>
    <w:rsid w:val="00BB70D1"/>
    <w:rsid w:val="00BC07EE"/>
    <w:rsid w:val="00BC0E08"/>
    <w:rsid w:val="00BC0FD6"/>
    <w:rsid w:val="00BC1C5B"/>
    <w:rsid w:val="00BC3887"/>
    <w:rsid w:val="00BC4535"/>
    <w:rsid w:val="00BC5D6E"/>
    <w:rsid w:val="00BC5F32"/>
    <w:rsid w:val="00BC7FBA"/>
    <w:rsid w:val="00BD06EB"/>
    <w:rsid w:val="00BD49A0"/>
    <w:rsid w:val="00BD4C77"/>
    <w:rsid w:val="00BD58C3"/>
    <w:rsid w:val="00BD72E7"/>
    <w:rsid w:val="00BD74AE"/>
    <w:rsid w:val="00BD7999"/>
    <w:rsid w:val="00BD79F5"/>
    <w:rsid w:val="00BE0165"/>
    <w:rsid w:val="00BE17AC"/>
    <w:rsid w:val="00BE28F3"/>
    <w:rsid w:val="00BE3DFF"/>
    <w:rsid w:val="00BE401A"/>
    <w:rsid w:val="00BE504D"/>
    <w:rsid w:val="00BE5458"/>
    <w:rsid w:val="00BE69AF"/>
    <w:rsid w:val="00BF1B5F"/>
    <w:rsid w:val="00BF1C85"/>
    <w:rsid w:val="00BF21D3"/>
    <w:rsid w:val="00BF4A27"/>
    <w:rsid w:val="00BF58EA"/>
    <w:rsid w:val="00BF6D20"/>
    <w:rsid w:val="00BF6EB8"/>
    <w:rsid w:val="00C000EB"/>
    <w:rsid w:val="00C00AFC"/>
    <w:rsid w:val="00C01D9B"/>
    <w:rsid w:val="00C02696"/>
    <w:rsid w:val="00C03B10"/>
    <w:rsid w:val="00C06A4C"/>
    <w:rsid w:val="00C071C6"/>
    <w:rsid w:val="00C10829"/>
    <w:rsid w:val="00C10BC8"/>
    <w:rsid w:val="00C12027"/>
    <w:rsid w:val="00C129B5"/>
    <w:rsid w:val="00C136BD"/>
    <w:rsid w:val="00C1519E"/>
    <w:rsid w:val="00C15414"/>
    <w:rsid w:val="00C15C04"/>
    <w:rsid w:val="00C16764"/>
    <w:rsid w:val="00C2063B"/>
    <w:rsid w:val="00C21E17"/>
    <w:rsid w:val="00C224FC"/>
    <w:rsid w:val="00C2372E"/>
    <w:rsid w:val="00C23776"/>
    <w:rsid w:val="00C26930"/>
    <w:rsid w:val="00C26CE5"/>
    <w:rsid w:val="00C3310B"/>
    <w:rsid w:val="00C33DCA"/>
    <w:rsid w:val="00C35326"/>
    <w:rsid w:val="00C35BAB"/>
    <w:rsid w:val="00C36A39"/>
    <w:rsid w:val="00C36B42"/>
    <w:rsid w:val="00C36F2A"/>
    <w:rsid w:val="00C3738A"/>
    <w:rsid w:val="00C410AC"/>
    <w:rsid w:val="00C41EA4"/>
    <w:rsid w:val="00C420F8"/>
    <w:rsid w:val="00C42752"/>
    <w:rsid w:val="00C43184"/>
    <w:rsid w:val="00C44E3C"/>
    <w:rsid w:val="00C46930"/>
    <w:rsid w:val="00C505DE"/>
    <w:rsid w:val="00C5246B"/>
    <w:rsid w:val="00C54E16"/>
    <w:rsid w:val="00C57354"/>
    <w:rsid w:val="00C61906"/>
    <w:rsid w:val="00C62EC5"/>
    <w:rsid w:val="00C63686"/>
    <w:rsid w:val="00C637A2"/>
    <w:rsid w:val="00C6435C"/>
    <w:rsid w:val="00C64839"/>
    <w:rsid w:val="00C648C5"/>
    <w:rsid w:val="00C64948"/>
    <w:rsid w:val="00C6516A"/>
    <w:rsid w:val="00C65BA3"/>
    <w:rsid w:val="00C65C3A"/>
    <w:rsid w:val="00C7014A"/>
    <w:rsid w:val="00C74D40"/>
    <w:rsid w:val="00C75428"/>
    <w:rsid w:val="00C76E61"/>
    <w:rsid w:val="00C813EB"/>
    <w:rsid w:val="00C83CD6"/>
    <w:rsid w:val="00C85977"/>
    <w:rsid w:val="00C85E11"/>
    <w:rsid w:val="00C90FF5"/>
    <w:rsid w:val="00C92420"/>
    <w:rsid w:val="00C9380A"/>
    <w:rsid w:val="00C95A6F"/>
    <w:rsid w:val="00C968BD"/>
    <w:rsid w:val="00C976D6"/>
    <w:rsid w:val="00CA5389"/>
    <w:rsid w:val="00CB076C"/>
    <w:rsid w:val="00CB3066"/>
    <w:rsid w:val="00CB38E1"/>
    <w:rsid w:val="00CB4D69"/>
    <w:rsid w:val="00CB5102"/>
    <w:rsid w:val="00CB6345"/>
    <w:rsid w:val="00CB7EA8"/>
    <w:rsid w:val="00CC0109"/>
    <w:rsid w:val="00CC061E"/>
    <w:rsid w:val="00CC21AB"/>
    <w:rsid w:val="00CC2993"/>
    <w:rsid w:val="00CC3D85"/>
    <w:rsid w:val="00CC42A0"/>
    <w:rsid w:val="00CC4900"/>
    <w:rsid w:val="00CC75D6"/>
    <w:rsid w:val="00CD0544"/>
    <w:rsid w:val="00CD3ADA"/>
    <w:rsid w:val="00CD6045"/>
    <w:rsid w:val="00CE0380"/>
    <w:rsid w:val="00CE1BD9"/>
    <w:rsid w:val="00CE2949"/>
    <w:rsid w:val="00CE2A8A"/>
    <w:rsid w:val="00CE3A9B"/>
    <w:rsid w:val="00CE3DDE"/>
    <w:rsid w:val="00CE5A92"/>
    <w:rsid w:val="00CE7EDD"/>
    <w:rsid w:val="00CF2EBD"/>
    <w:rsid w:val="00CF5CA4"/>
    <w:rsid w:val="00CF7FE5"/>
    <w:rsid w:val="00D006A8"/>
    <w:rsid w:val="00D00F86"/>
    <w:rsid w:val="00D01F21"/>
    <w:rsid w:val="00D030FC"/>
    <w:rsid w:val="00D04901"/>
    <w:rsid w:val="00D04A12"/>
    <w:rsid w:val="00D056A9"/>
    <w:rsid w:val="00D10C2C"/>
    <w:rsid w:val="00D1173E"/>
    <w:rsid w:val="00D137AF"/>
    <w:rsid w:val="00D16CDD"/>
    <w:rsid w:val="00D1777B"/>
    <w:rsid w:val="00D17C73"/>
    <w:rsid w:val="00D2071B"/>
    <w:rsid w:val="00D242D9"/>
    <w:rsid w:val="00D24445"/>
    <w:rsid w:val="00D248CA"/>
    <w:rsid w:val="00D25A40"/>
    <w:rsid w:val="00D25DBF"/>
    <w:rsid w:val="00D27B83"/>
    <w:rsid w:val="00D3117B"/>
    <w:rsid w:val="00D31EC0"/>
    <w:rsid w:val="00D35E6B"/>
    <w:rsid w:val="00D36ED6"/>
    <w:rsid w:val="00D41DE4"/>
    <w:rsid w:val="00D42087"/>
    <w:rsid w:val="00D44BDE"/>
    <w:rsid w:val="00D45232"/>
    <w:rsid w:val="00D4605C"/>
    <w:rsid w:val="00D473B8"/>
    <w:rsid w:val="00D50135"/>
    <w:rsid w:val="00D503A1"/>
    <w:rsid w:val="00D54C84"/>
    <w:rsid w:val="00D56E7C"/>
    <w:rsid w:val="00D578C2"/>
    <w:rsid w:val="00D579ED"/>
    <w:rsid w:val="00D604D7"/>
    <w:rsid w:val="00D61AC4"/>
    <w:rsid w:val="00D61C4A"/>
    <w:rsid w:val="00D62D98"/>
    <w:rsid w:val="00D63966"/>
    <w:rsid w:val="00D66A2E"/>
    <w:rsid w:val="00D66D5F"/>
    <w:rsid w:val="00D703DA"/>
    <w:rsid w:val="00D708FA"/>
    <w:rsid w:val="00D726FD"/>
    <w:rsid w:val="00D751EE"/>
    <w:rsid w:val="00D752D6"/>
    <w:rsid w:val="00D81E72"/>
    <w:rsid w:val="00D82482"/>
    <w:rsid w:val="00D834FC"/>
    <w:rsid w:val="00D83EDE"/>
    <w:rsid w:val="00D83F84"/>
    <w:rsid w:val="00D83FB4"/>
    <w:rsid w:val="00D8496B"/>
    <w:rsid w:val="00D8699B"/>
    <w:rsid w:val="00D87D5D"/>
    <w:rsid w:val="00D905D4"/>
    <w:rsid w:val="00D91D49"/>
    <w:rsid w:val="00D92EC2"/>
    <w:rsid w:val="00D93A2E"/>
    <w:rsid w:val="00D959B9"/>
    <w:rsid w:val="00D97921"/>
    <w:rsid w:val="00DA2CD5"/>
    <w:rsid w:val="00DA2FF2"/>
    <w:rsid w:val="00DA3CBE"/>
    <w:rsid w:val="00DA40BD"/>
    <w:rsid w:val="00DB0520"/>
    <w:rsid w:val="00DB0E91"/>
    <w:rsid w:val="00DB18EE"/>
    <w:rsid w:val="00DB3518"/>
    <w:rsid w:val="00DB6625"/>
    <w:rsid w:val="00DB6BF1"/>
    <w:rsid w:val="00DB716A"/>
    <w:rsid w:val="00DB7464"/>
    <w:rsid w:val="00DC0D6A"/>
    <w:rsid w:val="00DC2B41"/>
    <w:rsid w:val="00DC4489"/>
    <w:rsid w:val="00DC5BFB"/>
    <w:rsid w:val="00DC6FDA"/>
    <w:rsid w:val="00DC78E5"/>
    <w:rsid w:val="00DC7F16"/>
    <w:rsid w:val="00DD0D53"/>
    <w:rsid w:val="00DD30EF"/>
    <w:rsid w:val="00DD3B76"/>
    <w:rsid w:val="00DD5A95"/>
    <w:rsid w:val="00DD6036"/>
    <w:rsid w:val="00DE2B85"/>
    <w:rsid w:val="00DE3E7B"/>
    <w:rsid w:val="00DE6A7B"/>
    <w:rsid w:val="00DE6F6A"/>
    <w:rsid w:val="00DE7B1E"/>
    <w:rsid w:val="00DE7B92"/>
    <w:rsid w:val="00DF012C"/>
    <w:rsid w:val="00DF5EBE"/>
    <w:rsid w:val="00DF64A7"/>
    <w:rsid w:val="00DF65AC"/>
    <w:rsid w:val="00E00AFF"/>
    <w:rsid w:val="00E01498"/>
    <w:rsid w:val="00E0276F"/>
    <w:rsid w:val="00E02F10"/>
    <w:rsid w:val="00E037D0"/>
    <w:rsid w:val="00E059ED"/>
    <w:rsid w:val="00E06FB7"/>
    <w:rsid w:val="00E11244"/>
    <w:rsid w:val="00E142BB"/>
    <w:rsid w:val="00E1542F"/>
    <w:rsid w:val="00E1649F"/>
    <w:rsid w:val="00E169C8"/>
    <w:rsid w:val="00E17C9E"/>
    <w:rsid w:val="00E214A8"/>
    <w:rsid w:val="00E21676"/>
    <w:rsid w:val="00E22AA8"/>
    <w:rsid w:val="00E24AF9"/>
    <w:rsid w:val="00E2549A"/>
    <w:rsid w:val="00E26B94"/>
    <w:rsid w:val="00E26FD8"/>
    <w:rsid w:val="00E31DAE"/>
    <w:rsid w:val="00E32019"/>
    <w:rsid w:val="00E32A49"/>
    <w:rsid w:val="00E3333E"/>
    <w:rsid w:val="00E3411A"/>
    <w:rsid w:val="00E349A2"/>
    <w:rsid w:val="00E37C60"/>
    <w:rsid w:val="00E40CF5"/>
    <w:rsid w:val="00E413F8"/>
    <w:rsid w:val="00E42ED3"/>
    <w:rsid w:val="00E43C3D"/>
    <w:rsid w:val="00E46BCE"/>
    <w:rsid w:val="00E47019"/>
    <w:rsid w:val="00E508B0"/>
    <w:rsid w:val="00E50A25"/>
    <w:rsid w:val="00E52061"/>
    <w:rsid w:val="00E528DF"/>
    <w:rsid w:val="00E53358"/>
    <w:rsid w:val="00E53C72"/>
    <w:rsid w:val="00E546BE"/>
    <w:rsid w:val="00E55E4D"/>
    <w:rsid w:val="00E5651E"/>
    <w:rsid w:val="00E5674B"/>
    <w:rsid w:val="00E60047"/>
    <w:rsid w:val="00E61EAB"/>
    <w:rsid w:val="00E7069E"/>
    <w:rsid w:val="00E80C73"/>
    <w:rsid w:val="00E81D91"/>
    <w:rsid w:val="00E81F47"/>
    <w:rsid w:val="00E8324B"/>
    <w:rsid w:val="00E83CED"/>
    <w:rsid w:val="00E84286"/>
    <w:rsid w:val="00E845AF"/>
    <w:rsid w:val="00E86E40"/>
    <w:rsid w:val="00E874DB"/>
    <w:rsid w:val="00E911E3"/>
    <w:rsid w:val="00E97425"/>
    <w:rsid w:val="00E977F7"/>
    <w:rsid w:val="00EA1209"/>
    <w:rsid w:val="00EA3C52"/>
    <w:rsid w:val="00EA613E"/>
    <w:rsid w:val="00EA6D29"/>
    <w:rsid w:val="00EB2334"/>
    <w:rsid w:val="00EB2646"/>
    <w:rsid w:val="00EB34C0"/>
    <w:rsid w:val="00EB3F4A"/>
    <w:rsid w:val="00EB4040"/>
    <w:rsid w:val="00EB4054"/>
    <w:rsid w:val="00EB6039"/>
    <w:rsid w:val="00EC0B22"/>
    <w:rsid w:val="00EC0E3C"/>
    <w:rsid w:val="00EC106B"/>
    <w:rsid w:val="00EC1E36"/>
    <w:rsid w:val="00EC1FFB"/>
    <w:rsid w:val="00EC27C4"/>
    <w:rsid w:val="00EC2834"/>
    <w:rsid w:val="00EC2DD1"/>
    <w:rsid w:val="00EC34D7"/>
    <w:rsid w:val="00EC4D9E"/>
    <w:rsid w:val="00EC517E"/>
    <w:rsid w:val="00EC56C3"/>
    <w:rsid w:val="00EC7DDF"/>
    <w:rsid w:val="00ED306F"/>
    <w:rsid w:val="00ED585D"/>
    <w:rsid w:val="00ED6533"/>
    <w:rsid w:val="00ED7A8C"/>
    <w:rsid w:val="00EE1B17"/>
    <w:rsid w:val="00EE1FFE"/>
    <w:rsid w:val="00EE2998"/>
    <w:rsid w:val="00EE34B4"/>
    <w:rsid w:val="00EE4379"/>
    <w:rsid w:val="00EE5820"/>
    <w:rsid w:val="00EF00C9"/>
    <w:rsid w:val="00EF13A7"/>
    <w:rsid w:val="00EF28C0"/>
    <w:rsid w:val="00EF492A"/>
    <w:rsid w:val="00EF51F4"/>
    <w:rsid w:val="00EF5A0F"/>
    <w:rsid w:val="00EF7DED"/>
    <w:rsid w:val="00F003BF"/>
    <w:rsid w:val="00F009B5"/>
    <w:rsid w:val="00F010AA"/>
    <w:rsid w:val="00F03384"/>
    <w:rsid w:val="00F04942"/>
    <w:rsid w:val="00F06675"/>
    <w:rsid w:val="00F10820"/>
    <w:rsid w:val="00F11424"/>
    <w:rsid w:val="00F12565"/>
    <w:rsid w:val="00F1283C"/>
    <w:rsid w:val="00F131C5"/>
    <w:rsid w:val="00F141A8"/>
    <w:rsid w:val="00F15C15"/>
    <w:rsid w:val="00F20381"/>
    <w:rsid w:val="00F20988"/>
    <w:rsid w:val="00F20BEE"/>
    <w:rsid w:val="00F20CD5"/>
    <w:rsid w:val="00F21094"/>
    <w:rsid w:val="00F23D68"/>
    <w:rsid w:val="00F302C1"/>
    <w:rsid w:val="00F318F5"/>
    <w:rsid w:val="00F32BA4"/>
    <w:rsid w:val="00F33696"/>
    <w:rsid w:val="00F33B07"/>
    <w:rsid w:val="00F34C33"/>
    <w:rsid w:val="00F354C1"/>
    <w:rsid w:val="00F36E75"/>
    <w:rsid w:val="00F42C08"/>
    <w:rsid w:val="00F42CA7"/>
    <w:rsid w:val="00F43119"/>
    <w:rsid w:val="00F4500A"/>
    <w:rsid w:val="00F456B2"/>
    <w:rsid w:val="00F45B22"/>
    <w:rsid w:val="00F46C9B"/>
    <w:rsid w:val="00F47FF2"/>
    <w:rsid w:val="00F510E0"/>
    <w:rsid w:val="00F5351A"/>
    <w:rsid w:val="00F56212"/>
    <w:rsid w:val="00F56E74"/>
    <w:rsid w:val="00F57AE5"/>
    <w:rsid w:val="00F57DE1"/>
    <w:rsid w:val="00F61721"/>
    <w:rsid w:val="00F6431D"/>
    <w:rsid w:val="00F67177"/>
    <w:rsid w:val="00F70F77"/>
    <w:rsid w:val="00F71597"/>
    <w:rsid w:val="00F72AF0"/>
    <w:rsid w:val="00F749B4"/>
    <w:rsid w:val="00F7558E"/>
    <w:rsid w:val="00F83249"/>
    <w:rsid w:val="00F84762"/>
    <w:rsid w:val="00F879C4"/>
    <w:rsid w:val="00F87B2C"/>
    <w:rsid w:val="00F910B1"/>
    <w:rsid w:val="00F91AFD"/>
    <w:rsid w:val="00F92E2A"/>
    <w:rsid w:val="00F95443"/>
    <w:rsid w:val="00FA0525"/>
    <w:rsid w:val="00FA451D"/>
    <w:rsid w:val="00FA4745"/>
    <w:rsid w:val="00FA720E"/>
    <w:rsid w:val="00FB02F0"/>
    <w:rsid w:val="00FB1227"/>
    <w:rsid w:val="00FB1F2C"/>
    <w:rsid w:val="00FB5934"/>
    <w:rsid w:val="00FC01F7"/>
    <w:rsid w:val="00FC0D16"/>
    <w:rsid w:val="00FC10A3"/>
    <w:rsid w:val="00FC2D43"/>
    <w:rsid w:val="00FC3164"/>
    <w:rsid w:val="00FC4857"/>
    <w:rsid w:val="00FC4D8E"/>
    <w:rsid w:val="00FD114E"/>
    <w:rsid w:val="00FD1896"/>
    <w:rsid w:val="00FD19B3"/>
    <w:rsid w:val="00FD4051"/>
    <w:rsid w:val="00FD646D"/>
    <w:rsid w:val="00FD7094"/>
    <w:rsid w:val="00FE031C"/>
    <w:rsid w:val="00FE49C8"/>
    <w:rsid w:val="00FE620E"/>
    <w:rsid w:val="00FF18FC"/>
    <w:rsid w:val="00FF3A7A"/>
    <w:rsid w:val="00FF40D6"/>
    <w:rsid w:val="00FF52B6"/>
    <w:rsid w:val="00FF5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93B8A5-5042-4678-B46D-42F3C48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0"/>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0"/>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0"/>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71534"/>
    <w:rPr>
      <w:rFonts w:eastAsia="黑体"/>
      <w:bCs/>
      <w:kern w:val="44"/>
      <w:sz w:val="36"/>
      <w:szCs w:val="44"/>
    </w:rPr>
  </w:style>
  <w:style w:type="character" w:customStyle="1" w:styleId="20">
    <w:name w:val="标题 2 字符"/>
    <w:basedOn w:val="a1"/>
    <w:link w:val="2"/>
    <w:rsid w:val="00EE4379"/>
    <w:rPr>
      <w:rFonts w:eastAsia="黑体" w:cstheme="majorBidi"/>
      <w:bCs/>
      <w:kern w:val="2"/>
      <w:sz w:val="28"/>
      <w:szCs w:val="32"/>
    </w:rPr>
  </w:style>
  <w:style w:type="character" w:customStyle="1" w:styleId="30">
    <w:name w:val="标题 3 字符"/>
    <w:basedOn w:val="a1"/>
    <w:link w:val="3"/>
    <w:rsid w:val="006E7322"/>
    <w:rPr>
      <w:rFonts w:eastAsia="黑体"/>
      <w:bCs/>
      <w:kern w:val="2"/>
      <w:sz w:val="24"/>
      <w:szCs w:val="32"/>
    </w:rPr>
  </w:style>
  <w:style w:type="paragraph" w:styleId="a4">
    <w:name w:val="header"/>
    <w:basedOn w:val="a"/>
    <w:link w:val="a5"/>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rsid w:val="00EE4379"/>
    <w:rPr>
      <w:kern w:val="2"/>
      <w:sz w:val="18"/>
      <w:szCs w:val="18"/>
    </w:rPr>
  </w:style>
  <w:style w:type="paragraph" w:styleId="a6">
    <w:name w:val="footer"/>
    <w:basedOn w:val="a"/>
    <w:link w:val="a7"/>
    <w:uiPriority w:val="99"/>
    <w:rsid w:val="00EE4379"/>
    <w:pPr>
      <w:tabs>
        <w:tab w:val="center" w:pos="4153"/>
        <w:tab w:val="right" w:pos="8306"/>
      </w:tabs>
      <w:snapToGrid w:val="0"/>
      <w:spacing w:line="240" w:lineRule="atLeast"/>
      <w:jc w:val="left"/>
    </w:pPr>
    <w:rPr>
      <w:sz w:val="18"/>
      <w:szCs w:val="18"/>
    </w:rPr>
  </w:style>
  <w:style w:type="character" w:customStyle="1" w:styleId="a7">
    <w:name w:val="页脚 字符"/>
    <w:basedOn w:val="a1"/>
    <w:link w:val="a6"/>
    <w:uiPriority w:val="99"/>
    <w:rsid w:val="00EE4379"/>
    <w:rPr>
      <w:kern w:val="2"/>
      <w:sz w:val="18"/>
      <w:szCs w:val="18"/>
    </w:rPr>
  </w:style>
  <w:style w:type="paragraph" w:styleId="a8">
    <w:name w:val="caption"/>
    <w:basedOn w:val="a"/>
    <w:next w:val="a"/>
    <w:unhideWhenUsed/>
    <w:qFormat/>
    <w:rsid w:val="000E2634"/>
    <w:rPr>
      <w:rFonts w:asciiTheme="majorHAnsi" w:eastAsia="黑体" w:hAnsiTheme="majorHAnsi" w:cstheme="majorBidi"/>
      <w:sz w:val="20"/>
      <w:szCs w:val="20"/>
    </w:rPr>
  </w:style>
  <w:style w:type="paragraph" w:styleId="a9">
    <w:name w:val="Title"/>
    <w:basedOn w:val="a"/>
    <w:next w:val="a"/>
    <w:link w:val="aa"/>
    <w:qFormat/>
    <w:rsid w:val="00727555"/>
    <w:pPr>
      <w:pageBreakBefore/>
      <w:spacing w:beforeLines="80" w:before="80" w:afterLines="50" w:after="50"/>
      <w:jc w:val="center"/>
      <w:outlineLvl w:val="0"/>
    </w:pPr>
    <w:rPr>
      <w:rFonts w:eastAsia="黑体" w:cstheme="majorBidi"/>
      <w:bCs/>
      <w:sz w:val="36"/>
      <w:szCs w:val="32"/>
    </w:rPr>
  </w:style>
  <w:style w:type="character" w:customStyle="1" w:styleId="aa">
    <w:name w:val="标题 字符"/>
    <w:basedOn w:val="a1"/>
    <w:link w:val="a9"/>
    <w:rsid w:val="00727555"/>
    <w:rPr>
      <w:rFonts w:eastAsia="黑体" w:cstheme="majorBidi"/>
      <w:bCs/>
      <w:kern w:val="2"/>
      <w:sz w:val="36"/>
      <w:szCs w:val="32"/>
    </w:rPr>
  </w:style>
  <w:style w:type="character" w:styleId="ab">
    <w:name w:val="Hyperlink"/>
    <w:basedOn w:val="a1"/>
    <w:uiPriority w:val="99"/>
    <w:unhideWhenUsed/>
    <w:rsid w:val="009274E3"/>
    <w:rPr>
      <w:color w:val="5F5F5F" w:themeColor="hyperlink"/>
      <w:u w:val="single"/>
    </w:rPr>
  </w:style>
  <w:style w:type="paragraph" w:styleId="TOC1">
    <w:name w:val="toc 1"/>
    <w:basedOn w:val="a"/>
    <w:next w:val="a"/>
    <w:autoRedefine/>
    <w:uiPriority w:val="39"/>
    <w:rsid w:val="009274E3"/>
    <w:rPr>
      <w:rFonts w:eastAsia="黑体"/>
      <w:sz w:val="28"/>
    </w:rPr>
  </w:style>
  <w:style w:type="paragraph" w:styleId="TOC2">
    <w:name w:val="toc 2"/>
    <w:basedOn w:val="a"/>
    <w:next w:val="a"/>
    <w:autoRedefine/>
    <w:uiPriority w:val="39"/>
    <w:rsid w:val="005A0DE1"/>
    <w:pPr>
      <w:tabs>
        <w:tab w:val="right" w:leader="dot" w:pos="8494"/>
      </w:tabs>
      <w:ind w:leftChars="200" w:left="480"/>
    </w:pPr>
  </w:style>
  <w:style w:type="paragraph" w:styleId="TOC3">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
    <w:qFormat/>
    <w:rsid w:val="00FC10A3"/>
    <w:pPr>
      <w:ind w:firstLineChars="200" w:firstLine="200"/>
    </w:pPr>
  </w:style>
  <w:style w:type="character" w:customStyle="1" w:styleId="Char">
    <w:name w:val="章节正文 Char"/>
    <w:basedOn w:val="a1"/>
    <w:link w:val="a0"/>
    <w:rsid w:val="00FC10A3"/>
    <w:rPr>
      <w:kern w:val="2"/>
      <w:sz w:val="24"/>
      <w:szCs w:val="24"/>
    </w:rPr>
  </w:style>
  <w:style w:type="table" w:styleId="ac">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D04A12"/>
    <w:pPr>
      <w:ind w:firstLineChars="200" w:firstLine="420"/>
    </w:pPr>
  </w:style>
  <w:style w:type="paragraph" w:styleId="ae">
    <w:name w:val="Balloon Text"/>
    <w:basedOn w:val="a"/>
    <w:link w:val="af"/>
    <w:rsid w:val="00BC5F32"/>
    <w:pPr>
      <w:spacing w:line="240" w:lineRule="auto"/>
    </w:pPr>
    <w:rPr>
      <w:sz w:val="18"/>
      <w:szCs w:val="18"/>
    </w:rPr>
  </w:style>
  <w:style w:type="character" w:customStyle="1" w:styleId="af">
    <w:name w:val="批注框文本 字符"/>
    <w:basedOn w:val="a1"/>
    <w:link w:val="ae"/>
    <w:rsid w:val="00BC5F32"/>
    <w:rPr>
      <w:kern w:val="2"/>
      <w:sz w:val="18"/>
      <w:szCs w:val="18"/>
    </w:rPr>
  </w:style>
  <w:style w:type="character" w:styleId="af0">
    <w:name w:val="Placeholder Text"/>
    <w:basedOn w:val="a1"/>
    <w:uiPriority w:val="99"/>
    <w:semiHidden/>
    <w:rsid w:val="00BC5F32"/>
    <w:rPr>
      <w:color w:val="808080"/>
    </w:rPr>
  </w:style>
  <w:style w:type="paragraph" w:customStyle="1" w:styleId="af1">
    <w:name w:val="插图题注"/>
    <w:basedOn w:val="a8"/>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f2">
    <w:name w:val="表格题注"/>
    <w:basedOn w:val="a8"/>
    <w:next w:val="a0"/>
    <w:qFormat/>
    <w:rsid w:val="009C05D3"/>
    <w:pPr>
      <w:ind w:firstLine="480"/>
      <w:jc w:val="center"/>
    </w:pPr>
    <w:rPr>
      <w:rFonts w:ascii="Times New Roman" w:hAnsi="Times New Roman"/>
      <w:sz w:val="24"/>
    </w:rPr>
  </w:style>
  <w:style w:type="paragraph" w:customStyle="1" w:styleId="af3">
    <w:name w:val="参考文献条目"/>
    <w:basedOn w:val="a"/>
    <w:qFormat/>
    <w:rsid w:val="00D61C4A"/>
    <w:pPr>
      <w:spacing w:line="360" w:lineRule="auto"/>
      <w:ind w:left="200" w:hangingChars="200" w:hanging="200"/>
    </w:pPr>
    <w:rPr>
      <w:rFonts w:ascii="宋体"/>
    </w:rPr>
  </w:style>
  <w:style w:type="paragraph" w:styleId="af4">
    <w:name w:val="Normal (Web)"/>
    <w:basedOn w:val="a"/>
    <w:uiPriority w:val="99"/>
    <w:unhideWhenUsed/>
    <w:rsid w:val="00201193"/>
    <w:pPr>
      <w:widowControl/>
      <w:spacing w:before="100" w:beforeAutospacing="1" w:after="100" w:afterAutospacing="1" w:line="240" w:lineRule="auto"/>
      <w:jc w:val="left"/>
    </w:pPr>
    <w:rPr>
      <w:rFonts w:ascii="宋体" w:hAnsi="宋体" w:cs="宋体"/>
      <w:kern w:val="0"/>
    </w:rPr>
  </w:style>
  <w:style w:type="paragraph" w:customStyle="1" w:styleId="af5">
    <w:name w:val="开题报告内容"/>
    <w:basedOn w:val="a"/>
    <w:link w:val="Char0"/>
    <w:qFormat/>
    <w:rsid w:val="000165A1"/>
    <w:pPr>
      <w:spacing w:line="360" w:lineRule="auto"/>
      <w:ind w:firstLineChars="200" w:firstLine="480"/>
    </w:pPr>
    <w:rPr>
      <w:rFonts w:ascii="宋体" w:hAnsi="宋体"/>
    </w:rPr>
  </w:style>
  <w:style w:type="character" w:customStyle="1" w:styleId="Char0">
    <w:name w:val="开题报告内容 Char"/>
    <w:link w:val="af5"/>
    <w:rsid w:val="000165A1"/>
    <w:rPr>
      <w:rFonts w:ascii="宋体" w:hAnsi="宋体"/>
      <w:kern w:val="2"/>
      <w:sz w:val="24"/>
      <w:szCs w:val="24"/>
    </w:rPr>
  </w:style>
  <w:style w:type="paragraph" w:styleId="af6">
    <w:name w:val="footnote text"/>
    <w:basedOn w:val="a"/>
    <w:link w:val="af7"/>
    <w:semiHidden/>
    <w:unhideWhenUsed/>
    <w:rsid w:val="003032BA"/>
    <w:pPr>
      <w:snapToGrid w:val="0"/>
      <w:jc w:val="left"/>
    </w:pPr>
    <w:rPr>
      <w:sz w:val="18"/>
      <w:szCs w:val="18"/>
    </w:rPr>
  </w:style>
  <w:style w:type="character" w:customStyle="1" w:styleId="af7">
    <w:name w:val="脚注文本 字符"/>
    <w:basedOn w:val="a1"/>
    <w:link w:val="af6"/>
    <w:semiHidden/>
    <w:rsid w:val="003032BA"/>
    <w:rPr>
      <w:kern w:val="2"/>
      <w:sz w:val="18"/>
      <w:szCs w:val="18"/>
    </w:rPr>
  </w:style>
  <w:style w:type="character" w:styleId="af8">
    <w:name w:val="footnote reference"/>
    <w:basedOn w:val="a1"/>
    <w:semiHidden/>
    <w:unhideWhenUsed/>
    <w:rsid w:val="003032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6489">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570430289">
      <w:bodyDiv w:val="1"/>
      <w:marLeft w:val="0"/>
      <w:marRight w:val="0"/>
      <w:marTop w:val="0"/>
      <w:marBottom w:val="0"/>
      <w:divBdr>
        <w:top w:val="none" w:sz="0" w:space="0" w:color="auto"/>
        <w:left w:val="none" w:sz="0" w:space="0" w:color="auto"/>
        <w:bottom w:val="none" w:sz="0" w:space="0" w:color="auto"/>
        <w:right w:val="none" w:sz="0" w:space="0" w:color="auto"/>
      </w:divBdr>
    </w:div>
    <w:div w:id="815955714">
      <w:bodyDiv w:val="1"/>
      <w:marLeft w:val="0"/>
      <w:marRight w:val="0"/>
      <w:marTop w:val="0"/>
      <w:marBottom w:val="0"/>
      <w:divBdr>
        <w:top w:val="none" w:sz="0" w:space="0" w:color="auto"/>
        <w:left w:val="none" w:sz="0" w:space="0" w:color="auto"/>
        <w:bottom w:val="none" w:sz="0" w:space="0" w:color="auto"/>
        <w:right w:val="none" w:sz="0" w:space="0" w:color="auto"/>
      </w:divBdr>
    </w:div>
    <w:div w:id="993412421">
      <w:bodyDiv w:val="1"/>
      <w:marLeft w:val="0"/>
      <w:marRight w:val="0"/>
      <w:marTop w:val="0"/>
      <w:marBottom w:val="0"/>
      <w:divBdr>
        <w:top w:val="none" w:sz="0" w:space="0" w:color="auto"/>
        <w:left w:val="none" w:sz="0" w:space="0" w:color="auto"/>
        <w:bottom w:val="none" w:sz="0" w:space="0" w:color="auto"/>
        <w:right w:val="none" w:sz="0" w:space="0" w:color="auto"/>
      </w:divBdr>
    </w:div>
    <w:div w:id="1062867941">
      <w:bodyDiv w:val="1"/>
      <w:marLeft w:val="0"/>
      <w:marRight w:val="0"/>
      <w:marTop w:val="0"/>
      <w:marBottom w:val="0"/>
      <w:divBdr>
        <w:top w:val="none" w:sz="0" w:space="0" w:color="auto"/>
        <w:left w:val="none" w:sz="0" w:space="0" w:color="auto"/>
        <w:bottom w:val="none" w:sz="0" w:space="0" w:color="auto"/>
        <w:right w:val="none" w:sz="0" w:space="0" w:color="auto"/>
      </w:divBdr>
    </w:div>
    <w:div w:id="1067650449">
      <w:bodyDiv w:val="1"/>
      <w:marLeft w:val="0"/>
      <w:marRight w:val="0"/>
      <w:marTop w:val="0"/>
      <w:marBottom w:val="0"/>
      <w:divBdr>
        <w:top w:val="none" w:sz="0" w:space="0" w:color="auto"/>
        <w:left w:val="none" w:sz="0" w:space="0" w:color="auto"/>
        <w:bottom w:val="none" w:sz="0" w:space="0" w:color="auto"/>
        <w:right w:val="none" w:sz="0" w:space="0" w:color="auto"/>
      </w:divBdr>
    </w:div>
    <w:div w:id="15403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ar%20Zhong\Desktop\&#19968;&#26412;&#27491;&#32463;&#30340;&#32993;&#35828;&#20843;&#36947;.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CCE8C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1D0648A7-8357-4DE1-91AB-815F8FFF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一本正经的胡说八道.dotx</Template>
  <TotalTime>13954</TotalTime>
  <Pages>37</Pages>
  <Words>3620</Words>
  <Characters>20634</Characters>
  <Application>Microsoft Office Word</Application>
  <DocSecurity>0</DocSecurity>
  <Lines>171</Lines>
  <Paragraphs>48</Paragraphs>
  <ScaleCrop>false</ScaleCrop>
  <Company>CSWHU</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Cedar Zhong</dc:creator>
  <cp:keywords/>
  <dc:description/>
  <cp:lastModifiedBy>jiahui sun</cp:lastModifiedBy>
  <cp:revision>643</cp:revision>
  <cp:lastPrinted>2017-05-23T15:50:00Z</cp:lastPrinted>
  <dcterms:created xsi:type="dcterms:W3CDTF">2017-01-10T16:32:00Z</dcterms:created>
  <dcterms:modified xsi:type="dcterms:W3CDTF">2019-04-10T13:51:00Z</dcterms:modified>
</cp:coreProperties>
</file>